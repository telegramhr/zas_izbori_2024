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74B87" w14:textId="584784F4" w:rsidR="00546D8E" w:rsidRDefault="00546D8E" w:rsidP="00546D8E">
      <w:pPr>
        <w:pStyle w:val="Heading1"/>
        <w:numPr>
          <w:ilvl w:val="0"/>
          <w:numId w:val="0"/>
        </w:numPr>
        <w:jc w:val="center"/>
      </w:pPr>
      <w:bookmarkStart w:id="0" w:name="_Toc436203377"/>
      <w:bookmarkStart w:id="1" w:name="_Toc452813577"/>
      <w:r>
        <w:t xml:space="preserve">IZBORI </w:t>
      </w:r>
      <w:r w:rsidR="00242023">
        <w:t xml:space="preserve">ZA </w:t>
      </w:r>
      <w:r w:rsidR="00FE63E7">
        <w:t>ZASTUPNIKE U HRVATSKI SABOR 202</w:t>
      </w:r>
      <w:r w:rsidR="00043A73">
        <w:t>4</w:t>
      </w:r>
      <w:r>
        <w:t>.</w:t>
      </w:r>
    </w:p>
    <w:p w14:paraId="459CE714" w14:textId="77777777" w:rsidR="00766E46" w:rsidRPr="00766E46" w:rsidRDefault="00766E46" w:rsidP="00766E46"/>
    <w:p w14:paraId="79679A5B" w14:textId="77AFEBF7" w:rsidR="004A6C69" w:rsidRPr="00393BB1" w:rsidRDefault="005A7CDF" w:rsidP="00254CA8">
      <w:pPr>
        <w:pStyle w:val="Heading1"/>
        <w:numPr>
          <w:ilvl w:val="0"/>
          <w:numId w:val="0"/>
        </w:numPr>
      </w:pPr>
      <w:r>
        <w:t>JSON</w:t>
      </w:r>
    </w:p>
    <w:tbl>
      <w:tblPr>
        <w:tblW w:w="93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6"/>
        <w:gridCol w:w="7124"/>
      </w:tblGrid>
      <w:tr w:rsidR="004014ED" w:rsidRPr="00524FDC" w14:paraId="6084850A" w14:textId="77777777" w:rsidTr="004014ED">
        <w:trPr>
          <w:trHeight w:val="300"/>
          <w:jc w:val="center"/>
        </w:trPr>
        <w:tc>
          <w:tcPr>
            <w:tcW w:w="2256" w:type="dxa"/>
            <w:shd w:val="pct10" w:color="auto" w:fill="auto"/>
          </w:tcPr>
          <w:p w14:paraId="16999AF5" w14:textId="69A3BFA9" w:rsidR="004014ED" w:rsidRPr="00524FDC" w:rsidRDefault="004014ED" w:rsidP="00532430">
            <w:pPr>
              <w:pStyle w:val="TOCHeading"/>
              <w:jc w:val="center"/>
              <w:rPr>
                <w:b/>
              </w:rPr>
            </w:pPr>
            <w:r>
              <w:rPr>
                <w:b/>
              </w:rPr>
              <w:t>Naziv</w:t>
            </w:r>
          </w:p>
        </w:tc>
        <w:tc>
          <w:tcPr>
            <w:tcW w:w="7124" w:type="dxa"/>
            <w:shd w:val="pct10" w:color="auto" w:fill="auto"/>
          </w:tcPr>
          <w:p w14:paraId="1DDA7343" w14:textId="725F6662" w:rsidR="004014ED" w:rsidRPr="00524FDC" w:rsidRDefault="004014ED" w:rsidP="00532430">
            <w:pPr>
              <w:pStyle w:val="TOCHeading"/>
              <w:jc w:val="center"/>
              <w:rPr>
                <w:b/>
              </w:rPr>
            </w:pPr>
            <w:r w:rsidRPr="00524FDC">
              <w:rPr>
                <w:b/>
              </w:rPr>
              <w:t>Objašnjenje</w:t>
            </w:r>
          </w:p>
        </w:tc>
      </w:tr>
      <w:tr w:rsidR="004014ED" w:rsidRPr="00AA1FE3" w14:paraId="0EAF0C4B" w14:textId="77777777" w:rsidTr="004014ED">
        <w:trPr>
          <w:trHeight w:val="300"/>
          <w:jc w:val="center"/>
        </w:trPr>
        <w:tc>
          <w:tcPr>
            <w:tcW w:w="2256" w:type="dxa"/>
            <w:shd w:val="clear" w:color="auto" w:fill="auto"/>
          </w:tcPr>
          <w:p w14:paraId="56F0B735" w14:textId="1663E818" w:rsidR="004014ED" w:rsidRPr="009A0063" w:rsidRDefault="004014ED" w:rsidP="00532430">
            <w:pPr>
              <w:pStyle w:val="TOCHeading"/>
              <w:rPr>
                <w:rFonts w:cs="Segoe UI"/>
                <w:sz w:val="20"/>
                <w:szCs w:val="20"/>
              </w:rPr>
            </w:pPr>
            <w:r>
              <w:rPr>
                <w:rFonts w:cs="Segoe UI"/>
                <w:sz w:val="20"/>
                <w:szCs w:val="20"/>
              </w:rPr>
              <w:t>izbori</w:t>
            </w:r>
          </w:p>
        </w:tc>
        <w:tc>
          <w:tcPr>
            <w:tcW w:w="7124" w:type="dxa"/>
            <w:shd w:val="clear" w:color="auto" w:fill="auto"/>
          </w:tcPr>
          <w:p w14:paraId="6BB15FA4" w14:textId="331D421C" w:rsidR="004014ED" w:rsidRPr="009A0063" w:rsidRDefault="005E1424" w:rsidP="00532430">
            <w:pPr>
              <w:pStyle w:val="TOCHeading"/>
              <w:rPr>
                <w:rFonts w:cs="Segoe UI"/>
                <w:sz w:val="20"/>
                <w:szCs w:val="20"/>
              </w:rPr>
            </w:pPr>
            <w:r>
              <w:rPr>
                <w:rFonts w:cs="Segoe UI"/>
                <w:sz w:val="20"/>
                <w:szCs w:val="20"/>
              </w:rPr>
              <w:t>s</w:t>
            </w:r>
            <w:r w:rsidR="004014ED">
              <w:rPr>
                <w:rFonts w:cs="Segoe UI"/>
                <w:sz w:val="20"/>
                <w:szCs w:val="20"/>
              </w:rPr>
              <w:t>kraćeni naziv izbora</w:t>
            </w:r>
          </w:p>
        </w:tc>
      </w:tr>
      <w:tr w:rsidR="004014ED" w:rsidRPr="00AA1FE3" w14:paraId="30C77B29" w14:textId="77777777" w:rsidTr="004014ED">
        <w:trPr>
          <w:trHeight w:val="300"/>
          <w:jc w:val="center"/>
        </w:trPr>
        <w:tc>
          <w:tcPr>
            <w:tcW w:w="2256" w:type="dxa"/>
            <w:shd w:val="clear" w:color="auto" w:fill="auto"/>
          </w:tcPr>
          <w:p w14:paraId="6C775A82" w14:textId="7492B0CE" w:rsidR="004014ED" w:rsidRDefault="004014ED" w:rsidP="00532430">
            <w:pPr>
              <w:pStyle w:val="TOCHeading"/>
              <w:rPr>
                <w:rFonts w:cs="Segoe UI"/>
                <w:sz w:val="20"/>
                <w:szCs w:val="20"/>
              </w:rPr>
            </w:pPr>
            <w:r>
              <w:rPr>
                <w:rFonts w:cs="Segoe UI"/>
                <w:sz w:val="20"/>
                <w:szCs w:val="20"/>
              </w:rPr>
              <w:t>datum</w:t>
            </w:r>
          </w:p>
        </w:tc>
        <w:tc>
          <w:tcPr>
            <w:tcW w:w="7124" w:type="dxa"/>
            <w:shd w:val="clear" w:color="auto" w:fill="auto"/>
          </w:tcPr>
          <w:p w14:paraId="39D80F15" w14:textId="32B05DFF" w:rsidR="004014ED" w:rsidRDefault="005E1424" w:rsidP="00532430">
            <w:pPr>
              <w:pStyle w:val="TOCHeading"/>
              <w:rPr>
                <w:rFonts w:cs="Segoe UI"/>
                <w:sz w:val="20"/>
                <w:szCs w:val="20"/>
              </w:rPr>
            </w:pPr>
            <w:r>
              <w:rPr>
                <w:rFonts w:cs="Segoe UI"/>
                <w:sz w:val="20"/>
                <w:szCs w:val="20"/>
              </w:rPr>
              <w:t>d</w:t>
            </w:r>
            <w:r w:rsidR="00993F81">
              <w:rPr>
                <w:rFonts w:cs="Segoe UI"/>
                <w:sz w:val="20"/>
                <w:szCs w:val="20"/>
              </w:rPr>
              <w:t xml:space="preserve">atum u formatu </w:t>
            </w:r>
            <w:proofErr w:type="spellStart"/>
            <w:r w:rsidR="00993F81">
              <w:rPr>
                <w:rFonts w:cs="Segoe UI"/>
                <w:sz w:val="20"/>
                <w:szCs w:val="20"/>
              </w:rPr>
              <w:t>d</w:t>
            </w:r>
            <w:r w:rsidR="004014ED">
              <w:rPr>
                <w:rFonts w:cs="Segoe UI"/>
                <w:sz w:val="20"/>
                <w:szCs w:val="20"/>
              </w:rPr>
              <w:t>d.mm.yyyy</w:t>
            </w:r>
            <w:proofErr w:type="spellEnd"/>
          </w:p>
        </w:tc>
      </w:tr>
      <w:tr w:rsidR="004014ED" w:rsidRPr="00AA1FE3" w14:paraId="12FC8F8B" w14:textId="77777777" w:rsidTr="004014ED">
        <w:trPr>
          <w:trHeight w:val="300"/>
          <w:jc w:val="center"/>
        </w:trPr>
        <w:tc>
          <w:tcPr>
            <w:tcW w:w="2256" w:type="dxa"/>
            <w:shd w:val="clear" w:color="auto" w:fill="auto"/>
          </w:tcPr>
          <w:p w14:paraId="6FCCA843" w14:textId="2A1963F1" w:rsidR="004014ED" w:rsidRPr="009A0063" w:rsidRDefault="004014ED" w:rsidP="00532430">
            <w:pPr>
              <w:pStyle w:val="TOCHeading"/>
              <w:rPr>
                <w:rFonts w:cs="Segoe UI"/>
                <w:sz w:val="20"/>
                <w:szCs w:val="20"/>
              </w:rPr>
            </w:pPr>
            <w:r>
              <w:rPr>
                <w:rFonts w:cs="Segoe UI"/>
                <w:sz w:val="20"/>
                <w:szCs w:val="20"/>
              </w:rPr>
              <w:t>vrijeme</w:t>
            </w:r>
          </w:p>
        </w:tc>
        <w:tc>
          <w:tcPr>
            <w:tcW w:w="7124" w:type="dxa"/>
            <w:shd w:val="clear" w:color="auto" w:fill="auto"/>
          </w:tcPr>
          <w:p w14:paraId="1960006A" w14:textId="366CC533" w:rsidR="004014ED" w:rsidRPr="009A0063" w:rsidRDefault="005E1424" w:rsidP="00532430">
            <w:pPr>
              <w:pStyle w:val="TOCHeading"/>
              <w:rPr>
                <w:rFonts w:cs="Segoe UI"/>
                <w:sz w:val="20"/>
                <w:szCs w:val="20"/>
              </w:rPr>
            </w:pPr>
            <w:r>
              <w:rPr>
                <w:rFonts w:cs="Segoe UI"/>
                <w:sz w:val="20"/>
                <w:szCs w:val="20"/>
              </w:rPr>
              <w:t>v</w:t>
            </w:r>
            <w:r w:rsidR="004014ED">
              <w:rPr>
                <w:rFonts w:cs="Segoe UI"/>
                <w:sz w:val="20"/>
                <w:szCs w:val="20"/>
              </w:rPr>
              <w:t xml:space="preserve">rijeme u formatu </w:t>
            </w:r>
            <w:proofErr w:type="spellStart"/>
            <w:r w:rsidR="004014ED">
              <w:rPr>
                <w:rFonts w:cs="Segoe UI"/>
                <w:sz w:val="20"/>
                <w:szCs w:val="20"/>
              </w:rPr>
              <w:t>hh:mm</w:t>
            </w:r>
            <w:proofErr w:type="spellEnd"/>
          </w:p>
        </w:tc>
      </w:tr>
      <w:tr w:rsidR="004014ED" w:rsidRPr="00AA1FE3" w14:paraId="5D5A1828" w14:textId="77777777" w:rsidTr="004014ED">
        <w:trPr>
          <w:trHeight w:val="300"/>
          <w:jc w:val="center"/>
        </w:trPr>
        <w:tc>
          <w:tcPr>
            <w:tcW w:w="2256" w:type="dxa"/>
            <w:shd w:val="clear" w:color="auto" w:fill="auto"/>
          </w:tcPr>
          <w:p w14:paraId="7E1B8156" w14:textId="6F8208C9" w:rsidR="004014ED" w:rsidRDefault="004014ED" w:rsidP="00532430">
            <w:pPr>
              <w:pStyle w:val="TOCHeading"/>
              <w:rPr>
                <w:rFonts w:cs="Segoe UI"/>
                <w:sz w:val="20"/>
                <w:szCs w:val="20"/>
              </w:rPr>
            </w:pPr>
            <w:proofErr w:type="spellStart"/>
            <w:r>
              <w:rPr>
                <w:rFonts w:cs="Segoe UI"/>
                <w:sz w:val="20"/>
                <w:szCs w:val="20"/>
              </w:rPr>
              <w:t>izboriOznaka</w:t>
            </w:r>
            <w:proofErr w:type="spellEnd"/>
          </w:p>
        </w:tc>
        <w:tc>
          <w:tcPr>
            <w:tcW w:w="7124" w:type="dxa"/>
            <w:shd w:val="clear" w:color="auto" w:fill="auto"/>
          </w:tcPr>
          <w:p w14:paraId="04CC6F65" w14:textId="0FE77FC7" w:rsidR="004014ED" w:rsidRDefault="00AB2766" w:rsidP="00FE63E7">
            <w:pPr>
              <w:pStyle w:val="TOCHeading"/>
              <w:rPr>
                <w:rFonts w:cs="Segoe UI"/>
                <w:sz w:val="20"/>
                <w:szCs w:val="20"/>
              </w:rPr>
            </w:pPr>
            <w:r>
              <w:rPr>
                <w:rFonts w:cs="Segoe UI"/>
                <w:sz w:val="20"/>
                <w:szCs w:val="20"/>
              </w:rPr>
              <w:t>oznaka zapisnika</w:t>
            </w:r>
          </w:p>
          <w:p w14:paraId="31DA3096" w14:textId="69D84ACC" w:rsidR="00FE63E7" w:rsidRDefault="00FE63E7" w:rsidP="00FE63E7">
            <w:pPr>
              <w:pStyle w:val="ListParagraph"/>
              <w:numPr>
                <w:ilvl w:val="0"/>
                <w:numId w:val="29"/>
              </w:numPr>
              <w:rPr>
                <w:rFonts w:cs="Segoe UI"/>
                <w:color w:val="000000" w:themeColor="text1"/>
                <w:szCs w:val="22"/>
              </w:rPr>
            </w:pPr>
            <w:r>
              <w:rPr>
                <w:rFonts w:cs="Segoe UI"/>
                <w:color w:val="000000" w:themeColor="text1"/>
                <w:szCs w:val="22"/>
              </w:rPr>
              <w:t>02</w:t>
            </w:r>
            <w:r w:rsidRPr="00DD7BDB">
              <w:rPr>
                <w:rFonts w:cs="Segoe UI"/>
                <w:color w:val="000000" w:themeColor="text1"/>
                <w:szCs w:val="22"/>
              </w:rPr>
              <w:t xml:space="preserve"> –</w:t>
            </w:r>
            <w:r>
              <w:rPr>
                <w:rFonts w:cs="Segoe UI"/>
                <w:color w:val="000000" w:themeColor="text1"/>
                <w:szCs w:val="22"/>
              </w:rPr>
              <w:t xml:space="preserve"> za izborne jedinice 1-11</w:t>
            </w:r>
          </w:p>
          <w:p w14:paraId="1A86BB7E" w14:textId="3F53086F" w:rsidR="00FE63E7" w:rsidRDefault="00FE63E7" w:rsidP="00FE63E7">
            <w:pPr>
              <w:pStyle w:val="ListParagraph"/>
              <w:numPr>
                <w:ilvl w:val="0"/>
                <w:numId w:val="29"/>
              </w:numPr>
              <w:rPr>
                <w:rFonts w:cs="Segoe UI"/>
                <w:color w:val="000000" w:themeColor="text1"/>
                <w:szCs w:val="22"/>
              </w:rPr>
            </w:pPr>
            <w:r>
              <w:rPr>
                <w:rFonts w:cs="Segoe UI"/>
                <w:color w:val="000000" w:themeColor="text1"/>
                <w:szCs w:val="22"/>
              </w:rPr>
              <w:t>13 – za 12.ij, srpska nacionalna manjina</w:t>
            </w:r>
          </w:p>
          <w:p w14:paraId="3DD391D0" w14:textId="128FE032" w:rsidR="00FE63E7" w:rsidRDefault="00FE63E7" w:rsidP="00FE63E7">
            <w:pPr>
              <w:pStyle w:val="ListParagraph"/>
              <w:numPr>
                <w:ilvl w:val="0"/>
                <w:numId w:val="29"/>
              </w:numPr>
              <w:rPr>
                <w:rFonts w:cs="Segoe UI"/>
                <w:color w:val="000000" w:themeColor="text1"/>
                <w:szCs w:val="22"/>
              </w:rPr>
            </w:pPr>
            <w:r>
              <w:rPr>
                <w:rFonts w:cs="Segoe UI"/>
                <w:color w:val="000000" w:themeColor="text1"/>
                <w:szCs w:val="22"/>
              </w:rPr>
              <w:t>23 – za 12.ij, mađarska nacionalna manjina</w:t>
            </w:r>
          </w:p>
          <w:p w14:paraId="788DA583" w14:textId="5CC1AA9E" w:rsidR="00FE63E7" w:rsidRDefault="00FE63E7" w:rsidP="00FE63E7">
            <w:pPr>
              <w:pStyle w:val="ListParagraph"/>
              <w:numPr>
                <w:ilvl w:val="0"/>
                <w:numId w:val="29"/>
              </w:numPr>
              <w:rPr>
                <w:rFonts w:cs="Segoe UI"/>
                <w:color w:val="000000" w:themeColor="text1"/>
                <w:szCs w:val="22"/>
              </w:rPr>
            </w:pPr>
            <w:r>
              <w:rPr>
                <w:rFonts w:cs="Segoe UI"/>
                <w:color w:val="000000" w:themeColor="text1"/>
                <w:szCs w:val="22"/>
              </w:rPr>
              <w:t>33 – za 12.ij, talijanska nacionalna manjina</w:t>
            </w:r>
          </w:p>
          <w:p w14:paraId="6D138155" w14:textId="0BB2AFC5" w:rsidR="00FE63E7" w:rsidRDefault="00FE63E7" w:rsidP="00FE63E7">
            <w:pPr>
              <w:pStyle w:val="ListParagraph"/>
              <w:numPr>
                <w:ilvl w:val="0"/>
                <w:numId w:val="29"/>
              </w:numPr>
              <w:rPr>
                <w:rFonts w:cs="Segoe UI"/>
                <w:color w:val="000000" w:themeColor="text1"/>
                <w:szCs w:val="22"/>
              </w:rPr>
            </w:pPr>
            <w:r>
              <w:rPr>
                <w:rFonts w:cs="Segoe UI"/>
                <w:color w:val="000000" w:themeColor="text1"/>
                <w:szCs w:val="22"/>
              </w:rPr>
              <w:t>43 – za 12.ij, češka i slovačka nacionalna manjina</w:t>
            </w:r>
          </w:p>
          <w:p w14:paraId="22029653" w14:textId="77777777" w:rsidR="00FE63E7" w:rsidRDefault="00FE63E7" w:rsidP="00FE63E7">
            <w:pPr>
              <w:pStyle w:val="ListParagraph"/>
              <w:numPr>
                <w:ilvl w:val="0"/>
                <w:numId w:val="29"/>
              </w:numPr>
              <w:rPr>
                <w:rFonts w:cs="Segoe UI"/>
                <w:color w:val="000000" w:themeColor="text1"/>
                <w:szCs w:val="22"/>
              </w:rPr>
            </w:pPr>
            <w:r>
              <w:rPr>
                <w:rFonts w:cs="Segoe UI"/>
                <w:color w:val="000000" w:themeColor="text1"/>
                <w:szCs w:val="22"/>
              </w:rPr>
              <w:t xml:space="preserve">53 – za 12.ij, austrijska, bugarska, njemačka, poljska, romska, rumunjska, rusinska, ruska, turska, ukrajinska, vlaška i židovska nacionalna manjina </w:t>
            </w:r>
          </w:p>
          <w:p w14:paraId="003DC924" w14:textId="3F552405" w:rsidR="00FE63E7" w:rsidRPr="00FE63E7" w:rsidRDefault="00FE63E7" w:rsidP="00FE63E7">
            <w:pPr>
              <w:pStyle w:val="ListParagraph"/>
              <w:numPr>
                <w:ilvl w:val="0"/>
                <w:numId w:val="29"/>
              </w:numPr>
            </w:pPr>
            <w:r>
              <w:rPr>
                <w:rFonts w:cs="Segoe UI"/>
                <w:color w:val="000000" w:themeColor="text1"/>
                <w:szCs w:val="22"/>
              </w:rPr>
              <w:t>63 – za 12.ij, albanska, bošnjačka, crnogorska, makedonska i slovenska nacionalna manjina</w:t>
            </w:r>
          </w:p>
        </w:tc>
      </w:tr>
      <w:tr w:rsidR="004014ED" w:rsidRPr="00AA1FE3" w14:paraId="28C217F2" w14:textId="77777777" w:rsidTr="004014ED">
        <w:trPr>
          <w:trHeight w:val="300"/>
          <w:jc w:val="center"/>
        </w:trPr>
        <w:tc>
          <w:tcPr>
            <w:tcW w:w="2256" w:type="dxa"/>
            <w:shd w:val="clear" w:color="auto" w:fill="auto"/>
          </w:tcPr>
          <w:p w14:paraId="645DAB92" w14:textId="6B2F20F8" w:rsidR="004014ED" w:rsidRDefault="00FE63E7" w:rsidP="00532430">
            <w:pPr>
              <w:pStyle w:val="TOCHeading"/>
              <w:rPr>
                <w:rFonts w:cs="Segoe UI"/>
                <w:sz w:val="20"/>
                <w:szCs w:val="20"/>
              </w:rPr>
            </w:pPr>
            <w:proofErr w:type="spellStart"/>
            <w:r>
              <w:rPr>
                <w:rFonts w:cs="Segoe UI"/>
                <w:sz w:val="20"/>
                <w:szCs w:val="20"/>
              </w:rPr>
              <w:t>ij</w:t>
            </w:r>
            <w:r w:rsidR="004014ED">
              <w:rPr>
                <w:rFonts w:cs="Segoe UI"/>
                <w:sz w:val="20"/>
                <w:szCs w:val="20"/>
              </w:rPr>
              <w:t>Sifra</w:t>
            </w:r>
            <w:proofErr w:type="spellEnd"/>
          </w:p>
        </w:tc>
        <w:tc>
          <w:tcPr>
            <w:tcW w:w="7124" w:type="dxa"/>
            <w:shd w:val="clear" w:color="auto" w:fill="auto"/>
          </w:tcPr>
          <w:p w14:paraId="788BDD9F" w14:textId="30F08473" w:rsidR="004014ED" w:rsidRDefault="004014ED" w:rsidP="00FE63E7">
            <w:pPr>
              <w:pStyle w:val="TOCHeading"/>
              <w:rPr>
                <w:rFonts w:cs="Segoe UI"/>
                <w:sz w:val="20"/>
                <w:szCs w:val="20"/>
              </w:rPr>
            </w:pPr>
            <w:r>
              <w:rPr>
                <w:rFonts w:cs="Segoe UI"/>
                <w:sz w:val="20"/>
                <w:szCs w:val="20"/>
              </w:rPr>
              <w:t xml:space="preserve">šifra </w:t>
            </w:r>
            <w:r w:rsidR="00FE63E7">
              <w:rPr>
                <w:rFonts w:cs="Segoe UI"/>
                <w:sz w:val="20"/>
                <w:szCs w:val="20"/>
              </w:rPr>
              <w:t>izborne jedinice (001-012)</w:t>
            </w:r>
          </w:p>
        </w:tc>
      </w:tr>
      <w:tr w:rsidR="004014ED" w:rsidRPr="00AA1FE3" w14:paraId="5F34C6D6" w14:textId="77777777" w:rsidTr="004014ED">
        <w:trPr>
          <w:trHeight w:val="300"/>
          <w:jc w:val="center"/>
        </w:trPr>
        <w:tc>
          <w:tcPr>
            <w:tcW w:w="2256" w:type="dxa"/>
            <w:shd w:val="clear" w:color="auto" w:fill="auto"/>
          </w:tcPr>
          <w:p w14:paraId="391D6A11" w14:textId="481DA751" w:rsidR="004014ED" w:rsidRDefault="004014ED" w:rsidP="00532430">
            <w:pPr>
              <w:pStyle w:val="TOCHeading"/>
              <w:rPr>
                <w:rFonts w:cs="Segoe UI"/>
                <w:sz w:val="20"/>
                <w:szCs w:val="20"/>
              </w:rPr>
            </w:pPr>
            <w:proofErr w:type="spellStart"/>
            <w:r>
              <w:rPr>
                <w:rFonts w:cs="Segoe UI"/>
                <w:sz w:val="20"/>
                <w:szCs w:val="20"/>
              </w:rPr>
              <w:t>bmSifra</w:t>
            </w:r>
            <w:proofErr w:type="spellEnd"/>
          </w:p>
        </w:tc>
        <w:tc>
          <w:tcPr>
            <w:tcW w:w="7124" w:type="dxa"/>
            <w:shd w:val="clear" w:color="auto" w:fill="auto"/>
          </w:tcPr>
          <w:p w14:paraId="387AEF22" w14:textId="75A69231" w:rsidR="004014ED" w:rsidRDefault="005E1424" w:rsidP="00532430">
            <w:pPr>
              <w:pStyle w:val="TOCHeading"/>
              <w:rPr>
                <w:rFonts w:cs="Segoe UI"/>
                <w:sz w:val="20"/>
                <w:szCs w:val="20"/>
              </w:rPr>
            </w:pPr>
            <w:r>
              <w:rPr>
                <w:rFonts w:cs="Segoe UI"/>
                <w:sz w:val="20"/>
                <w:szCs w:val="20"/>
              </w:rPr>
              <w:t>šifra biračkog mjesta</w:t>
            </w:r>
          </w:p>
        </w:tc>
      </w:tr>
      <w:tr w:rsidR="004014ED" w:rsidRPr="00AA1FE3" w14:paraId="08ABAE50" w14:textId="77777777" w:rsidTr="004014ED">
        <w:trPr>
          <w:trHeight w:val="300"/>
          <w:jc w:val="center"/>
        </w:trPr>
        <w:tc>
          <w:tcPr>
            <w:tcW w:w="2256" w:type="dxa"/>
            <w:shd w:val="clear" w:color="auto" w:fill="auto"/>
          </w:tcPr>
          <w:p w14:paraId="764943BF" w14:textId="0E3CEBCC" w:rsidR="004014ED" w:rsidRDefault="00FE63E7" w:rsidP="00532430">
            <w:pPr>
              <w:pStyle w:val="TOCHeading"/>
              <w:rPr>
                <w:rFonts w:cs="Segoe UI"/>
                <w:sz w:val="20"/>
                <w:szCs w:val="20"/>
              </w:rPr>
            </w:pPr>
            <w:proofErr w:type="spellStart"/>
            <w:r>
              <w:rPr>
                <w:rFonts w:cs="Segoe UI"/>
                <w:sz w:val="20"/>
                <w:szCs w:val="20"/>
              </w:rPr>
              <w:t>ij</w:t>
            </w:r>
            <w:r w:rsidR="004014ED">
              <w:rPr>
                <w:rFonts w:cs="Segoe UI"/>
                <w:sz w:val="20"/>
                <w:szCs w:val="20"/>
              </w:rPr>
              <w:t>Naziv</w:t>
            </w:r>
            <w:proofErr w:type="spellEnd"/>
          </w:p>
        </w:tc>
        <w:tc>
          <w:tcPr>
            <w:tcW w:w="7124" w:type="dxa"/>
            <w:shd w:val="clear" w:color="auto" w:fill="auto"/>
          </w:tcPr>
          <w:p w14:paraId="180165D0" w14:textId="4289BA20" w:rsidR="004014ED" w:rsidRDefault="004014ED" w:rsidP="00FE63E7">
            <w:pPr>
              <w:pStyle w:val="TOCHeading"/>
              <w:rPr>
                <w:rFonts w:cs="Segoe UI"/>
                <w:sz w:val="20"/>
                <w:szCs w:val="20"/>
              </w:rPr>
            </w:pPr>
            <w:r>
              <w:rPr>
                <w:rFonts w:cs="Segoe UI"/>
                <w:sz w:val="20"/>
                <w:szCs w:val="20"/>
              </w:rPr>
              <w:t xml:space="preserve">puni naziv </w:t>
            </w:r>
            <w:r w:rsidR="00FE63E7">
              <w:rPr>
                <w:rFonts w:cs="Segoe UI"/>
                <w:sz w:val="20"/>
                <w:szCs w:val="20"/>
              </w:rPr>
              <w:t>izborne jedinice</w:t>
            </w:r>
          </w:p>
        </w:tc>
      </w:tr>
      <w:tr w:rsidR="004014ED" w:rsidRPr="00AA1FE3" w14:paraId="0379630E" w14:textId="77777777" w:rsidTr="004014ED">
        <w:trPr>
          <w:trHeight w:val="300"/>
          <w:jc w:val="center"/>
        </w:trPr>
        <w:tc>
          <w:tcPr>
            <w:tcW w:w="2256" w:type="dxa"/>
            <w:shd w:val="clear" w:color="auto" w:fill="auto"/>
          </w:tcPr>
          <w:p w14:paraId="276CCDF0" w14:textId="21521AD2" w:rsidR="004014ED" w:rsidRDefault="004014ED" w:rsidP="00532430">
            <w:pPr>
              <w:pStyle w:val="TOCHeading"/>
              <w:rPr>
                <w:rFonts w:cs="Segoe UI"/>
                <w:sz w:val="20"/>
                <w:szCs w:val="20"/>
              </w:rPr>
            </w:pPr>
            <w:proofErr w:type="spellStart"/>
            <w:r>
              <w:rPr>
                <w:rFonts w:cs="Segoe UI"/>
                <w:sz w:val="20"/>
                <w:szCs w:val="20"/>
              </w:rPr>
              <w:t>gropNaziv</w:t>
            </w:r>
            <w:proofErr w:type="spellEnd"/>
          </w:p>
        </w:tc>
        <w:tc>
          <w:tcPr>
            <w:tcW w:w="7124" w:type="dxa"/>
            <w:shd w:val="clear" w:color="auto" w:fill="auto"/>
          </w:tcPr>
          <w:p w14:paraId="7390577E" w14:textId="1243611B" w:rsidR="004014ED" w:rsidRDefault="005E1424" w:rsidP="00532430">
            <w:pPr>
              <w:pStyle w:val="TOCHeading"/>
              <w:rPr>
                <w:rFonts w:cs="Segoe UI"/>
                <w:sz w:val="20"/>
                <w:szCs w:val="20"/>
              </w:rPr>
            </w:pPr>
            <w:r>
              <w:rPr>
                <w:rFonts w:cs="Segoe UI"/>
                <w:sz w:val="20"/>
                <w:szCs w:val="20"/>
              </w:rPr>
              <w:t>naziv grada/općine</w:t>
            </w:r>
          </w:p>
        </w:tc>
      </w:tr>
      <w:tr w:rsidR="004014ED" w:rsidRPr="00AA1FE3" w14:paraId="3368D2C8" w14:textId="77777777" w:rsidTr="004014ED">
        <w:trPr>
          <w:trHeight w:val="300"/>
          <w:jc w:val="center"/>
        </w:trPr>
        <w:tc>
          <w:tcPr>
            <w:tcW w:w="2256" w:type="dxa"/>
            <w:shd w:val="clear" w:color="auto" w:fill="auto"/>
          </w:tcPr>
          <w:p w14:paraId="6FD9808E" w14:textId="65DBB511" w:rsidR="004014ED" w:rsidRDefault="004014ED" w:rsidP="00532430">
            <w:pPr>
              <w:pStyle w:val="TOCHeading"/>
              <w:rPr>
                <w:rFonts w:cs="Segoe UI"/>
                <w:sz w:val="20"/>
                <w:szCs w:val="20"/>
              </w:rPr>
            </w:pPr>
            <w:proofErr w:type="spellStart"/>
            <w:r>
              <w:rPr>
                <w:rFonts w:cs="Segoe UI"/>
                <w:sz w:val="20"/>
                <w:szCs w:val="20"/>
              </w:rPr>
              <w:t>bmNaziv</w:t>
            </w:r>
            <w:proofErr w:type="spellEnd"/>
          </w:p>
        </w:tc>
        <w:tc>
          <w:tcPr>
            <w:tcW w:w="7124" w:type="dxa"/>
            <w:shd w:val="clear" w:color="auto" w:fill="auto"/>
          </w:tcPr>
          <w:p w14:paraId="70F2F333" w14:textId="3DF113AA" w:rsidR="004014ED" w:rsidRDefault="005E1424" w:rsidP="00532430">
            <w:pPr>
              <w:pStyle w:val="TOCHeading"/>
              <w:rPr>
                <w:rFonts w:cs="Segoe UI"/>
                <w:sz w:val="20"/>
                <w:szCs w:val="20"/>
              </w:rPr>
            </w:pPr>
            <w:r>
              <w:rPr>
                <w:rFonts w:cs="Segoe UI"/>
                <w:sz w:val="20"/>
                <w:szCs w:val="20"/>
              </w:rPr>
              <w:t>naziv biračkog mjesta</w:t>
            </w:r>
          </w:p>
        </w:tc>
      </w:tr>
      <w:tr w:rsidR="004014ED" w:rsidRPr="00AA1FE3" w14:paraId="4573FF03" w14:textId="77777777" w:rsidTr="004014ED">
        <w:trPr>
          <w:trHeight w:val="300"/>
          <w:jc w:val="center"/>
        </w:trPr>
        <w:tc>
          <w:tcPr>
            <w:tcW w:w="2256" w:type="dxa"/>
            <w:shd w:val="clear" w:color="auto" w:fill="auto"/>
          </w:tcPr>
          <w:p w14:paraId="20F7A812" w14:textId="38BE31A8" w:rsidR="004014ED" w:rsidRDefault="004014ED" w:rsidP="00532430">
            <w:pPr>
              <w:pStyle w:val="TOCHeading"/>
              <w:rPr>
                <w:rFonts w:cs="Segoe UI"/>
                <w:sz w:val="20"/>
                <w:szCs w:val="20"/>
              </w:rPr>
            </w:pPr>
            <w:proofErr w:type="spellStart"/>
            <w:r>
              <w:rPr>
                <w:rFonts w:cs="Segoe UI"/>
                <w:sz w:val="20"/>
                <w:szCs w:val="20"/>
              </w:rPr>
              <w:t>bmZatvoreno</w:t>
            </w:r>
            <w:proofErr w:type="spellEnd"/>
          </w:p>
        </w:tc>
        <w:tc>
          <w:tcPr>
            <w:tcW w:w="7124" w:type="dxa"/>
            <w:shd w:val="clear" w:color="auto" w:fill="auto"/>
          </w:tcPr>
          <w:p w14:paraId="4E7A50A1" w14:textId="648C25D7" w:rsidR="004014ED" w:rsidRDefault="005E1424" w:rsidP="00532430">
            <w:pPr>
              <w:pStyle w:val="TOCHeading"/>
              <w:rPr>
                <w:rFonts w:cs="Segoe UI"/>
                <w:sz w:val="20"/>
                <w:szCs w:val="20"/>
              </w:rPr>
            </w:pPr>
            <w:r>
              <w:rPr>
                <w:rFonts w:cs="Segoe UI"/>
                <w:sz w:val="20"/>
                <w:szCs w:val="20"/>
              </w:rPr>
              <w:t>broj obrađenih biračkih mjesta</w:t>
            </w:r>
          </w:p>
        </w:tc>
      </w:tr>
      <w:tr w:rsidR="004014ED" w:rsidRPr="00AA1FE3" w14:paraId="11C079CC" w14:textId="77777777" w:rsidTr="004014ED">
        <w:trPr>
          <w:trHeight w:val="300"/>
          <w:jc w:val="center"/>
        </w:trPr>
        <w:tc>
          <w:tcPr>
            <w:tcW w:w="2256" w:type="dxa"/>
            <w:shd w:val="clear" w:color="auto" w:fill="auto"/>
          </w:tcPr>
          <w:p w14:paraId="3E3A83F4" w14:textId="7383C3C2" w:rsidR="004014ED" w:rsidRDefault="004014ED" w:rsidP="00532430">
            <w:pPr>
              <w:pStyle w:val="TOCHeading"/>
              <w:rPr>
                <w:rFonts w:cs="Segoe UI"/>
                <w:sz w:val="20"/>
                <w:szCs w:val="20"/>
              </w:rPr>
            </w:pPr>
            <w:proofErr w:type="spellStart"/>
            <w:r>
              <w:rPr>
                <w:rFonts w:cs="Segoe UI"/>
                <w:sz w:val="20"/>
                <w:szCs w:val="20"/>
              </w:rPr>
              <w:t>bmUkupno</w:t>
            </w:r>
            <w:proofErr w:type="spellEnd"/>
          </w:p>
        </w:tc>
        <w:tc>
          <w:tcPr>
            <w:tcW w:w="7124" w:type="dxa"/>
            <w:shd w:val="clear" w:color="auto" w:fill="auto"/>
          </w:tcPr>
          <w:p w14:paraId="1E3FD44E" w14:textId="6F949513" w:rsidR="004014ED" w:rsidRDefault="005E1424" w:rsidP="00532430">
            <w:pPr>
              <w:pStyle w:val="TOCHeading"/>
              <w:rPr>
                <w:rFonts w:cs="Segoe UI"/>
                <w:sz w:val="20"/>
                <w:szCs w:val="20"/>
              </w:rPr>
            </w:pPr>
            <w:r>
              <w:rPr>
                <w:rFonts w:cs="Segoe UI"/>
                <w:sz w:val="20"/>
                <w:szCs w:val="20"/>
              </w:rPr>
              <w:t>ukupan broj biračkih mjesta</w:t>
            </w:r>
          </w:p>
        </w:tc>
      </w:tr>
      <w:tr w:rsidR="004014ED" w:rsidRPr="00AA1FE3" w14:paraId="182D67B9" w14:textId="77777777" w:rsidTr="004014ED">
        <w:trPr>
          <w:trHeight w:val="300"/>
          <w:jc w:val="center"/>
        </w:trPr>
        <w:tc>
          <w:tcPr>
            <w:tcW w:w="2256" w:type="dxa"/>
            <w:shd w:val="clear" w:color="auto" w:fill="auto"/>
          </w:tcPr>
          <w:p w14:paraId="0CFCBDA0" w14:textId="20F9DF7E" w:rsidR="004014ED" w:rsidRDefault="004014ED" w:rsidP="00532430">
            <w:pPr>
              <w:pStyle w:val="TOCHeading"/>
              <w:rPr>
                <w:rFonts w:cs="Segoe UI"/>
                <w:sz w:val="20"/>
                <w:szCs w:val="20"/>
              </w:rPr>
            </w:pPr>
            <w:proofErr w:type="spellStart"/>
            <w:r>
              <w:rPr>
                <w:rFonts w:cs="Segoe UI"/>
                <w:sz w:val="20"/>
                <w:szCs w:val="20"/>
              </w:rPr>
              <w:t>biraciUkupno</w:t>
            </w:r>
            <w:proofErr w:type="spellEnd"/>
          </w:p>
        </w:tc>
        <w:tc>
          <w:tcPr>
            <w:tcW w:w="7124" w:type="dxa"/>
            <w:shd w:val="clear" w:color="auto" w:fill="auto"/>
          </w:tcPr>
          <w:p w14:paraId="3446B8D4" w14:textId="3227F04A" w:rsidR="004014ED" w:rsidRDefault="005E1424" w:rsidP="00532430">
            <w:pPr>
              <w:pStyle w:val="TOCHeading"/>
              <w:rPr>
                <w:rFonts w:cs="Segoe UI"/>
                <w:sz w:val="20"/>
                <w:szCs w:val="20"/>
              </w:rPr>
            </w:pPr>
            <w:r>
              <w:rPr>
                <w:rFonts w:cs="Segoe UI"/>
                <w:sz w:val="20"/>
                <w:szCs w:val="20"/>
              </w:rPr>
              <w:t>broj birača na obrađenim biračkim mjestima</w:t>
            </w:r>
          </w:p>
        </w:tc>
      </w:tr>
      <w:tr w:rsidR="004014ED" w:rsidRPr="00AA1FE3" w14:paraId="4A240858" w14:textId="77777777" w:rsidTr="004014ED">
        <w:trPr>
          <w:trHeight w:val="300"/>
          <w:jc w:val="center"/>
        </w:trPr>
        <w:tc>
          <w:tcPr>
            <w:tcW w:w="2256" w:type="dxa"/>
            <w:shd w:val="clear" w:color="auto" w:fill="auto"/>
          </w:tcPr>
          <w:p w14:paraId="4D2FEB1A" w14:textId="7A37923B" w:rsidR="004014ED" w:rsidRDefault="004014ED" w:rsidP="00532430">
            <w:pPr>
              <w:pStyle w:val="TOCHeading"/>
              <w:rPr>
                <w:rFonts w:cs="Segoe UI"/>
                <w:sz w:val="20"/>
                <w:szCs w:val="20"/>
              </w:rPr>
            </w:pPr>
            <w:proofErr w:type="spellStart"/>
            <w:r>
              <w:rPr>
                <w:rFonts w:cs="Segoe UI"/>
                <w:sz w:val="20"/>
                <w:szCs w:val="20"/>
              </w:rPr>
              <w:t>biraciGlasovalo</w:t>
            </w:r>
            <w:proofErr w:type="spellEnd"/>
          </w:p>
        </w:tc>
        <w:tc>
          <w:tcPr>
            <w:tcW w:w="7124" w:type="dxa"/>
            <w:shd w:val="clear" w:color="auto" w:fill="auto"/>
          </w:tcPr>
          <w:p w14:paraId="3B807562" w14:textId="413A206C" w:rsidR="004014ED" w:rsidRDefault="005E1424" w:rsidP="00532430">
            <w:pPr>
              <w:pStyle w:val="TOCHeading"/>
              <w:rPr>
                <w:rFonts w:cs="Segoe UI"/>
                <w:sz w:val="20"/>
                <w:szCs w:val="20"/>
              </w:rPr>
            </w:pPr>
            <w:r>
              <w:rPr>
                <w:rFonts w:cs="Segoe UI"/>
                <w:sz w:val="20"/>
                <w:szCs w:val="20"/>
              </w:rPr>
              <w:t>pristupilo glasovanju</w:t>
            </w:r>
          </w:p>
        </w:tc>
      </w:tr>
      <w:tr w:rsidR="004014ED" w:rsidRPr="00AA1FE3" w14:paraId="0FE40EB8" w14:textId="77777777" w:rsidTr="004014ED">
        <w:trPr>
          <w:trHeight w:val="300"/>
          <w:jc w:val="center"/>
        </w:trPr>
        <w:tc>
          <w:tcPr>
            <w:tcW w:w="2256" w:type="dxa"/>
            <w:shd w:val="clear" w:color="auto" w:fill="auto"/>
          </w:tcPr>
          <w:p w14:paraId="119627E9" w14:textId="40F1DFEA" w:rsidR="004014ED" w:rsidRDefault="004014ED" w:rsidP="00532430">
            <w:pPr>
              <w:pStyle w:val="TOCHeading"/>
              <w:rPr>
                <w:rFonts w:cs="Segoe UI"/>
                <w:sz w:val="20"/>
                <w:szCs w:val="20"/>
              </w:rPr>
            </w:pPr>
            <w:proofErr w:type="spellStart"/>
            <w:r>
              <w:rPr>
                <w:rFonts w:cs="Segoe UI"/>
                <w:sz w:val="20"/>
                <w:szCs w:val="20"/>
              </w:rPr>
              <w:t>biraciGlasovaloPosto</w:t>
            </w:r>
            <w:proofErr w:type="spellEnd"/>
          </w:p>
        </w:tc>
        <w:tc>
          <w:tcPr>
            <w:tcW w:w="7124" w:type="dxa"/>
            <w:shd w:val="clear" w:color="auto" w:fill="auto"/>
          </w:tcPr>
          <w:p w14:paraId="50956F85" w14:textId="1D2A267B" w:rsidR="004014ED" w:rsidRDefault="005E1424" w:rsidP="005E1424">
            <w:pPr>
              <w:pStyle w:val="TOCHeading"/>
              <w:rPr>
                <w:rFonts w:cs="Segoe UI"/>
                <w:sz w:val="20"/>
                <w:szCs w:val="20"/>
              </w:rPr>
            </w:pPr>
            <w:r>
              <w:rPr>
                <w:rFonts w:cs="Segoe UI"/>
                <w:sz w:val="20"/>
                <w:szCs w:val="20"/>
              </w:rPr>
              <w:t xml:space="preserve">omjer između </w:t>
            </w:r>
            <w:proofErr w:type="spellStart"/>
            <w:r>
              <w:rPr>
                <w:rFonts w:cs="Segoe UI"/>
                <w:sz w:val="20"/>
                <w:szCs w:val="20"/>
              </w:rPr>
              <w:t>biraciGlasovalo</w:t>
            </w:r>
            <w:proofErr w:type="spellEnd"/>
            <w:r>
              <w:rPr>
                <w:rFonts w:cs="Segoe UI"/>
                <w:sz w:val="20"/>
                <w:szCs w:val="20"/>
              </w:rPr>
              <w:t xml:space="preserve"> i </w:t>
            </w:r>
            <w:proofErr w:type="spellStart"/>
            <w:r>
              <w:rPr>
                <w:rFonts w:cs="Segoe UI"/>
                <w:sz w:val="20"/>
                <w:szCs w:val="20"/>
              </w:rPr>
              <w:t>biraciUkupno</w:t>
            </w:r>
            <w:proofErr w:type="spellEnd"/>
          </w:p>
        </w:tc>
      </w:tr>
      <w:tr w:rsidR="004014ED" w:rsidRPr="00AA1FE3" w14:paraId="0400A6E4" w14:textId="77777777" w:rsidTr="004014ED">
        <w:trPr>
          <w:trHeight w:val="300"/>
          <w:jc w:val="center"/>
        </w:trPr>
        <w:tc>
          <w:tcPr>
            <w:tcW w:w="2256" w:type="dxa"/>
            <w:shd w:val="clear" w:color="auto" w:fill="auto"/>
          </w:tcPr>
          <w:p w14:paraId="6E1B3D7A" w14:textId="1A27DEDD" w:rsidR="004014ED" w:rsidRDefault="004014ED" w:rsidP="00532430">
            <w:pPr>
              <w:pStyle w:val="TOCHeading"/>
              <w:rPr>
                <w:rFonts w:cs="Segoe UI"/>
                <w:sz w:val="20"/>
                <w:szCs w:val="20"/>
              </w:rPr>
            </w:pPr>
            <w:proofErr w:type="spellStart"/>
            <w:r>
              <w:rPr>
                <w:rFonts w:cs="Segoe UI"/>
                <w:sz w:val="20"/>
                <w:szCs w:val="20"/>
              </w:rPr>
              <w:t>listiciUkupno</w:t>
            </w:r>
            <w:proofErr w:type="spellEnd"/>
          </w:p>
        </w:tc>
        <w:tc>
          <w:tcPr>
            <w:tcW w:w="7124" w:type="dxa"/>
            <w:shd w:val="clear" w:color="auto" w:fill="auto"/>
          </w:tcPr>
          <w:p w14:paraId="2AC288A3" w14:textId="7512F720" w:rsidR="004014ED" w:rsidRDefault="005E1424" w:rsidP="00532430">
            <w:pPr>
              <w:pStyle w:val="TOCHeading"/>
              <w:rPr>
                <w:rFonts w:cs="Segoe UI"/>
                <w:sz w:val="20"/>
                <w:szCs w:val="20"/>
              </w:rPr>
            </w:pPr>
            <w:r>
              <w:rPr>
                <w:rFonts w:cs="Segoe UI"/>
                <w:sz w:val="20"/>
                <w:szCs w:val="20"/>
              </w:rPr>
              <w:t>glasovalo birača (prema glasačkim listićima)</w:t>
            </w:r>
          </w:p>
        </w:tc>
      </w:tr>
      <w:tr w:rsidR="004014ED" w:rsidRPr="00AA1FE3" w14:paraId="4F839F1C" w14:textId="77777777" w:rsidTr="004014ED">
        <w:trPr>
          <w:trHeight w:val="300"/>
          <w:jc w:val="center"/>
        </w:trPr>
        <w:tc>
          <w:tcPr>
            <w:tcW w:w="2256" w:type="dxa"/>
            <w:shd w:val="clear" w:color="auto" w:fill="auto"/>
          </w:tcPr>
          <w:p w14:paraId="0AA2E3CB" w14:textId="069D895F" w:rsidR="004014ED" w:rsidRDefault="004014ED" w:rsidP="00532430">
            <w:pPr>
              <w:pStyle w:val="TOCHeading"/>
              <w:rPr>
                <w:rFonts w:cs="Segoe UI"/>
                <w:sz w:val="20"/>
                <w:szCs w:val="20"/>
              </w:rPr>
            </w:pPr>
            <w:proofErr w:type="spellStart"/>
            <w:r>
              <w:rPr>
                <w:rFonts w:cs="Segoe UI"/>
                <w:sz w:val="20"/>
                <w:szCs w:val="20"/>
              </w:rPr>
              <w:t>listiciVazeci</w:t>
            </w:r>
            <w:proofErr w:type="spellEnd"/>
          </w:p>
        </w:tc>
        <w:tc>
          <w:tcPr>
            <w:tcW w:w="7124" w:type="dxa"/>
            <w:shd w:val="clear" w:color="auto" w:fill="auto"/>
          </w:tcPr>
          <w:p w14:paraId="585EFFAE" w14:textId="739F7A89" w:rsidR="004014ED" w:rsidRDefault="005E1424" w:rsidP="00532430">
            <w:pPr>
              <w:pStyle w:val="TOCHeading"/>
              <w:rPr>
                <w:rFonts w:cs="Segoe UI"/>
                <w:sz w:val="20"/>
                <w:szCs w:val="20"/>
              </w:rPr>
            </w:pPr>
            <w:r>
              <w:rPr>
                <w:rFonts w:cs="Segoe UI"/>
                <w:sz w:val="20"/>
                <w:szCs w:val="20"/>
              </w:rPr>
              <w:t>broj važećih listića</w:t>
            </w:r>
          </w:p>
        </w:tc>
      </w:tr>
      <w:tr w:rsidR="004014ED" w:rsidRPr="00AA1FE3" w14:paraId="75BE8C88" w14:textId="77777777" w:rsidTr="004014ED">
        <w:trPr>
          <w:trHeight w:val="300"/>
          <w:jc w:val="center"/>
        </w:trPr>
        <w:tc>
          <w:tcPr>
            <w:tcW w:w="2256" w:type="dxa"/>
            <w:shd w:val="clear" w:color="auto" w:fill="auto"/>
          </w:tcPr>
          <w:p w14:paraId="567FF140" w14:textId="64ABC71E" w:rsidR="004014ED" w:rsidRDefault="004014ED" w:rsidP="00532430">
            <w:pPr>
              <w:pStyle w:val="TOCHeading"/>
              <w:rPr>
                <w:rFonts w:cs="Segoe UI"/>
                <w:sz w:val="20"/>
                <w:szCs w:val="20"/>
              </w:rPr>
            </w:pPr>
            <w:proofErr w:type="spellStart"/>
            <w:r>
              <w:rPr>
                <w:rFonts w:cs="Segoe UI"/>
                <w:sz w:val="20"/>
                <w:szCs w:val="20"/>
              </w:rPr>
              <w:t>listiciVazeciPosto</w:t>
            </w:r>
            <w:proofErr w:type="spellEnd"/>
          </w:p>
        </w:tc>
        <w:tc>
          <w:tcPr>
            <w:tcW w:w="7124" w:type="dxa"/>
            <w:shd w:val="clear" w:color="auto" w:fill="auto"/>
          </w:tcPr>
          <w:p w14:paraId="77C5AE59" w14:textId="482CD9F9" w:rsidR="004014ED" w:rsidRDefault="005E1424" w:rsidP="00532430">
            <w:pPr>
              <w:pStyle w:val="TOCHeading"/>
              <w:rPr>
                <w:rFonts w:cs="Segoe UI"/>
                <w:sz w:val="20"/>
                <w:szCs w:val="20"/>
              </w:rPr>
            </w:pPr>
            <w:r>
              <w:rPr>
                <w:rFonts w:cs="Segoe UI"/>
                <w:sz w:val="20"/>
                <w:szCs w:val="20"/>
              </w:rPr>
              <w:t>postotak važećih listića</w:t>
            </w:r>
          </w:p>
        </w:tc>
      </w:tr>
      <w:tr w:rsidR="004014ED" w:rsidRPr="00AA1FE3" w14:paraId="5CEBAD06" w14:textId="77777777" w:rsidTr="004014ED">
        <w:trPr>
          <w:trHeight w:val="300"/>
          <w:jc w:val="center"/>
        </w:trPr>
        <w:tc>
          <w:tcPr>
            <w:tcW w:w="2256" w:type="dxa"/>
            <w:shd w:val="clear" w:color="auto" w:fill="auto"/>
          </w:tcPr>
          <w:p w14:paraId="2992B78A" w14:textId="2D02C049" w:rsidR="004014ED" w:rsidRDefault="004014ED" w:rsidP="00532430">
            <w:pPr>
              <w:pStyle w:val="TOCHeading"/>
              <w:rPr>
                <w:rFonts w:cs="Segoe UI"/>
                <w:sz w:val="20"/>
                <w:szCs w:val="20"/>
              </w:rPr>
            </w:pPr>
            <w:proofErr w:type="spellStart"/>
            <w:r>
              <w:rPr>
                <w:rFonts w:cs="Segoe UI"/>
                <w:sz w:val="20"/>
                <w:szCs w:val="20"/>
              </w:rPr>
              <w:t>listiciNevazeci</w:t>
            </w:r>
            <w:proofErr w:type="spellEnd"/>
          </w:p>
        </w:tc>
        <w:tc>
          <w:tcPr>
            <w:tcW w:w="7124" w:type="dxa"/>
            <w:shd w:val="clear" w:color="auto" w:fill="auto"/>
          </w:tcPr>
          <w:p w14:paraId="6CB45347" w14:textId="7BB2F733" w:rsidR="004014ED" w:rsidRDefault="005E1424" w:rsidP="00532430">
            <w:pPr>
              <w:pStyle w:val="TOCHeading"/>
              <w:rPr>
                <w:rFonts w:cs="Segoe UI"/>
                <w:sz w:val="20"/>
                <w:szCs w:val="20"/>
              </w:rPr>
            </w:pPr>
            <w:r>
              <w:rPr>
                <w:rFonts w:cs="Segoe UI"/>
                <w:sz w:val="20"/>
                <w:szCs w:val="20"/>
              </w:rPr>
              <w:t>broj nevažećih listića</w:t>
            </w:r>
          </w:p>
        </w:tc>
      </w:tr>
      <w:tr w:rsidR="004014ED" w:rsidRPr="00AA1FE3" w14:paraId="7D7C312B" w14:textId="77777777" w:rsidTr="00C53D99">
        <w:trPr>
          <w:trHeight w:val="300"/>
          <w:jc w:val="center"/>
        </w:trPr>
        <w:tc>
          <w:tcPr>
            <w:tcW w:w="2256" w:type="dxa"/>
            <w:tcBorders>
              <w:bottom w:val="single" w:sz="8" w:space="0" w:color="auto"/>
            </w:tcBorders>
            <w:shd w:val="clear" w:color="auto" w:fill="auto"/>
          </w:tcPr>
          <w:p w14:paraId="4D63BAF2" w14:textId="5D978A0F" w:rsidR="004014ED" w:rsidRDefault="004014ED" w:rsidP="00532430">
            <w:pPr>
              <w:pStyle w:val="TOCHeading"/>
              <w:rPr>
                <w:rFonts w:cs="Segoe UI"/>
                <w:sz w:val="20"/>
                <w:szCs w:val="20"/>
              </w:rPr>
            </w:pPr>
            <w:proofErr w:type="spellStart"/>
            <w:r>
              <w:rPr>
                <w:rFonts w:cs="Segoe UI"/>
                <w:sz w:val="20"/>
                <w:szCs w:val="20"/>
              </w:rPr>
              <w:t>listiciNevazeciPosto</w:t>
            </w:r>
            <w:proofErr w:type="spellEnd"/>
          </w:p>
        </w:tc>
        <w:tc>
          <w:tcPr>
            <w:tcW w:w="7124" w:type="dxa"/>
            <w:tcBorders>
              <w:bottom w:val="single" w:sz="8" w:space="0" w:color="auto"/>
            </w:tcBorders>
            <w:shd w:val="clear" w:color="auto" w:fill="auto"/>
          </w:tcPr>
          <w:p w14:paraId="6E6A423E" w14:textId="1BC26640" w:rsidR="004014ED" w:rsidRDefault="005E1424" w:rsidP="00532430">
            <w:pPr>
              <w:pStyle w:val="TOCHeading"/>
              <w:rPr>
                <w:rFonts w:cs="Segoe UI"/>
                <w:sz w:val="20"/>
                <w:szCs w:val="20"/>
              </w:rPr>
            </w:pPr>
            <w:r>
              <w:rPr>
                <w:rFonts w:cs="Segoe UI"/>
                <w:sz w:val="20"/>
                <w:szCs w:val="20"/>
              </w:rPr>
              <w:t>postotak nevažećih listića</w:t>
            </w:r>
          </w:p>
        </w:tc>
      </w:tr>
      <w:tr w:rsidR="00F52914" w:rsidRPr="00AA1FE3" w14:paraId="7DE636A6" w14:textId="77777777" w:rsidTr="00C53D99">
        <w:trPr>
          <w:trHeight w:val="300"/>
          <w:jc w:val="center"/>
        </w:trPr>
        <w:tc>
          <w:tcPr>
            <w:tcW w:w="2256" w:type="dxa"/>
            <w:tcBorders>
              <w:bottom w:val="single" w:sz="8" w:space="0" w:color="auto"/>
            </w:tcBorders>
            <w:shd w:val="clear" w:color="auto" w:fill="auto"/>
          </w:tcPr>
          <w:p w14:paraId="63F6A72B" w14:textId="64888D52" w:rsidR="00F52914" w:rsidRDefault="00F52914" w:rsidP="00532430">
            <w:pPr>
              <w:pStyle w:val="TOCHeading"/>
              <w:rPr>
                <w:rFonts w:cs="Segoe UI"/>
                <w:sz w:val="20"/>
                <w:szCs w:val="20"/>
              </w:rPr>
            </w:pPr>
            <w:r>
              <w:rPr>
                <w:rFonts w:cs="Segoe UI"/>
                <w:sz w:val="20"/>
                <w:szCs w:val="20"/>
              </w:rPr>
              <w:t>napomena</w:t>
            </w:r>
          </w:p>
        </w:tc>
        <w:tc>
          <w:tcPr>
            <w:tcW w:w="7124" w:type="dxa"/>
            <w:tcBorders>
              <w:bottom w:val="single" w:sz="8" w:space="0" w:color="auto"/>
            </w:tcBorders>
            <w:shd w:val="clear" w:color="auto" w:fill="auto"/>
          </w:tcPr>
          <w:p w14:paraId="0877FB09" w14:textId="65A263AB" w:rsidR="00F52914" w:rsidRDefault="00F52914" w:rsidP="00532430">
            <w:pPr>
              <w:pStyle w:val="TOCHeading"/>
              <w:rPr>
                <w:rFonts w:cs="Segoe UI"/>
                <w:sz w:val="20"/>
                <w:szCs w:val="20"/>
              </w:rPr>
            </w:pPr>
            <w:r>
              <w:rPr>
                <w:rFonts w:cs="Segoe UI"/>
                <w:sz w:val="20"/>
                <w:szCs w:val="20"/>
              </w:rPr>
              <w:t>napomena, ako postoji</w:t>
            </w:r>
          </w:p>
        </w:tc>
      </w:tr>
      <w:tr w:rsidR="00FE63E7" w:rsidRPr="00AA1FE3" w14:paraId="342B1DDF" w14:textId="77777777" w:rsidTr="00C53D99">
        <w:trPr>
          <w:trHeight w:val="300"/>
          <w:jc w:val="center"/>
        </w:trPr>
        <w:tc>
          <w:tcPr>
            <w:tcW w:w="2256" w:type="dxa"/>
            <w:tcBorders>
              <w:bottom w:val="single" w:sz="8" w:space="0" w:color="auto"/>
            </w:tcBorders>
            <w:shd w:val="clear" w:color="auto" w:fill="auto"/>
          </w:tcPr>
          <w:p w14:paraId="69A65299" w14:textId="7525C11C" w:rsidR="00FE63E7" w:rsidRDefault="00FE63E7" w:rsidP="00532430">
            <w:pPr>
              <w:pStyle w:val="TOCHeading"/>
              <w:rPr>
                <w:rFonts w:cs="Segoe UI"/>
                <w:sz w:val="20"/>
                <w:szCs w:val="20"/>
              </w:rPr>
            </w:pPr>
            <w:r>
              <w:rPr>
                <w:rFonts w:cs="Segoe UI"/>
                <w:sz w:val="20"/>
                <w:szCs w:val="20"/>
              </w:rPr>
              <w:t>napomena2</w:t>
            </w:r>
          </w:p>
        </w:tc>
        <w:tc>
          <w:tcPr>
            <w:tcW w:w="7124" w:type="dxa"/>
            <w:tcBorders>
              <w:bottom w:val="single" w:sz="8" w:space="0" w:color="auto"/>
            </w:tcBorders>
            <w:shd w:val="clear" w:color="auto" w:fill="auto"/>
          </w:tcPr>
          <w:p w14:paraId="2CBB9AB7" w14:textId="446E4BDA" w:rsidR="00FE63E7" w:rsidRDefault="00FE63E7" w:rsidP="00532430">
            <w:pPr>
              <w:pStyle w:val="TOCHeading"/>
              <w:rPr>
                <w:rFonts w:cs="Segoe UI"/>
                <w:sz w:val="20"/>
                <w:szCs w:val="20"/>
              </w:rPr>
            </w:pPr>
            <w:r>
              <w:rPr>
                <w:rFonts w:cs="Segoe UI"/>
                <w:sz w:val="20"/>
                <w:szCs w:val="20"/>
              </w:rPr>
              <w:t>napomena vezana uz mogućnost naknadne promjene broja birača, ako postoji</w:t>
            </w:r>
          </w:p>
        </w:tc>
      </w:tr>
      <w:tr w:rsidR="004014ED" w:rsidRPr="00AA1FE3" w14:paraId="6FB6181E" w14:textId="77777777" w:rsidTr="00C53D99">
        <w:trPr>
          <w:trHeight w:val="300"/>
          <w:jc w:val="center"/>
        </w:trPr>
        <w:tc>
          <w:tcPr>
            <w:tcW w:w="2256" w:type="dxa"/>
            <w:shd w:val="clear" w:color="auto" w:fill="auto"/>
          </w:tcPr>
          <w:p w14:paraId="670D279E" w14:textId="19983D9D" w:rsidR="004014ED" w:rsidRDefault="004014ED" w:rsidP="00532430">
            <w:pPr>
              <w:pStyle w:val="TOCHeading"/>
              <w:rPr>
                <w:rFonts w:cs="Segoe UI"/>
                <w:sz w:val="20"/>
                <w:szCs w:val="20"/>
              </w:rPr>
            </w:pPr>
            <w:r>
              <w:rPr>
                <w:rFonts w:cs="Segoe UI"/>
                <w:sz w:val="20"/>
                <w:szCs w:val="20"/>
              </w:rPr>
              <w:t>lista</w:t>
            </w:r>
          </w:p>
        </w:tc>
        <w:tc>
          <w:tcPr>
            <w:tcW w:w="7124" w:type="dxa"/>
            <w:shd w:val="clear" w:color="auto" w:fill="auto"/>
          </w:tcPr>
          <w:p w14:paraId="1F99F0C2" w14:textId="23906FF3" w:rsidR="004014ED" w:rsidRDefault="005E1424" w:rsidP="00993F81">
            <w:pPr>
              <w:pStyle w:val="TOCHeading"/>
              <w:rPr>
                <w:rFonts w:cs="Segoe UI"/>
                <w:sz w:val="20"/>
                <w:szCs w:val="20"/>
              </w:rPr>
            </w:pPr>
            <w:r>
              <w:rPr>
                <w:rFonts w:cs="Segoe UI"/>
                <w:sz w:val="20"/>
                <w:szCs w:val="20"/>
              </w:rPr>
              <w:t>popis podataka o kandidatima</w:t>
            </w:r>
          </w:p>
        </w:tc>
      </w:tr>
      <w:tr w:rsidR="004014ED" w:rsidRPr="00AA1FE3" w14:paraId="2B5AEE8A" w14:textId="77777777" w:rsidTr="004014ED">
        <w:trPr>
          <w:trHeight w:val="300"/>
          <w:jc w:val="center"/>
        </w:trPr>
        <w:tc>
          <w:tcPr>
            <w:tcW w:w="2256" w:type="dxa"/>
            <w:tcBorders>
              <w:bottom w:val="single" w:sz="8" w:space="0" w:color="auto"/>
            </w:tcBorders>
            <w:shd w:val="clear" w:color="auto" w:fill="auto"/>
          </w:tcPr>
          <w:p w14:paraId="149EC1BE" w14:textId="481B08C9" w:rsidR="004014ED" w:rsidRDefault="00C53D99" w:rsidP="00532430">
            <w:pPr>
              <w:pStyle w:val="TOCHeading"/>
              <w:rPr>
                <w:rFonts w:cs="Segoe UI"/>
                <w:sz w:val="20"/>
                <w:szCs w:val="20"/>
              </w:rPr>
            </w:pPr>
            <w:r>
              <w:rPr>
                <w:rFonts w:cs="Segoe UI"/>
                <w:sz w:val="20"/>
                <w:szCs w:val="20"/>
              </w:rPr>
              <w:t xml:space="preserve">    </w:t>
            </w:r>
            <w:proofErr w:type="spellStart"/>
            <w:r w:rsidR="004014ED">
              <w:rPr>
                <w:rFonts w:cs="Segoe UI"/>
                <w:sz w:val="20"/>
                <w:szCs w:val="20"/>
              </w:rPr>
              <w:t>rbr</w:t>
            </w:r>
            <w:proofErr w:type="spellEnd"/>
          </w:p>
        </w:tc>
        <w:tc>
          <w:tcPr>
            <w:tcW w:w="7124" w:type="dxa"/>
            <w:tcBorders>
              <w:bottom w:val="single" w:sz="8" w:space="0" w:color="auto"/>
            </w:tcBorders>
            <w:shd w:val="clear" w:color="auto" w:fill="auto"/>
          </w:tcPr>
          <w:p w14:paraId="7C3228FA" w14:textId="2B750EF2" w:rsidR="004014ED" w:rsidRDefault="005E1424" w:rsidP="00FE63E7">
            <w:pPr>
              <w:pStyle w:val="TOCHeading"/>
              <w:rPr>
                <w:rFonts w:cs="Segoe UI"/>
                <w:sz w:val="20"/>
                <w:szCs w:val="20"/>
              </w:rPr>
            </w:pPr>
            <w:r>
              <w:rPr>
                <w:rFonts w:cs="Segoe UI"/>
                <w:sz w:val="20"/>
                <w:szCs w:val="20"/>
              </w:rPr>
              <w:t xml:space="preserve">redni broj </w:t>
            </w:r>
            <w:r w:rsidR="00FE63E7">
              <w:rPr>
                <w:rFonts w:cs="Segoe UI"/>
                <w:sz w:val="20"/>
                <w:szCs w:val="20"/>
              </w:rPr>
              <w:t>liste</w:t>
            </w:r>
            <w:r>
              <w:rPr>
                <w:rFonts w:cs="Segoe UI"/>
                <w:sz w:val="20"/>
                <w:szCs w:val="20"/>
              </w:rPr>
              <w:t xml:space="preserve"> </w:t>
            </w:r>
            <w:r w:rsidRPr="003A0865">
              <w:rPr>
                <w:rFonts w:cs="Segoe UI"/>
                <w:sz w:val="20"/>
                <w:szCs w:val="20"/>
              </w:rPr>
              <w:t>(prema dobivenim glasovima)</w:t>
            </w:r>
          </w:p>
        </w:tc>
      </w:tr>
      <w:tr w:rsidR="00FE63E7" w:rsidRPr="00AA1FE3" w14:paraId="435CFEE2" w14:textId="77777777" w:rsidTr="004014ED">
        <w:trPr>
          <w:trHeight w:val="300"/>
          <w:jc w:val="center"/>
        </w:trPr>
        <w:tc>
          <w:tcPr>
            <w:tcW w:w="2256" w:type="dxa"/>
            <w:tcBorders>
              <w:bottom w:val="single" w:sz="8" w:space="0" w:color="auto"/>
            </w:tcBorders>
            <w:shd w:val="clear" w:color="auto" w:fill="auto"/>
          </w:tcPr>
          <w:p w14:paraId="694B1D8C" w14:textId="61AB01D6" w:rsidR="00FE63E7" w:rsidRDefault="00FE63E7" w:rsidP="00532430">
            <w:pPr>
              <w:pStyle w:val="TOCHeading"/>
              <w:rPr>
                <w:rFonts w:cs="Segoe UI"/>
                <w:sz w:val="20"/>
                <w:szCs w:val="20"/>
              </w:rPr>
            </w:pPr>
            <w:r>
              <w:rPr>
                <w:rFonts w:cs="Segoe UI"/>
                <w:sz w:val="20"/>
                <w:szCs w:val="20"/>
              </w:rPr>
              <w:lastRenderedPageBreak/>
              <w:t xml:space="preserve">    stranke</w:t>
            </w:r>
          </w:p>
        </w:tc>
        <w:tc>
          <w:tcPr>
            <w:tcW w:w="7124" w:type="dxa"/>
            <w:tcBorders>
              <w:bottom w:val="single" w:sz="8" w:space="0" w:color="auto"/>
            </w:tcBorders>
            <w:shd w:val="clear" w:color="auto" w:fill="auto"/>
          </w:tcPr>
          <w:p w14:paraId="01B978D4" w14:textId="7872687F" w:rsidR="00FE63E7" w:rsidRDefault="00FE63E7" w:rsidP="00FE63E7">
            <w:pPr>
              <w:pStyle w:val="TOCHeading"/>
              <w:rPr>
                <w:rFonts w:cs="Segoe UI"/>
                <w:sz w:val="20"/>
                <w:szCs w:val="20"/>
              </w:rPr>
            </w:pPr>
            <w:r>
              <w:rPr>
                <w:rFonts w:cs="Segoe UI"/>
                <w:sz w:val="20"/>
                <w:szCs w:val="20"/>
              </w:rPr>
              <w:t>popis stranaka koje čine listu</w:t>
            </w:r>
          </w:p>
        </w:tc>
      </w:tr>
      <w:tr w:rsidR="00DC119F" w:rsidRPr="00AA1FE3" w14:paraId="76E9991A" w14:textId="77777777" w:rsidTr="004014ED">
        <w:trPr>
          <w:trHeight w:val="300"/>
          <w:jc w:val="center"/>
        </w:trPr>
        <w:tc>
          <w:tcPr>
            <w:tcW w:w="2256" w:type="dxa"/>
            <w:tcBorders>
              <w:bottom w:val="single" w:sz="8" w:space="0" w:color="auto"/>
            </w:tcBorders>
            <w:shd w:val="clear" w:color="auto" w:fill="auto"/>
          </w:tcPr>
          <w:p w14:paraId="427EBB25" w14:textId="41631030" w:rsidR="00DC119F" w:rsidRPr="002E1C0D" w:rsidRDefault="00DC119F" w:rsidP="00532430">
            <w:pPr>
              <w:pStyle w:val="TOCHeading"/>
              <w:rPr>
                <w:rFonts w:cs="Segoe UI"/>
                <w:sz w:val="20"/>
                <w:szCs w:val="20"/>
              </w:rPr>
            </w:pPr>
            <w:r w:rsidRPr="002E1C0D">
              <w:rPr>
                <w:rFonts w:cs="Segoe UI"/>
                <w:sz w:val="20"/>
                <w:szCs w:val="20"/>
              </w:rPr>
              <w:t xml:space="preserve">        naziv</w:t>
            </w:r>
          </w:p>
        </w:tc>
        <w:tc>
          <w:tcPr>
            <w:tcW w:w="7124" w:type="dxa"/>
            <w:tcBorders>
              <w:bottom w:val="single" w:sz="8" w:space="0" w:color="auto"/>
            </w:tcBorders>
            <w:shd w:val="clear" w:color="auto" w:fill="auto"/>
          </w:tcPr>
          <w:p w14:paraId="12DE582E" w14:textId="7B65CC77" w:rsidR="00DC119F" w:rsidRPr="002E1C0D" w:rsidRDefault="00DC119F" w:rsidP="00FE63E7">
            <w:pPr>
              <w:pStyle w:val="TOCHeading"/>
              <w:rPr>
                <w:rFonts w:cs="Segoe UI"/>
                <w:sz w:val="20"/>
                <w:szCs w:val="20"/>
              </w:rPr>
            </w:pPr>
            <w:r w:rsidRPr="002E1C0D">
              <w:rPr>
                <w:rFonts w:cs="Segoe UI"/>
                <w:sz w:val="20"/>
                <w:szCs w:val="20"/>
              </w:rPr>
              <w:t>naziv stranke koja čini listu</w:t>
            </w:r>
          </w:p>
        </w:tc>
      </w:tr>
      <w:tr w:rsidR="004014ED" w:rsidRPr="00AA1FE3" w14:paraId="2767AABC" w14:textId="77777777" w:rsidTr="004014ED">
        <w:trPr>
          <w:trHeight w:val="300"/>
          <w:jc w:val="center"/>
        </w:trPr>
        <w:tc>
          <w:tcPr>
            <w:tcW w:w="2256" w:type="dxa"/>
            <w:shd w:val="clear" w:color="auto" w:fill="auto"/>
          </w:tcPr>
          <w:p w14:paraId="26F7F1CC" w14:textId="798EDBC1" w:rsidR="004014ED" w:rsidRDefault="00C53D99" w:rsidP="00532430">
            <w:pPr>
              <w:pStyle w:val="TOCHeading"/>
              <w:rPr>
                <w:rFonts w:cs="Segoe UI"/>
                <w:sz w:val="20"/>
                <w:szCs w:val="20"/>
              </w:rPr>
            </w:pPr>
            <w:r>
              <w:rPr>
                <w:rFonts w:cs="Segoe UI"/>
                <w:sz w:val="20"/>
                <w:szCs w:val="20"/>
              </w:rPr>
              <w:t xml:space="preserve">    </w:t>
            </w:r>
            <w:r w:rsidR="004014ED">
              <w:rPr>
                <w:rFonts w:cs="Segoe UI"/>
                <w:sz w:val="20"/>
                <w:szCs w:val="20"/>
              </w:rPr>
              <w:t xml:space="preserve">jedinstvena </w:t>
            </w:r>
            <w:proofErr w:type="spellStart"/>
            <w:r w:rsidR="004014ED">
              <w:rPr>
                <w:rFonts w:cs="Segoe UI"/>
                <w:sz w:val="20"/>
                <w:szCs w:val="20"/>
              </w:rPr>
              <w:t>sifra</w:t>
            </w:r>
            <w:proofErr w:type="spellEnd"/>
          </w:p>
        </w:tc>
        <w:tc>
          <w:tcPr>
            <w:tcW w:w="7124" w:type="dxa"/>
            <w:shd w:val="clear" w:color="auto" w:fill="auto"/>
          </w:tcPr>
          <w:p w14:paraId="5D5BD783" w14:textId="1F27815D" w:rsidR="004014ED" w:rsidRDefault="005E1424" w:rsidP="00FE63E7">
            <w:pPr>
              <w:pStyle w:val="TOCHeading"/>
              <w:rPr>
                <w:rFonts w:cs="Segoe UI"/>
                <w:sz w:val="20"/>
                <w:szCs w:val="20"/>
              </w:rPr>
            </w:pPr>
            <w:r>
              <w:rPr>
                <w:rFonts w:cs="Segoe UI"/>
                <w:sz w:val="20"/>
                <w:szCs w:val="20"/>
              </w:rPr>
              <w:t xml:space="preserve">jedinstvena šifra </w:t>
            </w:r>
            <w:r w:rsidR="00FE63E7">
              <w:rPr>
                <w:rFonts w:cs="Segoe UI"/>
                <w:sz w:val="20"/>
                <w:szCs w:val="20"/>
              </w:rPr>
              <w:t>liste</w:t>
            </w:r>
          </w:p>
        </w:tc>
      </w:tr>
      <w:tr w:rsidR="004014ED" w:rsidRPr="00AA1FE3" w14:paraId="05804BC9" w14:textId="77777777" w:rsidTr="004014ED">
        <w:trPr>
          <w:trHeight w:val="300"/>
          <w:jc w:val="center"/>
        </w:trPr>
        <w:tc>
          <w:tcPr>
            <w:tcW w:w="2256" w:type="dxa"/>
            <w:shd w:val="clear" w:color="auto" w:fill="auto"/>
          </w:tcPr>
          <w:p w14:paraId="21277B91" w14:textId="78917E3C" w:rsidR="004014ED" w:rsidRDefault="00C53D99" w:rsidP="00532430">
            <w:pPr>
              <w:pStyle w:val="TOCHeading"/>
              <w:rPr>
                <w:rFonts w:cs="Segoe UI"/>
                <w:sz w:val="20"/>
                <w:szCs w:val="20"/>
              </w:rPr>
            </w:pPr>
            <w:r>
              <w:rPr>
                <w:rFonts w:cs="Segoe UI"/>
                <w:sz w:val="20"/>
                <w:szCs w:val="20"/>
              </w:rPr>
              <w:t xml:space="preserve">    </w:t>
            </w:r>
            <w:r w:rsidR="004014ED">
              <w:rPr>
                <w:rFonts w:cs="Segoe UI"/>
                <w:sz w:val="20"/>
                <w:szCs w:val="20"/>
              </w:rPr>
              <w:t>glasova</w:t>
            </w:r>
          </w:p>
        </w:tc>
        <w:tc>
          <w:tcPr>
            <w:tcW w:w="7124" w:type="dxa"/>
            <w:shd w:val="clear" w:color="auto" w:fill="auto"/>
          </w:tcPr>
          <w:p w14:paraId="0618EE72" w14:textId="52E18C35" w:rsidR="004014ED" w:rsidRDefault="00C53D99" w:rsidP="00FE63E7">
            <w:pPr>
              <w:pStyle w:val="TOCHeading"/>
              <w:rPr>
                <w:rFonts w:cs="Segoe UI"/>
                <w:sz w:val="20"/>
                <w:szCs w:val="20"/>
              </w:rPr>
            </w:pPr>
            <w:r>
              <w:rPr>
                <w:rFonts w:cs="Segoe UI"/>
                <w:sz w:val="20"/>
                <w:szCs w:val="20"/>
              </w:rPr>
              <w:t xml:space="preserve">broj osvojenih glasova </w:t>
            </w:r>
            <w:r w:rsidR="00FE63E7">
              <w:rPr>
                <w:rFonts w:cs="Segoe UI"/>
                <w:sz w:val="20"/>
                <w:szCs w:val="20"/>
              </w:rPr>
              <w:t>liste</w:t>
            </w:r>
            <w:r>
              <w:rPr>
                <w:rFonts w:cs="Segoe UI"/>
                <w:sz w:val="20"/>
                <w:szCs w:val="20"/>
              </w:rPr>
              <w:t xml:space="preserve"> </w:t>
            </w:r>
          </w:p>
        </w:tc>
      </w:tr>
      <w:tr w:rsidR="004014ED" w:rsidRPr="00AA1FE3" w14:paraId="03404815" w14:textId="77777777" w:rsidTr="004014ED">
        <w:trPr>
          <w:trHeight w:val="300"/>
          <w:jc w:val="center"/>
        </w:trPr>
        <w:tc>
          <w:tcPr>
            <w:tcW w:w="2256" w:type="dxa"/>
            <w:shd w:val="clear" w:color="auto" w:fill="auto"/>
          </w:tcPr>
          <w:p w14:paraId="7DD7164E" w14:textId="00A4BF35" w:rsidR="004014ED" w:rsidRDefault="00C53D99" w:rsidP="00532430">
            <w:pPr>
              <w:pStyle w:val="TOCHeading"/>
              <w:rPr>
                <w:rFonts w:cs="Segoe UI"/>
                <w:sz w:val="20"/>
                <w:szCs w:val="20"/>
              </w:rPr>
            </w:pPr>
            <w:r>
              <w:rPr>
                <w:rFonts w:cs="Segoe UI"/>
                <w:sz w:val="20"/>
                <w:szCs w:val="20"/>
              </w:rPr>
              <w:t xml:space="preserve">    </w:t>
            </w:r>
            <w:r w:rsidR="004014ED">
              <w:rPr>
                <w:rFonts w:cs="Segoe UI"/>
                <w:sz w:val="20"/>
                <w:szCs w:val="20"/>
              </w:rPr>
              <w:t>naziv</w:t>
            </w:r>
          </w:p>
        </w:tc>
        <w:tc>
          <w:tcPr>
            <w:tcW w:w="7124" w:type="dxa"/>
            <w:shd w:val="clear" w:color="auto" w:fill="auto"/>
          </w:tcPr>
          <w:p w14:paraId="210CCDCF" w14:textId="70CDEC42" w:rsidR="004014ED" w:rsidRDefault="00FE63E7" w:rsidP="00FE63E7">
            <w:pPr>
              <w:pStyle w:val="TOCHeading"/>
              <w:rPr>
                <w:rFonts w:cs="Segoe UI"/>
                <w:sz w:val="20"/>
                <w:szCs w:val="20"/>
              </w:rPr>
            </w:pPr>
            <w:r>
              <w:rPr>
                <w:rFonts w:cs="Segoe UI"/>
                <w:sz w:val="20"/>
                <w:szCs w:val="20"/>
              </w:rPr>
              <w:t>skraćeni naziv liste</w:t>
            </w:r>
            <w:r w:rsidR="00C53D99">
              <w:rPr>
                <w:rFonts w:cs="Segoe UI"/>
                <w:sz w:val="20"/>
                <w:szCs w:val="20"/>
              </w:rPr>
              <w:t xml:space="preserve"> </w:t>
            </w:r>
          </w:p>
        </w:tc>
      </w:tr>
      <w:tr w:rsidR="004014ED" w:rsidRPr="00AA1FE3" w14:paraId="54029BCC" w14:textId="77777777" w:rsidTr="00911FBC">
        <w:trPr>
          <w:trHeight w:val="300"/>
          <w:jc w:val="center"/>
        </w:trPr>
        <w:tc>
          <w:tcPr>
            <w:tcW w:w="2256" w:type="dxa"/>
            <w:shd w:val="clear" w:color="auto" w:fill="auto"/>
          </w:tcPr>
          <w:p w14:paraId="2BE5B165" w14:textId="4B480E06" w:rsidR="004014ED" w:rsidRDefault="00C53D99" w:rsidP="00532430">
            <w:pPr>
              <w:pStyle w:val="TOCHeading"/>
              <w:rPr>
                <w:rFonts w:cs="Segoe UI"/>
                <w:sz w:val="20"/>
                <w:szCs w:val="20"/>
              </w:rPr>
            </w:pPr>
            <w:r>
              <w:rPr>
                <w:rFonts w:cs="Segoe UI"/>
                <w:sz w:val="20"/>
                <w:szCs w:val="20"/>
              </w:rPr>
              <w:t xml:space="preserve">    </w:t>
            </w:r>
            <w:r w:rsidR="004014ED">
              <w:rPr>
                <w:rFonts w:cs="Segoe UI"/>
                <w:sz w:val="20"/>
                <w:szCs w:val="20"/>
              </w:rPr>
              <w:t>posto</w:t>
            </w:r>
          </w:p>
        </w:tc>
        <w:tc>
          <w:tcPr>
            <w:tcW w:w="7124" w:type="dxa"/>
            <w:shd w:val="clear" w:color="auto" w:fill="auto"/>
          </w:tcPr>
          <w:p w14:paraId="31B3A661" w14:textId="70E86466" w:rsidR="004014ED" w:rsidRDefault="00C53D99" w:rsidP="00FE63E7">
            <w:pPr>
              <w:pStyle w:val="TOCHeading"/>
              <w:rPr>
                <w:rFonts w:cs="Segoe UI"/>
                <w:sz w:val="20"/>
                <w:szCs w:val="20"/>
              </w:rPr>
            </w:pPr>
            <w:r>
              <w:rPr>
                <w:rFonts w:cs="Segoe UI"/>
                <w:sz w:val="20"/>
                <w:szCs w:val="20"/>
              </w:rPr>
              <w:t xml:space="preserve">postotak osvojenih glasova </w:t>
            </w:r>
            <w:r w:rsidR="00FE63E7">
              <w:rPr>
                <w:rFonts w:cs="Segoe UI"/>
                <w:sz w:val="20"/>
                <w:szCs w:val="20"/>
              </w:rPr>
              <w:t>liste</w:t>
            </w:r>
          </w:p>
        </w:tc>
      </w:tr>
      <w:tr w:rsidR="00911FBC" w14:paraId="1B0E7316" w14:textId="77777777" w:rsidTr="002649DC">
        <w:trPr>
          <w:trHeight w:val="300"/>
          <w:jc w:val="center"/>
        </w:trPr>
        <w:tc>
          <w:tcPr>
            <w:tcW w:w="2256" w:type="dxa"/>
            <w:shd w:val="clear" w:color="auto" w:fill="auto"/>
          </w:tcPr>
          <w:p w14:paraId="77F7F91F" w14:textId="44E984E4" w:rsidR="00911FBC" w:rsidRDefault="00911FBC" w:rsidP="00FE63E7">
            <w:pPr>
              <w:pStyle w:val="TOCHeading"/>
              <w:rPr>
                <w:rFonts w:cs="Segoe UI"/>
                <w:sz w:val="20"/>
                <w:szCs w:val="20"/>
              </w:rPr>
            </w:pPr>
            <w:r>
              <w:rPr>
                <w:rFonts w:cs="Segoe UI"/>
                <w:sz w:val="20"/>
                <w:szCs w:val="20"/>
              </w:rPr>
              <w:t xml:space="preserve">    </w:t>
            </w:r>
            <w:r w:rsidR="00FE63E7">
              <w:rPr>
                <w:rFonts w:cs="Segoe UI"/>
                <w:sz w:val="20"/>
                <w:szCs w:val="20"/>
              </w:rPr>
              <w:t>lista</w:t>
            </w:r>
          </w:p>
        </w:tc>
        <w:tc>
          <w:tcPr>
            <w:tcW w:w="7124" w:type="dxa"/>
            <w:shd w:val="clear" w:color="auto" w:fill="auto"/>
          </w:tcPr>
          <w:p w14:paraId="7F1D1DD5" w14:textId="0BE5F099" w:rsidR="00911FBC" w:rsidRDefault="00911FBC" w:rsidP="00FE63E7">
            <w:pPr>
              <w:pStyle w:val="TOCHeading"/>
              <w:rPr>
                <w:rFonts w:cs="Segoe UI"/>
                <w:sz w:val="20"/>
                <w:szCs w:val="20"/>
              </w:rPr>
            </w:pPr>
            <w:r>
              <w:rPr>
                <w:rFonts w:cs="Segoe UI"/>
                <w:sz w:val="20"/>
                <w:szCs w:val="20"/>
              </w:rPr>
              <w:t xml:space="preserve">popis </w:t>
            </w:r>
            <w:r w:rsidR="00FE63E7">
              <w:rPr>
                <w:rFonts w:cs="Segoe UI"/>
                <w:sz w:val="20"/>
                <w:szCs w:val="20"/>
              </w:rPr>
              <w:t>kandidata</w:t>
            </w:r>
          </w:p>
        </w:tc>
      </w:tr>
      <w:tr w:rsidR="00FE63E7" w14:paraId="23CA9849" w14:textId="77777777" w:rsidTr="002649DC">
        <w:trPr>
          <w:trHeight w:val="300"/>
          <w:jc w:val="center"/>
        </w:trPr>
        <w:tc>
          <w:tcPr>
            <w:tcW w:w="2256" w:type="dxa"/>
            <w:shd w:val="clear" w:color="auto" w:fill="auto"/>
          </w:tcPr>
          <w:p w14:paraId="2E33E9D9" w14:textId="2E40E1B1" w:rsidR="00FE63E7" w:rsidRDefault="00FE63E7" w:rsidP="00FE63E7">
            <w:pPr>
              <w:pStyle w:val="TOCHeading"/>
              <w:rPr>
                <w:rFonts w:cs="Segoe UI"/>
                <w:sz w:val="20"/>
                <w:szCs w:val="20"/>
              </w:rPr>
            </w:pPr>
            <w:r>
              <w:rPr>
                <w:rFonts w:cs="Segoe UI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cs="Segoe UI"/>
                <w:sz w:val="20"/>
                <w:szCs w:val="20"/>
              </w:rPr>
              <w:t>rbr</w:t>
            </w:r>
            <w:proofErr w:type="spellEnd"/>
          </w:p>
        </w:tc>
        <w:tc>
          <w:tcPr>
            <w:tcW w:w="7124" w:type="dxa"/>
            <w:shd w:val="clear" w:color="auto" w:fill="auto"/>
          </w:tcPr>
          <w:p w14:paraId="189EEBD9" w14:textId="0A1F0D7C" w:rsidR="00FE63E7" w:rsidRDefault="00FE63E7" w:rsidP="00FE63E7">
            <w:pPr>
              <w:pStyle w:val="TOCHeading"/>
              <w:rPr>
                <w:rFonts w:cs="Segoe UI"/>
                <w:sz w:val="20"/>
                <w:szCs w:val="20"/>
              </w:rPr>
            </w:pPr>
            <w:r>
              <w:rPr>
                <w:rFonts w:cs="Segoe UI"/>
                <w:sz w:val="20"/>
                <w:szCs w:val="20"/>
              </w:rPr>
              <w:t>redni broj kandidata</w:t>
            </w:r>
          </w:p>
        </w:tc>
      </w:tr>
      <w:tr w:rsidR="00911FBC" w14:paraId="67A91058" w14:textId="77777777" w:rsidTr="002649DC">
        <w:trPr>
          <w:trHeight w:val="300"/>
          <w:jc w:val="center"/>
        </w:trPr>
        <w:tc>
          <w:tcPr>
            <w:tcW w:w="2256" w:type="dxa"/>
            <w:shd w:val="clear" w:color="auto" w:fill="auto"/>
          </w:tcPr>
          <w:p w14:paraId="1461CC77" w14:textId="77777777" w:rsidR="00911FBC" w:rsidRDefault="00911FBC" w:rsidP="002649DC">
            <w:pPr>
              <w:pStyle w:val="TOCHeading"/>
              <w:rPr>
                <w:rFonts w:cs="Segoe UI"/>
                <w:sz w:val="20"/>
                <w:szCs w:val="20"/>
              </w:rPr>
            </w:pPr>
            <w:r>
              <w:rPr>
                <w:rFonts w:cs="Segoe UI"/>
                <w:sz w:val="20"/>
                <w:szCs w:val="20"/>
              </w:rPr>
              <w:t xml:space="preserve">        naziv</w:t>
            </w:r>
          </w:p>
        </w:tc>
        <w:tc>
          <w:tcPr>
            <w:tcW w:w="7124" w:type="dxa"/>
            <w:shd w:val="clear" w:color="auto" w:fill="auto"/>
          </w:tcPr>
          <w:p w14:paraId="06EDB0EC" w14:textId="5AEB72EC" w:rsidR="00911FBC" w:rsidRDefault="00FE63E7" w:rsidP="002649DC">
            <w:pPr>
              <w:pStyle w:val="TOCHeading"/>
              <w:rPr>
                <w:rFonts w:cs="Segoe UI"/>
                <w:sz w:val="20"/>
                <w:szCs w:val="20"/>
              </w:rPr>
            </w:pPr>
            <w:r>
              <w:rPr>
                <w:rFonts w:cs="Segoe UI"/>
                <w:sz w:val="20"/>
                <w:szCs w:val="20"/>
              </w:rPr>
              <w:t>ime i prezime kandidata</w:t>
            </w:r>
          </w:p>
        </w:tc>
      </w:tr>
      <w:tr w:rsidR="00FE63E7" w14:paraId="25DEDC52" w14:textId="77777777" w:rsidTr="002649DC">
        <w:trPr>
          <w:trHeight w:val="300"/>
          <w:jc w:val="center"/>
        </w:trPr>
        <w:tc>
          <w:tcPr>
            <w:tcW w:w="2256" w:type="dxa"/>
            <w:shd w:val="clear" w:color="auto" w:fill="auto"/>
          </w:tcPr>
          <w:p w14:paraId="484D407B" w14:textId="71B6FFE4" w:rsidR="00FE63E7" w:rsidRDefault="00FE63E7" w:rsidP="002649DC">
            <w:pPr>
              <w:pStyle w:val="TOCHeading"/>
              <w:rPr>
                <w:rFonts w:cs="Segoe UI"/>
                <w:sz w:val="20"/>
                <w:szCs w:val="20"/>
              </w:rPr>
            </w:pPr>
            <w:r>
              <w:rPr>
                <w:rFonts w:cs="Segoe UI"/>
                <w:sz w:val="20"/>
                <w:szCs w:val="20"/>
              </w:rPr>
              <w:t xml:space="preserve">        glasova</w:t>
            </w:r>
          </w:p>
        </w:tc>
        <w:tc>
          <w:tcPr>
            <w:tcW w:w="7124" w:type="dxa"/>
            <w:shd w:val="clear" w:color="auto" w:fill="auto"/>
          </w:tcPr>
          <w:p w14:paraId="56AF806E" w14:textId="1D75D23F" w:rsidR="00FE63E7" w:rsidRDefault="00FE63E7" w:rsidP="002649DC">
            <w:pPr>
              <w:pStyle w:val="TOCHeading"/>
              <w:rPr>
                <w:rFonts w:cs="Segoe UI"/>
                <w:sz w:val="20"/>
                <w:szCs w:val="20"/>
              </w:rPr>
            </w:pPr>
            <w:r>
              <w:rPr>
                <w:rFonts w:cs="Segoe UI"/>
                <w:sz w:val="20"/>
                <w:szCs w:val="20"/>
              </w:rPr>
              <w:t>broj osvojenih preferencijalnih glasova kandidata</w:t>
            </w:r>
          </w:p>
        </w:tc>
      </w:tr>
      <w:tr w:rsidR="00FE63E7" w14:paraId="326B4AC3" w14:textId="77777777" w:rsidTr="002649DC">
        <w:trPr>
          <w:trHeight w:val="300"/>
          <w:jc w:val="center"/>
        </w:trPr>
        <w:tc>
          <w:tcPr>
            <w:tcW w:w="2256" w:type="dxa"/>
            <w:shd w:val="clear" w:color="auto" w:fill="auto"/>
          </w:tcPr>
          <w:p w14:paraId="2FDAC6B4" w14:textId="4586B667" w:rsidR="00FE63E7" w:rsidRDefault="00FE63E7" w:rsidP="002649DC">
            <w:pPr>
              <w:pStyle w:val="TOCHeading"/>
              <w:rPr>
                <w:rFonts w:cs="Segoe UI"/>
                <w:sz w:val="20"/>
                <w:szCs w:val="20"/>
              </w:rPr>
            </w:pPr>
            <w:r>
              <w:rPr>
                <w:rFonts w:cs="Segoe UI"/>
                <w:sz w:val="20"/>
                <w:szCs w:val="20"/>
              </w:rPr>
              <w:t xml:space="preserve">        posto</w:t>
            </w:r>
          </w:p>
        </w:tc>
        <w:tc>
          <w:tcPr>
            <w:tcW w:w="7124" w:type="dxa"/>
            <w:shd w:val="clear" w:color="auto" w:fill="auto"/>
          </w:tcPr>
          <w:p w14:paraId="7705BE87" w14:textId="56E3A291" w:rsidR="00FE63E7" w:rsidRDefault="00FE63E7" w:rsidP="002649DC">
            <w:pPr>
              <w:pStyle w:val="TOCHeading"/>
              <w:rPr>
                <w:rFonts w:cs="Segoe UI"/>
                <w:sz w:val="20"/>
                <w:szCs w:val="20"/>
              </w:rPr>
            </w:pPr>
            <w:r>
              <w:rPr>
                <w:rFonts w:cs="Segoe UI"/>
                <w:sz w:val="20"/>
                <w:szCs w:val="20"/>
              </w:rPr>
              <w:t>postotak osvojenih preferencijalnih glasova kandidata</w:t>
            </w:r>
          </w:p>
        </w:tc>
      </w:tr>
    </w:tbl>
    <w:p w14:paraId="32FC60E9" w14:textId="77777777" w:rsidR="00254CA8" w:rsidRDefault="00254CA8" w:rsidP="00254CA8">
      <w:pPr>
        <w:rPr>
          <w:b/>
        </w:rPr>
      </w:pPr>
    </w:p>
    <w:p w14:paraId="21DAF789" w14:textId="77777777" w:rsidR="00254CA8" w:rsidRDefault="00254CA8" w:rsidP="00254CA8">
      <w:pPr>
        <w:rPr>
          <w:b/>
        </w:rPr>
      </w:pPr>
      <w:r w:rsidRPr="00C53D99">
        <w:rPr>
          <w:b/>
        </w:rPr>
        <w:t>NAPOMENE:</w:t>
      </w:r>
    </w:p>
    <w:p w14:paraId="7CE68753" w14:textId="422132B2" w:rsidR="00254CA8" w:rsidRDefault="00254CA8" w:rsidP="00254CA8">
      <w:pPr>
        <w:pStyle w:val="ListParagraph"/>
        <w:numPr>
          <w:ilvl w:val="0"/>
          <w:numId w:val="28"/>
        </w:numPr>
      </w:pPr>
      <w:r>
        <w:t>N</w:t>
      </w:r>
      <w:r w:rsidRPr="00C53D99">
        <w:t>aziv datoteke:</w:t>
      </w:r>
      <w:r>
        <w:t xml:space="preserve"> </w:t>
      </w:r>
    </w:p>
    <w:p w14:paraId="6FD1EB46" w14:textId="0806B892" w:rsidR="00254CA8" w:rsidRPr="00596778" w:rsidRDefault="00254CA8" w:rsidP="00254CA8">
      <w:pPr>
        <w:pStyle w:val="ListParagraph"/>
        <w:ind w:left="360" w:firstLine="207"/>
        <w:rPr>
          <w:b/>
        </w:rPr>
      </w:pPr>
      <w:proofErr w:type="spellStart"/>
      <w:r w:rsidRPr="00596778">
        <w:rPr>
          <w:b/>
        </w:rPr>
        <w:t>r_</w:t>
      </w:r>
      <w:r w:rsidR="00FE63E7">
        <w:rPr>
          <w:b/>
        </w:rPr>
        <w:t>xx</w:t>
      </w:r>
      <w:r w:rsidRPr="00596778">
        <w:rPr>
          <w:b/>
        </w:rPr>
        <w:t>_z</w:t>
      </w:r>
      <w:r w:rsidR="00FE63E7">
        <w:rPr>
          <w:b/>
        </w:rPr>
        <w:t>z</w:t>
      </w:r>
      <w:r w:rsidRPr="00596778">
        <w:rPr>
          <w:b/>
        </w:rPr>
        <w:t>z_grop_brm.json</w:t>
      </w:r>
      <w:proofErr w:type="spellEnd"/>
    </w:p>
    <w:p w14:paraId="633BD24A" w14:textId="77777777" w:rsidR="00254CA8" w:rsidRDefault="00254CA8" w:rsidP="00254CA8">
      <w:pPr>
        <w:pStyle w:val="ListParagraph"/>
        <w:ind w:left="360" w:firstLine="207"/>
      </w:pPr>
      <w:r>
        <w:t>pri čemu je:</w:t>
      </w:r>
    </w:p>
    <w:p w14:paraId="46A42D07" w14:textId="50EA2DF7" w:rsidR="00254CA8" w:rsidRDefault="00FE63E7" w:rsidP="00254CA8">
      <w:pPr>
        <w:pStyle w:val="ListParagraph"/>
        <w:numPr>
          <w:ilvl w:val="1"/>
          <w:numId w:val="28"/>
        </w:numPr>
      </w:pPr>
      <w:r>
        <w:rPr>
          <w:b/>
        </w:rPr>
        <w:t>xx</w:t>
      </w:r>
      <w:r w:rsidR="00254CA8">
        <w:t xml:space="preserve"> – </w:t>
      </w:r>
      <w:r w:rsidR="00AB2766">
        <w:t>oznaka zapisnika</w:t>
      </w:r>
    </w:p>
    <w:p w14:paraId="1F314E2B" w14:textId="77777777" w:rsidR="00FE63E7" w:rsidRDefault="00FE63E7" w:rsidP="006836ED">
      <w:pPr>
        <w:pStyle w:val="ListParagraph"/>
        <w:numPr>
          <w:ilvl w:val="2"/>
          <w:numId w:val="28"/>
        </w:numPr>
        <w:rPr>
          <w:rFonts w:cs="Segoe UI"/>
          <w:color w:val="000000" w:themeColor="text1"/>
          <w:szCs w:val="22"/>
        </w:rPr>
      </w:pPr>
      <w:r>
        <w:rPr>
          <w:rFonts w:cs="Segoe UI"/>
          <w:color w:val="000000" w:themeColor="text1"/>
          <w:szCs w:val="22"/>
        </w:rPr>
        <w:t>02</w:t>
      </w:r>
      <w:r w:rsidRPr="00DD7BDB">
        <w:rPr>
          <w:rFonts w:cs="Segoe UI"/>
          <w:color w:val="000000" w:themeColor="text1"/>
          <w:szCs w:val="22"/>
        </w:rPr>
        <w:t xml:space="preserve"> –</w:t>
      </w:r>
      <w:r>
        <w:rPr>
          <w:rFonts w:cs="Segoe UI"/>
          <w:color w:val="000000" w:themeColor="text1"/>
          <w:szCs w:val="22"/>
        </w:rPr>
        <w:t xml:space="preserve"> za izborne jedinice 1-11</w:t>
      </w:r>
    </w:p>
    <w:p w14:paraId="419090C0" w14:textId="77777777" w:rsidR="00FE63E7" w:rsidRDefault="00FE63E7" w:rsidP="006836ED">
      <w:pPr>
        <w:pStyle w:val="ListParagraph"/>
        <w:numPr>
          <w:ilvl w:val="2"/>
          <w:numId w:val="28"/>
        </w:numPr>
        <w:rPr>
          <w:rFonts w:cs="Segoe UI"/>
          <w:color w:val="000000" w:themeColor="text1"/>
          <w:szCs w:val="22"/>
        </w:rPr>
      </w:pPr>
      <w:r>
        <w:rPr>
          <w:rFonts w:cs="Segoe UI"/>
          <w:color w:val="000000" w:themeColor="text1"/>
          <w:szCs w:val="22"/>
        </w:rPr>
        <w:t>13 – za 12.ij, srpska nacionalna manjina</w:t>
      </w:r>
    </w:p>
    <w:p w14:paraId="620DFA60" w14:textId="77777777" w:rsidR="00FE63E7" w:rsidRDefault="00FE63E7" w:rsidP="006836ED">
      <w:pPr>
        <w:pStyle w:val="ListParagraph"/>
        <w:numPr>
          <w:ilvl w:val="2"/>
          <w:numId w:val="28"/>
        </w:numPr>
        <w:rPr>
          <w:rFonts w:cs="Segoe UI"/>
          <w:color w:val="000000" w:themeColor="text1"/>
          <w:szCs w:val="22"/>
        </w:rPr>
      </w:pPr>
      <w:r>
        <w:rPr>
          <w:rFonts w:cs="Segoe UI"/>
          <w:color w:val="000000" w:themeColor="text1"/>
          <w:szCs w:val="22"/>
        </w:rPr>
        <w:t>23 – za 12.ij, mađarska nacionalna manjina</w:t>
      </w:r>
    </w:p>
    <w:p w14:paraId="4D4B32E7" w14:textId="77777777" w:rsidR="00FE63E7" w:rsidRDefault="00FE63E7" w:rsidP="006836ED">
      <w:pPr>
        <w:pStyle w:val="ListParagraph"/>
        <w:numPr>
          <w:ilvl w:val="2"/>
          <w:numId w:val="28"/>
        </w:numPr>
        <w:rPr>
          <w:rFonts w:cs="Segoe UI"/>
          <w:color w:val="000000" w:themeColor="text1"/>
          <w:szCs w:val="22"/>
        </w:rPr>
      </w:pPr>
      <w:r>
        <w:rPr>
          <w:rFonts w:cs="Segoe UI"/>
          <w:color w:val="000000" w:themeColor="text1"/>
          <w:szCs w:val="22"/>
        </w:rPr>
        <w:t>33 – za 12.ij, talijanska nacionalna manjina</w:t>
      </w:r>
    </w:p>
    <w:p w14:paraId="58ECB5B0" w14:textId="77777777" w:rsidR="00FE63E7" w:rsidRDefault="00FE63E7" w:rsidP="006836ED">
      <w:pPr>
        <w:pStyle w:val="ListParagraph"/>
        <w:numPr>
          <w:ilvl w:val="2"/>
          <w:numId w:val="28"/>
        </w:numPr>
        <w:rPr>
          <w:rFonts w:cs="Segoe UI"/>
          <w:color w:val="000000" w:themeColor="text1"/>
          <w:szCs w:val="22"/>
        </w:rPr>
      </w:pPr>
      <w:r>
        <w:rPr>
          <w:rFonts w:cs="Segoe UI"/>
          <w:color w:val="000000" w:themeColor="text1"/>
          <w:szCs w:val="22"/>
        </w:rPr>
        <w:t>43 – za 12.ij, češka i slovačka nacionalna manjina</w:t>
      </w:r>
    </w:p>
    <w:p w14:paraId="0C02FEC0" w14:textId="77777777" w:rsidR="00FE63E7" w:rsidRDefault="00FE63E7" w:rsidP="006836ED">
      <w:pPr>
        <w:pStyle w:val="ListParagraph"/>
        <w:numPr>
          <w:ilvl w:val="2"/>
          <w:numId w:val="28"/>
        </w:numPr>
        <w:rPr>
          <w:rFonts w:cs="Segoe UI"/>
          <w:color w:val="000000" w:themeColor="text1"/>
          <w:szCs w:val="22"/>
        </w:rPr>
      </w:pPr>
      <w:r>
        <w:rPr>
          <w:rFonts w:cs="Segoe UI"/>
          <w:color w:val="000000" w:themeColor="text1"/>
          <w:szCs w:val="22"/>
        </w:rPr>
        <w:t xml:space="preserve">53 – za 12.ij, austrijska, bugarska, njemačka, poljska, romska, rumunjska, rusinska, ruska, turska, ukrajinska, vlaška i židovska nacionalna manjina </w:t>
      </w:r>
    </w:p>
    <w:p w14:paraId="40768DF9" w14:textId="69F3CF1C" w:rsidR="00FE63E7" w:rsidRDefault="00FE63E7" w:rsidP="00FE63E7">
      <w:pPr>
        <w:pStyle w:val="ListParagraph"/>
        <w:numPr>
          <w:ilvl w:val="2"/>
          <w:numId w:val="28"/>
        </w:numPr>
      </w:pPr>
      <w:r>
        <w:rPr>
          <w:rFonts w:cs="Segoe UI"/>
          <w:color w:val="000000" w:themeColor="text1"/>
          <w:szCs w:val="22"/>
        </w:rPr>
        <w:t>63 – za 12.ij, albanska, bošnjačka, crnogorska, makedonska i slovenska nacionalna manjina</w:t>
      </w:r>
    </w:p>
    <w:p w14:paraId="00C39B27" w14:textId="2F11F659" w:rsidR="00FE63E7" w:rsidRDefault="00FE63E7" w:rsidP="00FE63E7">
      <w:pPr>
        <w:pStyle w:val="ListParagraph"/>
        <w:numPr>
          <w:ilvl w:val="1"/>
          <w:numId w:val="28"/>
        </w:numPr>
      </w:pPr>
      <w:proofErr w:type="spellStart"/>
      <w:r w:rsidRPr="00596778">
        <w:rPr>
          <w:b/>
        </w:rPr>
        <w:t>z</w:t>
      </w:r>
      <w:r>
        <w:rPr>
          <w:b/>
        </w:rPr>
        <w:t>z</w:t>
      </w:r>
      <w:r w:rsidRPr="00596778">
        <w:rPr>
          <w:b/>
        </w:rPr>
        <w:t>z</w:t>
      </w:r>
      <w:proofErr w:type="spellEnd"/>
      <w:r>
        <w:t xml:space="preserve"> – šifra </w:t>
      </w:r>
      <w:r w:rsidR="006836ED">
        <w:t>izborne jedinice</w:t>
      </w:r>
      <w:r>
        <w:t xml:space="preserve"> (00</w:t>
      </w:r>
      <w:r w:rsidR="006836ED">
        <w:t>1 - 010</w:t>
      </w:r>
      <w:r>
        <w:t xml:space="preserve"> za rezultate za Republiku Hrvatsku, </w:t>
      </w:r>
      <w:r w:rsidR="006836ED">
        <w:t>011</w:t>
      </w:r>
      <w:r>
        <w:t xml:space="preserve"> za inozemstvo</w:t>
      </w:r>
      <w:r w:rsidR="006836ED">
        <w:t>, 012 za nacionalne manjine</w:t>
      </w:r>
      <w:r>
        <w:t>)</w:t>
      </w:r>
    </w:p>
    <w:p w14:paraId="236048AD" w14:textId="28AF7D17" w:rsidR="00254CA8" w:rsidRDefault="00254CA8" w:rsidP="00254CA8">
      <w:pPr>
        <w:pStyle w:val="ListParagraph"/>
        <w:numPr>
          <w:ilvl w:val="1"/>
          <w:numId w:val="28"/>
        </w:numPr>
      </w:pPr>
      <w:proofErr w:type="spellStart"/>
      <w:r w:rsidRPr="00596778">
        <w:rPr>
          <w:b/>
        </w:rPr>
        <w:t>grop</w:t>
      </w:r>
      <w:proofErr w:type="spellEnd"/>
      <w:r>
        <w:t xml:space="preserve"> – šifra grada/općine</w:t>
      </w:r>
      <w:r w:rsidR="00AB2766">
        <w:t>/posebnog biračkog mjesta/inozemstva (za I.-</w:t>
      </w:r>
      <w:proofErr w:type="spellStart"/>
      <w:r w:rsidR="00AB2766">
        <w:t>X.ij</w:t>
      </w:r>
      <w:proofErr w:type="spellEnd"/>
      <w:r w:rsidR="00AB2766">
        <w:t>)</w:t>
      </w:r>
      <w:r w:rsidR="002B42F3">
        <w:t xml:space="preserve"> ili države</w:t>
      </w:r>
      <w:r w:rsidR="00AB2766">
        <w:t xml:space="preserve"> (za </w:t>
      </w:r>
      <w:proofErr w:type="spellStart"/>
      <w:r w:rsidR="00AB2766">
        <w:t>XI.ij</w:t>
      </w:r>
      <w:proofErr w:type="spellEnd"/>
      <w:r w:rsidR="00AB2766">
        <w:t>)</w:t>
      </w:r>
    </w:p>
    <w:p w14:paraId="3FD0D43D" w14:textId="4F379EF6" w:rsidR="00254CA8" w:rsidRDefault="00254CA8" w:rsidP="00254CA8">
      <w:pPr>
        <w:pStyle w:val="ListParagraph"/>
        <w:numPr>
          <w:ilvl w:val="1"/>
          <w:numId w:val="28"/>
        </w:numPr>
      </w:pPr>
      <w:proofErr w:type="spellStart"/>
      <w:r w:rsidRPr="00596778">
        <w:rPr>
          <w:b/>
        </w:rPr>
        <w:t>brm</w:t>
      </w:r>
      <w:proofErr w:type="spellEnd"/>
      <w:r>
        <w:t xml:space="preserve"> – šifra biračkog mjes</w:t>
      </w:r>
      <w:r w:rsidRPr="00431EC7">
        <w:t>ta</w:t>
      </w:r>
      <w:r w:rsidR="002B42F3" w:rsidRPr="00431EC7">
        <w:t xml:space="preserve"> u RH</w:t>
      </w:r>
    </w:p>
    <w:p w14:paraId="61D6EA3F" w14:textId="77777777" w:rsidR="00E84AE4" w:rsidRDefault="00E84AE4" w:rsidP="00E84AE4">
      <w:pPr>
        <w:ind w:left="567"/>
      </w:pPr>
      <w:proofErr w:type="spellStart"/>
      <w:r>
        <w:t>Npr</w:t>
      </w:r>
      <w:proofErr w:type="spellEnd"/>
      <w:r>
        <w:t xml:space="preserve">: </w:t>
      </w:r>
    </w:p>
    <w:p w14:paraId="07BA0495" w14:textId="0A43C1A4" w:rsidR="00E84AE4" w:rsidRDefault="00E84AE4" w:rsidP="00E84AE4">
      <w:pPr>
        <w:ind w:left="567"/>
      </w:pPr>
      <w:r>
        <w:t>r_</w:t>
      </w:r>
      <w:r w:rsidR="002B42F3">
        <w:t>0</w:t>
      </w:r>
      <w:r w:rsidR="006836ED">
        <w:t>2</w:t>
      </w:r>
      <w:r>
        <w:t>_00</w:t>
      </w:r>
      <w:r w:rsidR="006836ED">
        <w:t>1</w:t>
      </w:r>
      <w:r>
        <w:t xml:space="preserve">_0000_000.json – </w:t>
      </w:r>
      <w:r w:rsidR="004C1F1F">
        <w:t xml:space="preserve">ukupni rezultati izbora </w:t>
      </w:r>
      <w:r w:rsidR="006836ED">
        <w:t>za I. izbornu jedinicu</w:t>
      </w:r>
    </w:p>
    <w:p w14:paraId="2C1DEF00" w14:textId="45CA9328" w:rsidR="00E84AE4" w:rsidRDefault="00E84AE4" w:rsidP="00E84AE4">
      <w:pPr>
        <w:ind w:left="567"/>
      </w:pPr>
      <w:r>
        <w:t>r_</w:t>
      </w:r>
      <w:r w:rsidR="002B42F3">
        <w:t>0</w:t>
      </w:r>
      <w:r w:rsidR="006836ED">
        <w:t>2</w:t>
      </w:r>
      <w:r>
        <w:t>_0</w:t>
      </w:r>
      <w:r w:rsidR="006836ED">
        <w:t>0</w:t>
      </w:r>
      <w:r>
        <w:t>1_</w:t>
      </w:r>
      <w:r w:rsidR="006836ED">
        <w:t>5479</w:t>
      </w:r>
      <w:r>
        <w:t xml:space="preserve">_000.json – rezultati za grad/općinu </w:t>
      </w:r>
      <w:r w:rsidR="006836ED">
        <w:t>Bistra</w:t>
      </w:r>
      <w:r w:rsidR="00431EC7">
        <w:t xml:space="preserve"> u </w:t>
      </w:r>
      <w:r w:rsidR="006836ED">
        <w:t>I. izbornoj jedinici</w:t>
      </w:r>
    </w:p>
    <w:p w14:paraId="6FDEDC18" w14:textId="468E7739" w:rsidR="00AB2766" w:rsidRDefault="00AB2766" w:rsidP="00AB2766">
      <w:pPr>
        <w:ind w:left="567"/>
      </w:pPr>
      <w:r>
        <w:t>r_02_001_9999_000.json – rezultati za posebna biračka mjesta u I. izbornoj jedinici</w:t>
      </w:r>
    </w:p>
    <w:p w14:paraId="690B418E" w14:textId="7267BE56" w:rsidR="00AB2766" w:rsidRDefault="00AB2766" w:rsidP="00AB2766">
      <w:pPr>
        <w:ind w:left="567"/>
      </w:pPr>
      <w:r>
        <w:t>r_02_001_9998_000.json – rezultati za inozemstvo u I. izbornoj jedinici</w:t>
      </w:r>
    </w:p>
    <w:p w14:paraId="09FEEC66" w14:textId="3410D219" w:rsidR="002B42F3" w:rsidRDefault="002B42F3" w:rsidP="002B42F3">
      <w:pPr>
        <w:ind w:left="567"/>
      </w:pPr>
      <w:r>
        <w:t>r_</w:t>
      </w:r>
      <w:r w:rsidR="00262156">
        <w:t>0</w:t>
      </w:r>
      <w:r w:rsidR="006836ED">
        <w:t>2</w:t>
      </w:r>
      <w:r>
        <w:t>_</w:t>
      </w:r>
      <w:r w:rsidR="006836ED">
        <w:t>011</w:t>
      </w:r>
      <w:r>
        <w:t xml:space="preserve">_0000_000.json – </w:t>
      </w:r>
      <w:r w:rsidR="00262156">
        <w:t xml:space="preserve">ukupni </w:t>
      </w:r>
      <w:r>
        <w:t xml:space="preserve">rezultati za </w:t>
      </w:r>
      <w:r w:rsidR="00262156">
        <w:t>inozemstvo</w:t>
      </w:r>
    </w:p>
    <w:p w14:paraId="1D97C317" w14:textId="4F3B3ED7" w:rsidR="00262156" w:rsidRDefault="00262156" w:rsidP="00262156">
      <w:pPr>
        <w:ind w:left="567"/>
      </w:pPr>
      <w:r>
        <w:t>r_0</w:t>
      </w:r>
      <w:r w:rsidR="006836ED">
        <w:t>2</w:t>
      </w:r>
      <w:r>
        <w:t>_</w:t>
      </w:r>
      <w:r w:rsidR="006836ED">
        <w:t>011</w:t>
      </w:r>
      <w:r>
        <w:t>_9202_000.json – rezultati za Austriju</w:t>
      </w:r>
    </w:p>
    <w:p w14:paraId="2EE6A61B" w14:textId="07DBD0D2" w:rsidR="006836ED" w:rsidRDefault="006836ED" w:rsidP="00262156">
      <w:pPr>
        <w:ind w:left="567"/>
      </w:pPr>
      <w:r>
        <w:lastRenderedPageBreak/>
        <w:t>r_23_012_0000_000.json – rezultati za mađarsku nacionalnu manjinu</w:t>
      </w:r>
    </w:p>
    <w:p w14:paraId="07740C0C" w14:textId="77777777" w:rsidR="002B42F3" w:rsidRDefault="002B42F3" w:rsidP="00E84AE4">
      <w:pPr>
        <w:ind w:left="567"/>
      </w:pPr>
    </w:p>
    <w:p w14:paraId="496AF543" w14:textId="49523BD9" w:rsidR="00254CA8" w:rsidRDefault="00254CA8" w:rsidP="00254CA8">
      <w:pPr>
        <w:pStyle w:val="ListParagraph"/>
        <w:numPr>
          <w:ilvl w:val="0"/>
          <w:numId w:val="28"/>
        </w:numPr>
      </w:pPr>
      <w:r>
        <w:t>Za svak</w:t>
      </w:r>
      <w:r w:rsidR="00E84AE4">
        <w:t xml:space="preserve">u </w:t>
      </w:r>
      <w:r w:rsidR="006836ED">
        <w:t>izbornu jedinicu</w:t>
      </w:r>
      <w:r w:rsidR="00E84AE4">
        <w:t>, grad</w:t>
      </w:r>
      <w:r w:rsidR="0013727F">
        <w:t>/</w:t>
      </w:r>
      <w:r w:rsidR="00E84AE4">
        <w:t>općinu</w:t>
      </w:r>
      <w:r w:rsidR="00262156">
        <w:t>, državu</w:t>
      </w:r>
      <w:r w:rsidR="006836ED">
        <w:t>, manjinu</w:t>
      </w:r>
      <w:r w:rsidR="00E84AE4">
        <w:t xml:space="preserve"> </w:t>
      </w:r>
      <w:r>
        <w:t xml:space="preserve">generira se jedan </w:t>
      </w:r>
      <w:proofErr w:type="spellStart"/>
      <w:r>
        <w:t>json</w:t>
      </w:r>
      <w:proofErr w:type="spellEnd"/>
    </w:p>
    <w:p w14:paraId="274FE1A9" w14:textId="737FCDC2" w:rsidR="00254CA8" w:rsidRPr="00C53D99" w:rsidRDefault="00254CA8" w:rsidP="00254CA8">
      <w:pPr>
        <w:pStyle w:val="ListParagraph"/>
        <w:numPr>
          <w:ilvl w:val="0"/>
          <w:numId w:val="28"/>
        </w:numPr>
      </w:pPr>
      <w:r>
        <w:t>JSON datoteke kodirane</w:t>
      </w:r>
      <w:r w:rsidR="0013727F">
        <w:t xml:space="preserve"> su</w:t>
      </w:r>
      <w:r>
        <w:t xml:space="preserve"> u UTF-8 standardu</w:t>
      </w:r>
    </w:p>
    <w:p w14:paraId="62412CFC" w14:textId="77777777" w:rsidR="004A6C69" w:rsidRPr="004A6C69" w:rsidRDefault="004A6C69" w:rsidP="004A6C69"/>
    <w:p w14:paraId="429B9143" w14:textId="77777777" w:rsidR="006D0FFD" w:rsidRDefault="006D0FFD" w:rsidP="005A7CDF">
      <w:pPr>
        <w:rPr>
          <w:b/>
        </w:rPr>
      </w:pPr>
    </w:p>
    <w:p w14:paraId="13066690" w14:textId="505A799B" w:rsidR="005A7CDF" w:rsidRDefault="005A7CDF" w:rsidP="005A7CDF">
      <w:pPr>
        <w:rPr>
          <w:b/>
        </w:rPr>
      </w:pPr>
      <w:r w:rsidRPr="00254CA8">
        <w:rPr>
          <w:b/>
        </w:rPr>
        <w:t xml:space="preserve">Primjer </w:t>
      </w:r>
      <w:proofErr w:type="spellStart"/>
      <w:r w:rsidRPr="00254CA8">
        <w:rPr>
          <w:b/>
        </w:rPr>
        <w:t>json</w:t>
      </w:r>
      <w:proofErr w:type="spellEnd"/>
      <w:r w:rsidRPr="00254CA8">
        <w:rPr>
          <w:b/>
        </w:rPr>
        <w:t xml:space="preserve"> datoteke:</w:t>
      </w:r>
    </w:p>
    <w:p w14:paraId="091041D1" w14:textId="77777777" w:rsidR="00022D9A" w:rsidRPr="00022D9A" w:rsidRDefault="00022D9A" w:rsidP="00022D9A">
      <w:pPr>
        <w:rPr>
          <w:rFonts w:cs="Segoe UI"/>
          <w:sz w:val="18"/>
          <w:szCs w:val="18"/>
        </w:rPr>
      </w:pPr>
      <w:r w:rsidRPr="00022D9A">
        <w:rPr>
          <w:rFonts w:cs="Segoe UI"/>
          <w:sz w:val="18"/>
          <w:szCs w:val="18"/>
        </w:rPr>
        <w:t>{</w:t>
      </w:r>
    </w:p>
    <w:p w14:paraId="4FB9A985" w14:textId="14169D91" w:rsidR="00022D9A" w:rsidRPr="00022D9A" w:rsidRDefault="00022D9A" w:rsidP="00022D9A">
      <w:pPr>
        <w:rPr>
          <w:rFonts w:cs="Segoe UI"/>
          <w:sz w:val="18"/>
          <w:szCs w:val="18"/>
        </w:rPr>
      </w:pPr>
      <w:r w:rsidRPr="00022D9A">
        <w:rPr>
          <w:rFonts w:cs="Segoe UI"/>
          <w:sz w:val="18"/>
          <w:szCs w:val="18"/>
        </w:rPr>
        <w:tab/>
        <w:t>"izbori": "Zastupnički izbori 202</w:t>
      </w:r>
      <w:r w:rsidR="00043A73">
        <w:rPr>
          <w:rFonts w:cs="Segoe UI"/>
          <w:sz w:val="18"/>
          <w:szCs w:val="18"/>
        </w:rPr>
        <w:t>4</w:t>
      </w:r>
      <w:r w:rsidRPr="00022D9A">
        <w:rPr>
          <w:rFonts w:cs="Segoe UI"/>
          <w:sz w:val="18"/>
          <w:szCs w:val="18"/>
        </w:rPr>
        <w:t>",</w:t>
      </w:r>
    </w:p>
    <w:p w14:paraId="20A92ECE" w14:textId="20077227" w:rsidR="00022D9A" w:rsidRPr="00022D9A" w:rsidRDefault="00022D9A" w:rsidP="00022D9A">
      <w:pPr>
        <w:rPr>
          <w:rFonts w:cs="Segoe UI"/>
          <w:sz w:val="18"/>
          <w:szCs w:val="18"/>
        </w:rPr>
      </w:pPr>
      <w:r w:rsidRPr="00022D9A">
        <w:rPr>
          <w:rFonts w:cs="Segoe UI"/>
          <w:sz w:val="18"/>
          <w:szCs w:val="18"/>
        </w:rPr>
        <w:tab/>
        <w:t>"datum": "</w:t>
      </w:r>
      <w:r w:rsidR="00043A73">
        <w:rPr>
          <w:rFonts w:cs="Segoe UI"/>
          <w:sz w:val="18"/>
          <w:szCs w:val="18"/>
        </w:rPr>
        <w:t>xx</w:t>
      </w:r>
      <w:r w:rsidRPr="00022D9A">
        <w:rPr>
          <w:rFonts w:cs="Segoe UI"/>
          <w:sz w:val="18"/>
          <w:szCs w:val="18"/>
        </w:rPr>
        <w:t>.</w:t>
      </w:r>
      <w:r w:rsidR="00043A73">
        <w:rPr>
          <w:rFonts w:cs="Segoe UI"/>
          <w:sz w:val="18"/>
          <w:szCs w:val="18"/>
        </w:rPr>
        <w:t>xx</w:t>
      </w:r>
      <w:r w:rsidRPr="00022D9A">
        <w:rPr>
          <w:rFonts w:cs="Segoe UI"/>
          <w:sz w:val="18"/>
          <w:szCs w:val="18"/>
        </w:rPr>
        <w:t>.202</w:t>
      </w:r>
      <w:r w:rsidR="00043A73">
        <w:rPr>
          <w:rFonts w:cs="Segoe UI"/>
          <w:sz w:val="18"/>
          <w:szCs w:val="18"/>
        </w:rPr>
        <w:t>4</w:t>
      </w:r>
      <w:r w:rsidRPr="00022D9A">
        <w:rPr>
          <w:rFonts w:cs="Segoe UI"/>
          <w:sz w:val="18"/>
          <w:szCs w:val="18"/>
        </w:rPr>
        <w:t>.",</w:t>
      </w:r>
    </w:p>
    <w:p w14:paraId="1575665C" w14:textId="46519269" w:rsidR="00022D9A" w:rsidRPr="00022D9A" w:rsidRDefault="00022D9A" w:rsidP="00022D9A">
      <w:pPr>
        <w:rPr>
          <w:rFonts w:cs="Segoe UI"/>
          <w:sz w:val="18"/>
          <w:szCs w:val="18"/>
        </w:rPr>
      </w:pPr>
      <w:r w:rsidRPr="00022D9A">
        <w:rPr>
          <w:rFonts w:cs="Segoe UI"/>
          <w:sz w:val="18"/>
          <w:szCs w:val="18"/>
        </w:rPr>
        <w:tab/>
        <w:t>"vrijeme": "</w:t>
      </w:r>
      <w:r w:rsidR="00AB2766">
        <w:rPr>
          <w:rFonts w:cs="Segoe UI"/>
          <w:sz w:val="18"/>
          <w:szCs w:val="18"/>
        </w:rPr>
        <w:t>23</w:t>
      </w:r>
      <w:r w:rsidRPr="00022D9A">
        <w:rPr>
          <w:rFonts w:cs="Segoe UI"/>
          <w:sz w:val="18"/>
          <w:szCs w:val="18"/>
        </w:rPr>
        <w:t>:</w:t>
      </w:r>
      <w:r w:rsidR="00AB2766">
        <w:rPr>
          <w:rFonts w:cs="Segoe UI"/>
          <w:sz w:val="18"/>
          <w:szCs w:val="18"/>
        </w:rPr>
        <w:t>3</w:t>
      </w:r>
      <w:r w:rsidRPr="00022D9A">
        <w:rPr>
          <w:rFonts w:cs="Segoe UI"/>
          <w:sz w:val="18"/>
          <w:szCs w:val="18"/>
        </w:rPr>
        <w:t>0",</w:t>
      </w:r>
    </w:p>
    <w:p w14:paraId="53E4A2E0" w14:textId="77777777" w:rsidR="00022D9A" w:rsidRPr="00022D9A" w:rsidRDefault="00022D9A" w:rsidP="00022D9A">
      <w:pPr>
        <w:rPr>
          <w:rFonts w:cs="Segoe UI"/>
          <w:sz w:val="18"/>
          <w:szCs w:val="18"/>
        </w:rPr>
      </w:pPr>
      <w:r w:rsidRPr="00022D9A">
        <w:rPr>
          <w:rFonts w:cs="Segoe UI"/>
          <w:sz w:val="18"/>
          <w:szCs w:val="18"/>
        </w:rPr>
        <w:tab/>
        <w:t>"</w:t>
      </w:r>
      <w:proofErr w:type="spellStart"/>
      <w:r w:rsidRPr="00022D9A">
        <w:rPr>
          <w:rFonts w:cs="Segoe UI"/>
          <w:sz w:val="18"/>
          <w:szCs w:val="18"/>
        </w:rPr>
        <w:t>izboriOznaka</w:t>
      </w:r>
      <w:proofErr w:type="spellEnd"/>
      <w:r w:rsidRPr="00022D9A">
        <w:rPr>
          <w:rFonts w:cs="Segoe UI"/>
          <w:sz w:val="18"/>
          <w:szCs w:val="18"/>
        </w:rPr>
        <w:t>": "02",</w:t>
      </w:r>
    </w:p>
    <w:p w14:paraId="054941D9" w14:textId="77777777" w:rsidR="00022D9A" w:rsidRPr="00022D9A" w:rsidRDefault="00022D9A" w:rsidP="00022D9A">
      <w:pPr>
        <w:rPr>
          <w:rFonts w:cs="Segoe UI"/>
          <w:sz w:val="18"/>
          <w:szCs w:val="18"/>
        </w:rPr>
      </w:pPr>
      <w:r w:rsidRPr="00022D9A">
        <w:rPr>
          <w:rFonts w:cs="Segoe UI"/>
          <w:sz w:val="18"/>
          <w:szCs w:val="18"/>
        </w:rPr>
        <w:tab/>
        <w:t>"</w:t>
      </w:r>
      <w:proofErr w:type="spellStart"/>
      <w:r w:rsidRPr="00022D9A">
        <w:rPr>
          <w:rFonts w:cs="Segoe UI"/>
          <w:sz w:val="18"/>
          <w:szCs w:val="18"/>
        </w:rPr>
        <w:t>ijSifra</w:t>
      </w:r>
      <w:proofErr w:type="spellEnd"/>
      <w:r w:rsidRPr="00022D9A">
        <w:rPr>
          <w:rFonts w:cs="Segoe UI"/>
          <w:sz w:val="18"/>
          <w:szCs w:val="18"/>
        </w:rPr>
        <w:t>": "001",</w:t>
      </w:r>
    </w:p>
    <w:p w14:paraId="666FC678" w14:textId="77777777" w:rsidR="00022D9A" w:rsidRPr="00022D9A" w:rsidRDefault="00022D9A" w:rsidP="00022D9A">
      <w:pPr>
        <w:rPr>
          <w:rFonts w:cs="Segoe UI"/>
          <w:sz w:val="18"/>
          <w:szCs w:val="18"/>
        </w:rPr>
      </w:pPr>
      <w:r w:rsidRPr="00022D9A">
        <w:rPr>
          <w:rFonts w:cs="Segoe UI"/>
          <w:sz w:val="18"/>
          <w:szCs w:val="18"/>
        </w:rPr>
        <w:tab/>
        <w:t>"</w:t>
      </w:r>
      <w:proofErr w:type="spellStart"/>
      <w:r w:rsidRPr="00022D9A">
        <w:rPr>
          <w:rFonts w:cs="Segoe UI"/>
          <w:sz w:val="18"/>
          <w:szCs w:val="18"/>
        </w:rPr>
        <w:t>bmSifra</w:t>
      </w:r>
      <w:proofErr w:type="spellEnd"/>
      <w:r w:rsidRPr="00022D9A">
        <w:rPr>
          <w:rFonts w:cs="Segoe UI"/>
          <w:sz w:val="18"/>
          <w:szCs w:val="18"/>
        </w:rPr>
        <w:t>": "000",</w:t>
      </w:r>
    </w:p>
    <w:p w14:paraId="691DE2FA" w14:textId="77777777" w:rsidR="00022D9A" w:rsidRPr="00022D9A" w:rsidRDefault="00022D9A" w:rsidP="00022D9A">
      <w:pPr>
        <w:rPr>
          <w:rFonts w:cs="Segoe UI"/>
          <w:sz w:val="18"/>
          <w:szCs w:val="18"/>
        </w:rPr>
      </w:pPr>
      <w:r w:rsidRPr="00022D9A">
        <w:rPr>
          <w:rFonts w:cs="Segoe UI"/>
          <w:sz w:val="18"/>
          <w:szCs w:val="18"/>
        </w:rPr>
        <w:tab/>
        <w:t>"</w:t>
      </w:r>
      <w:proofErr w:type="spellStart"/>
      <w:r w:rsidRPr="00022D9A">
        <w:rPr>
          <w:rFonts w:cs="Segoe UI"/>
          <w:sz w:val="18"/>
          <w:szCs w:val="18"/>
        </w:rPr>
        <w:t>ijNaziv</w:t>
      </w:r>
      <w:proofErr w:type="spellEnd"/>
      <w:r w:rsidRPr="00022D9A">
        <w:rPr>
          <w:rFonts w:cs="Segoe UI"/>
          <w:sz w:val="18"/>
          <w:szCs w:val="18"/>
        </w:rPr>
        <w:t>": "I. IZBORNA JEDINICA",</w:t>
      </w:r>
    </w:p>
    <w:p w14:paraId="3A99748D" w14:textId="77777777" w:rsidR="00022D9A" w:rsidRPr="00022D9A" w:rsidRDefault="00022D9A" w:rsidP="00022D9A">
      <w:pPr>
        <w:rPr>
          <w:rFonts w:cs="Segoe UI"/>
          <w:sz w:val="18"/>
          <w:szCs w:val="18"/>
        </w:rPr>
      </w:pPr>
      <w:r w:rsidRPr="00022D9A">
        <w:rPr>
          <w:rFonts w:cs="Segoe UI"/>
          <w:sz w:val="18"/>
          <w:szCs w:val="18"/>
        </w:rPr>
        <w:tab/>
        <w:t>"</w:t>
      </w:r>
      <w:proofErr w:type="spellStart"/>
      <w:r w:rsidRPr="00022D9A">
        <w:rPr>
          <w:rFonts w:cs="Segoe UI"/>
          <w:sz w:val="18"/>
          <w:szCs w:val="18"/>
        </w:rPr>
        <w:t>gropNaziv</w:t>
      </w:r>
      <w:proofErr w:type="spellEnd"/>
      <w:r w:rsidRPr="00022D9A">
        <w:rPr>
          <w:rFonts w:cs="Segoe UI"/>
          <w:sz w:val="18"/>
          <w:szCs w:val="18"/>
        </w:rPr>
        <w:t>": "",</w:t>
      </w:r>
    </w:p>
    <w:p w14:paraId="2C1915FF" w14:textId="77777777" w:rsidR="00022D9A" w:rsidRPr="00022D9A" w:rsidRDefault="00022D9A" w:rsidP="00022D9A">
      <w:pPr>
        <w:rPr>
          <w:rFonts w:cs="Segoe UI"/>
          <w:sz w:val="18"/>
          <w:szCs w:val="18"/>
        </w:rPr>
      </w:pPr>
      <w:r w:rsidRPr="00022D9A">
        <w:rPr>
          <w:rFonts w:cs="Segoe UI"/>
          <w:sz w:val="18"/>
          <w:szCs w:val="18"/>
        </w:rPr>
        <w:tab/>
        <w:t>"</w:t>
      </w:r>
      <w:proofErr w:type="spellStart"/>
      <w:r w:rsidRPr="00022D9A">
        <w:rPr>
          <w:rFonts w:cs="Segoe UI"/>
          <w:sz w:val="18"/>
          <w:szCs w:val="18"/>
        </w:rPr>
        <w:t>bmNaziv</w:t>
      </w:r>
      <w:proofErr w:type="spellEnd"/>
      <w:r w:rsidRPr="00022D9A">
        <w:rPr>
          <w:rFonts w:cs="Segoe UI"/>
          <w:sz w:val="18"/>
          <w:szCs w:val="18"/>
        </w:rPr>
        <w:t>": "",</w:t>
      </w:r>
    </w:p>
    <w:p w14:paraId="596DAA22" w14:textId="77777777" w:rsidR="00022D9A" w:rsidRPr="00022D9A" w:rsidRDefault="00022D9A" w:rsidP="00022D9A">
      <w:pPr>
        <w:rPr>
          <w:rFonts w:cs="Segoe UI"/>
          <w:sz w:val="18"/>
          <w:szCs w:val="18"/>
        </w:rPr>
      </w:pPr>
      <w:r w:rsidRPr="00022D9A">
        <w:rPr>
          <w:rFonts w:cs="Segoe UI"/>
          <w:sz w:val="18"/>
          <w:szCs w:val="18"/>
        </w:rPr>
        <w:tab/>
        <w:t>"</w:t>
      </w:r>
      <w:proofErr w:type="spellStart"/>
      <w:r w:rsidRPr="00022D9A">
        <w:rPr>
          <w:rFonts w:cs="Segoe UI"/>
          <w:sz w:val="18"/>
          <w:szCs w:val="18"/>
        </w:rPr>
        <w:t>bmZatvoreno</w:t>
      </w:r>
      <w:proofErr w:type="spellEnd"/>
      <w:r w:rsidRPr="00022D9A">
        <w:rPr>
          <w:rFonts w:cs="Segoe UI"/>
          <w:sz w:val="18"/>
          <w:szCs w:val="18"/>
        </w:rPr>
        <w:t>": 326,</w:t>
      </w:r>
    </w:p>
    <w:p w14:paraId="5F24B3AA" w14:textId="77777777" w:rsidR="00022D9A" w:rsidRPr="00022D9A" w:rsidRDefault="00022D9A" w:rsidP="00022D9A">
      <w:pPr>
        <w:rPr>
          <w:rFonts w:cs="Segoe UI"/>
          <w:sz w:val="18"/>
          <w:szCs w:val="18"/>
        </w:rPr>
      </w:pPr>
      <w:r w:rsidRPr="00022D9A">
        <w:rPr>
          <w:rFonts w:cs="Segoe UI"/>
          <w:sz w:val="18"/>
          <w:szCs w:val="18"/>
        </w:rPr>
        <w:tab/>
        <w:t>"</w:t>
      </w:r>
      <w:proofErr w:type="spellStart"/>
      <w:r w:rsidRPr="00022D9A">
        <w:rPr>
          <w:rFonts w:cs="Segoe UI"/>
          <w:sz w:val="18"/>
          <w:szCs w:val="18"/>
        </w:rPr>
        <w:t>bmUkupno</w:t>
      </w:r>
      <w:proofErr w:type="spellEnd"/>
      <w:r w:rsidRPr="00022D9A">
        <w:rPr>
          <w:rFonts w:cs="Segoe UI"/>
          <w:sz w:val="18"/>
          <w:szCs w:val="18"/>
        </w:rPr>
        <w:t>": 327,</w:t>
      </w:r>
    </w:p>
    <w:p w14:paraId="1E0D6E61" w14:textId="77777777" w:rsidR="00022D9A" w:rsidRPr="00022D9A" w:rsidRDefault="00022D9A" w:rsidP="00022D9A">
      <w:pPr>
        <w:rPr>
          <w:rFonts w:cs="Segoe UI"/>
          <w:sz w:val="18"/>
          <w:szCs w:val="18"/>
        </w:rPr>
      </w:pPr>
      <w:r w:rsidRPr="00022D9A">
        <w:rPr>
          <w:rFonts w:cs="Segoe UI"/>
          <w:sz w:val="18"/>
          <w:szCs w:val="18"/>
        </w:rPr>
        <w:tab/>
        <w:t>"</w:t>
      </w:r>
      <w:proofErr w:type="spellStart"/>
      <w:r w:rsidRPr="00022D9A">
        <w:rPr>
          <w:rFonts w:cs="Segoe UI"/>
          <w:sz w:val="18"/>
          <w:szCs w:val="18"/>
        </w:rPr>
        <w:t>biraciUkupno</w:t>
      </w:r>
      <w:proofErr w:type="spellEnd"/>
      <w:r w:rsidRPr="00022D9A">
        <w:rPr>
          <w:rFonts w:cs="Segoe UI"/>
          <w:sz w:val="18"/>
          <w:szCs w:val="18"/>
        </w:rPr>
        <w:t>": 329437,</w:t>
      </w:r>
    </w:p>
    <w:p w14:paraId="04504F1E" w14:textId="77777777" w:rsidR="00022D9A" w:rsidRPr="00022D9A" w:rsidRDefault="00022D9A" w:rsidP="00022D9A">
      <w:pPr>
        <w:rPr>
          <w:rFonts w:cs="Segoe UI"/>
          <w:sz w:val="18"/>
          <w:szCs w:val="18"/>
        </w:rPr>
      </w:pPr>
      <w:r w:rsidRPr="00022D9A">
        <w:rPr>
          <w:rFonts w:cs="Segoe UI"/>
          <w:sz w:val="18"/>
          <w:szCs w:val="18"/>
        </w:rPr>
        <w:tab/>
        <w:t>"</w:t>
      </w:r>
      <w:proofErr w:type="spellStart"/>
      <w:r w:rsidRPr="00022D9A">
        <w:rPr>
          <w:rFonts w:cs="Segoe UI"/>
          <w:sz w:val="18"/>
          <w:szCs w:val="18"/>
        </w:rPr>
        <w:t>biraciGlasovalo</w:t>
      </w:r>
      <w:proofErr w:type="spellEnd"/>
      <w:r w:rsidRPr="00022D9A">
        <w:rPr>
          <w:rFonts w:cs="Segoe UI"/>
          <w:sz w:val="18"/>
          <w:szCs w:val="18"/>
        </w:rPr>
        <w:t>": 192283,</w:t>
      </w:r>
    </w:p>
    <w:p w14:paraId="17F7D724" w14:textId="77777777" w:rsidR="00022D9A" w:rsidRPr="00022D9A" w:rsidRDefault="00022D9A" w:rsidP="00022D9A">
      <w:pPr>
        <w:rPr>
          <w:rFonts w:cs="Segoe UI"/>
          <w:sz w:val="18"/>
          <w:szCs w:val="18"/>
        </w:rPr>
      </w:pPr>
      <w:r w:rsidRPr="00022D9A">
        <w:rPr>
          <w:rFonts w:cs="Segoe UI"/>
          <w:sz w:val="18"/>
          <w:szCs w:val="18"/>
        </w:rPr>
        <w:tab/>
        <w:t>"</w:t>
      </w:r>
      <w:proofErr w:type="spellStart"/>
      <w:r w:rsidRPr="00022D9A">
        <w:rPr>
          <w:rFonts w:cs="Segoe UI"/>
          <w:sz w:val="18"/>
          <w:szCs w:val="18"/>
        </w:rPr>
        <w:t>biraciGlasovaloPosto</w:t>
      </w:r>
      <w:proofErr w:type="spellEnd"/>
      <w:r w:rsidRPr="00022D9A">
        <w:rPr>
          <w:rFonts w:cs="Segoe UI"/>
          <w:sz w:val="18"/>
          <w:szCs w:val="18"/>
        </w:rPr>
        <w:t>": "58,37",</w:t>
      </w:r>
    </w:p>
    <w:p w14:paraId="1A053E1F" w14:textId="77777777" w:rsidR="00022D9A" w:rsidRPr="00022D9A" w:rsidRDefault="00022D9A" w:rsidP="00022D9A">
      <w:pPr>
        <w:rPr>
          <w:rFonts w:cs="Segoe UI"/>
          <w:sz w:val="18"/>
          <w:szCs w:val="18"/>
        </w:rPr>
      </w:pPr>
      <w:r w:rsidRPr="00022D9A">
        <w:rPr>
          <w:rFonts w:cs="Segoe UI"/>
          <w:sz w:val="18"/>
          <w:szCs w:val="18"/>
        </w:rPr>
        <w:tab/>
        <w:t>"</w:t>
      </w:r>
      <w:proofErr w:type="spellStart"/>
      <w:r w:rsidRPr="00022D9A">
        <w:rPr>
          <w:rFonts w:cs="Segoe UI"/>
          <w:sz w:val="18"/>
          <w:szCs w:val="18"/>
        </w:rPr>
        <w:t>listiciUkupno</w:t>
      </w:r>
      <w:proofErr w:type="spellEnd"/>
      <w:r w:rsidRPr="00022D9A">
        <w:rPr>
          <w:rFonts w:cs="Segoe UI"/>
          <w:sz w:val="18"/>
          <w:szCs w:val="18"/>
        </w:rPr>
        <w:t>": 192219,</w:t>
      </w:r>
    </w:p>
    <w:p w14:paraId="562CEE06" w14:textId="77777777" w:rsidR="00022D9A" w:rsidRPr="00022D9A" w:rsidRDefault="00022D9A" w:rsidP="00022D9A">
      <w:pPr>
        <w:rPr>
          <w:rFonts w:cs="Segoe UI"/>
          <w:sz w:val="18"/>
          <w:szCs w:val="18"/>
        </w:rPr>
      </w:pPr>
      <w:r w:rsidRPr="00022D9A">
        <w:rPr>
          <w:rFonts w:cs="Segoe UI"/>
          <w:sz w:val="18"/>
          <w:szCs w:val="18"/>
        </w:rPr>
        <w:tab/>
        <w:t>"</w:t>
      </w:r>
      <w:proofErr w:type="spellStart"/>
      <w:r w:rsidRPr="00022D9A">
        <w:rPr>
          <w:rFonts w:cs="Segoe UI"/>
          <w:sz w:val="18"/>
          <w:szCs w:val="18"/>
        </w:rPr>
        <w:t>listiciVazeci</w:t>
      </w:r>
      <w:proofErr w:type="spellEnd"/>
      <w:r w:rsidRPr="00022D9A">
        <w:rPr>
          <w:rFonts w:cs="Segoe UI"/>
          <w:sz w:val="18"/>
          <w:szCs w:val="18"/>
        </w:rPr>
        <w:t>": 190272,</w:t>
      </w:r>
    </w:p>
    <w:p w14:paraId="14B42FF4" w14:textId="77777777" w:rsidR="00022D9A" w:rsidRPr="00022D9A" w:rsidRDefault="00022D9A" w:rsidP="00022D9A">
      <w:pPr>
        <w:rPr>
          <w:rFonts w:cs="Segoe UI"/>
          <w:sz w:val="18"/>
          <w:szCs w:val="18"/>
        </w:rPr>
      </w:pPr>
      <w:r w:rsidRPr="00022D9A">
        <w:rPr>
          <w:rFonts w:cs="Segoe UI"/>
          <w:sz w:val="18"/>
          <w:szCs w:val="18"/>
        </w:rPr>
        <w:tab/>
        <w:t>"</w:t>
      </w:r>
      <w:proofErr w:type="spellStart"/>
      <w:r w:rsidRPr="00022D9A">
        <w:rPr>
          <w:rFonts w:cs="Segoe UI"/>
          <w:sz w:val="18"/>
          <w:szCs w:val="18"/>
        </w:rPr>
        <w:t>listiciVazeciPosto</w:t>
      </w:r>
      <w:proofErr w:type="spellEnd"/>
      <w:r w:rsidRPr="00022D9A">
        <w:rPr>
          <w:rFonts w:cs="Segoe UI"/>
          <w:sz w:val="18"/>
          <w:szCs w:val="18"/>
        </w:rPr>
        <w:t>": "98,99",</w:t>
      </w:r>
    </w:p>
    <w:p w14:paraId="5FA059F6" w14:textId="77777777" w:rsidR="00022D9A" w:rsidRPr="00022D9A" w:rsidRDefault="00022D9A" w:rsidP="00022D9A">
      <w:pPr>
        <w:rPr>
          <w:rFonts w:cs="Segoe UI"/>
          <w:sz w:val="18"/>
          <w:szCs w:val="18"/>
        </w:rPr>
      </w:pPr>
      <w:r w:rsidRPr="00022D9A">
        <w:rPr>
          <w:rFonts w:cs="Segoe UI"/>
          <w:sz w:val="18"/>
          <w:szCs w:val="18"/>
        </w:rPr>
        <w:tab/>
        <w:t>"</w:t>
      </w:r>
      <w:proofErr w:type="spellStart"/>
      <w:r w:rsidRPr="00022D9A">
        <w:rPr>
          <w:rFonts w:cs="Segoe UI"/>
          <w:sz w:val="18"/>
          <w:szCs w:val="18"/>
        </w:rPr>
        <w:t>listiciNevazeci</w:t>
      </w:r>
      <w:proofErr w:type="spellEnd"/>
      <w:r w:rsidRPr="00022D9A">
        <w:rPr>
          <w:rFonts w:cs="Segoe UI"/>
          <w:sz w:val="18"/>
          <w:szCs w:val="18"/>
        </w:rPr>
        <w:t>": 1947,</w:t>
      </w:r>
    </w:p>
    <w:p w14:paraId="25A826A8" w14:textId="77777777" w:rsidR="00022D9A" w:rsidRPr="00022D9A" w:rsidRDefault="00022D9A" w:rsidP="00022D9A">
      <w:pPr>
        <w:rPr>
          <w:rFonts w:cs="Segoe UI"/>
          <w:sz w:val="18"/>
          <w:szCs w:val="18"/>
        </w:rPr>
      </w:pPr>
      <w:r w:rsidRPr="00022D9A">
        <w:rPr>
          <w:rFonts w:cs="Segoe UI"/>
          <w:sz w:val="18"/>
          <w:szCs w:val="18"/>
        </w:rPr>
        <w:tab/>
        <w:t>"</w:t>
      </w:r>
      <w:proofErr w:type="spellStart"/>
      <w:r w:rsidRPr="00022D9A">
        <w:rPr>
          <w:rFonts w:cs="Segoe UI"/>
          <w:sz w:val="18"/>
          <w:szCs w:val="18"/>
        </w:rPr>
        <w:t>listiciNevazeciPosto</w:t>
      </w:r>
      <w:proofErr w:type="spellEnd"/>
      <w:r w:rsidRPr="00022D9A">
        <w:rPr>
          <w:rFonts w:cs="Segoe UI"/>
          <w:sz w:val="18"/>
          <w:szCs w:val="18"/>
        </w:rPr>
        <w:t>": "1,01",</w:t>
      </w:r>
    </w:p>
    <w:p w14:paraId="3EDFD146" w14:textId="58052F99" w:rsidR="00022D9A" w:rsidRPr="00022D9A" w:rsidRDefault="00022D9A" w:rsidP="00022D9A">
      <w:pPr>
        <w:rPr>
          <w:rFonts w:cs="Segoe UI"/>
          <w:sz w:val="18"/>
          <w:szCs w:val="18"/>
        </w:rPr>
      </w:pPr>
      <w:r w:rsidRPr="00022D9A">
        <w:rPr>
          <w:rFonts w:cs="Segoe UI"/>
          <w:sz w:val="18"/>
          <w:szCs w:val="18"/>
        </w:rPr>
        <w:tab/>
        <w:t>"napomena": "</w:t>
      </w:r>
      <w:r>
        <w:rPr>
          <w:rFonts w:cs="Segoe UI"/>
          <w:sz w:val="18"/>
          <w:szCs w:val="18"/>
        </w:rPr>
        <w:t>napomena</w:t>
      </w:r>
      <w:r w:rsidRPr="00022D9A">
        <w:rPr>
          <w:rFonts w:cs="Segoe UI"/>
          <w:sz w:val="18"/>
          <w:szCs w:val="18"/>
        </w:rPr>
        <w:t>",</w:t>
      </w:r>
    </w:p>
    <w:p w14:paraId="2B6C46E5" w14:textId="450EB05D" w:rsidR="00022D9A" w:rsidRPr="00022D9A" w:rsidRDefault="00022D9A" w:rsidP="00022D9A">
      <w:pPr>
        <w:rPr>
          <w:rFonts w:cs="Segoe UI"/>
          <w:sz w:val="18"/>
          <w:szCs w:val="18"/>
        </w:rPr>
      </w:pPr>
      <w:r w:rsidRPr="00022D9A">
        <w:rPr>
          <w:rFonts w:cs="Segoe UI"/>
          <w:sz w:val="18"/>
          <w:szCs w:val="18"/>
        </w:rPr>
        <w:tab/>
        <w:t>"napomena2": "</w:t>
      </w:r>
      <w:r>
        <w:rPr>
          <w:rFonts w:cs="Segoe UI"/>
          <w:sz w:val="18"/>
          <w:szCs w:val="18"/>
        </w:rPr>
        <w:t>napomena 2</w:t>
      </w:r>
      <w:r w:rsidRPr="00022D9A">
        <w:rPr>
          <w:rFonts w:cs="Segoe UI"/>
          <w:sz w:val="18"/>
          <w:szCs w:val="18"/>
        </w:rPr>
        <w:t>",</w:t>
      </w:r>
    </w:p>
    <w:p w14:paraId="73E87836" w14:textId="77777777" w:rsidR="00022D9A" w:rsidRPr="00022D9A" w:rsidRDefault="00022D9A" w:rsidP="00022D9A">
      <w:pPr>
        <w:rPr>
          <w:rFonts w:cs="Segoe UI"/>
          <w:sz w:val="18"/>
          <w:szCs w:val="18"/>
        </w:rPr>
      </w:pPr>
      <w:r w:rsidRPr="00022D9A">
        <w:rPr>
          <w:rFonts w:cs="Segoe UI"/>
          <w:sz w:val="18"/>
          <w:szCs w:val="18"/>
        </w:rPr>
        <w:tab/>
        <w:t>"lista": [{</w:t>
      </w:r>
    </w:p>
    <w:p w14:paraId="38589239" w14:textId="77777777" w:rsidR="00022D9A" w:rsidRPr="00022D9A" w:rsidRDefault="00022D9A" w:rsidP="00022D9A">
      <w:pPr>
        <w:rPr>
          <w:rFonts w:cs="Segoe UI"/>
          <w:sz w:val="18"/>
          <w:szCs w:val="18"/>
        </w:rPr>
      </w:pPr>
      <w:r w:rsidRPr="00022D9A">
        <w:rPr>
          <w:rFonts w:cs="Segoe UI"/>
          <w:sz w:val="18"/>
          <w:szCs w:val="18"/>
        </w:rPr>
        <w:tab/>
      </w:r>
      <w:r w:rsidRPr="00022D9A">
        <w:rPr>
          <w:rFonts w:cs="Segoe UI"/>
          <w:sz w:val="18"/>
          <w:szCs w:val="18"/>
        </w:rPr>
        <w:tab/>
        <w:t>"</w:t>
      </w:r>
      <w:proofErr w:type="spellStart"/>
      <w:r w:rsidRPr="00022D9A">
        <w:rPr>
          <w:rFonts w:cs="Segoe UI"/>
          <w:sz w:val="18"/>
          <w:szCs w:val="18"/>
        </w:rPr>
        <w:t>rbr</w:t>
      </w:r>
      <w:proofErr w:type="spellEnd"/>
      <w:r w:rsidRPr="00022D9A">
        <w:rPr>
          <w:rFonts w:cs="Segoe UI"/>
          <w:sz w:val="18"/>
          <w:szCs w:val="18"/>
        </w:rPr>
        <w:t>": 1,</w:t>
      </w:r>
    </w:p>
    <w:p w14:paraId="13AF19EE" w14:textId="77777777" w:rsidR="00022D9A" w:rsidRDefault="00022D9A" w:rsidP="00022D9A">
      <w:pPr>
        <w:rPr>
          <w:rFonts w:cs="Segoe UI"/>
          <w:sz w:val="18"/>
          <w:szCs w:val="18"/>
        </w:rPr>
      </w:pPr>
      <w:r w:rsidRPr="00022D9A">
        <w:rPr>
          <w:rFonts w:cs="Segoe UI"/>
          <w:sz w:val="18"/>
          <w:szCs w:val="18"/>
        </w:rPr>
        <w:tab/>
      </w:r>
      <w:r w:rsidRPr="00022D9A">
        <w:rPr>
          <w:rFonts w:cs="Segoe UI"/>
          <w:sz w:val="18"/>
          <w:szCs w:val="18"/>
        </w:rPr>
        <w:tab/>
        <w:t>"stranke": [</w:t>
      </w:r>
    </w:p>
    <w:p w14:paraId="2D439160" w14:textId="77777777" w:rsidR="00022D9A" w:rsidRDefault="00022D9A" w:rsidP="00022D9A">
      <w:pPr>
        <w:rPr>
          <w:rFonts w:cs="Segoe UI"/>
          <w:sz w:val="18"/>
          <w:szCs w:val="18"/>
        </w:rPr>
      </w:pPr>
      <w:r>
        <w:rPr>
          <w:rFonts w:cs="Segoe UI"/>
          <w:sz w:val="18"/>
          <w:szCs w:val="18"/>
        </w:rPr>
        <w:t xml:space="preserve">                               </w:t>
      </w:r>
      <w:r w:rsidRPr="00022D9A">
        <w:rPr>
          <w:rFonts w:cs="Segoe UI"/>
          <w:sz w:val="18"/>
          <w:szCs w:val="18"/>
        </w:rPr>
        <w:t>{</w:t>
      </w:r>
      <w:r w:rsidRPr="00022D9A">
        <w:rPr>
          <w:rFonts w:cs="Segoe UI"/>
          <w:sz w:val="18"/>
          <w:szCs w:val="18"/>
        </w:rPr>
        <w:tab/>
        <w:t>"naziv": "STRANKA 1"</w:t>
      </w:r>
      <w:r>
        <w:rPr>
          <w:rFonts w:cs="Segoe UI"/>
          <w:sz w:val="18"/>
          <w:szCs w:val="18"/>
        </w:rPr>
        <w:tab/>
      </w:r>
      <w:r w:rsidRPr="00022D9A">
        <w:rPr>
          <w:rFonts w:cs="Segoe UI"/>
          <w:sz w:val="18"/>
          <w:szCs w:val="18"/>
        </w:rPr>
        <w:t>},</w:t>
      </w:r>
    </w:p>
    <w:p w14:paraId="03143DDE" w14:textId="77777777" w:rsidR="00022D9A" w:rsidRDefault="00022D9A" w:rsidP="00022D9A">
      <w:pPr>
        <w:rPr>
          <w:rFonts w:cs="Segoe UI"/>
          <w:sz w:val="18"/>
          <w:szCs w:val="18"/>
        </w:rPr>
      </w:pPr>
      <w:r>
        <w:rPr>
          <w:rFonts w:cs="Segoe UI"/>
          <w:sz w:val="18"/>
          <w:szCs w:val="18"/>
        </w:rPr>
        <w:t xml:space="preserve">                              </w:t>
      </w:r>
      <w:r w:rsidRPr="00022D9A">
        <w:rPr>
          <w:rFonts w:cs="Segoe UI"/>
          <w:sz w:val="18"/>
          <w:szCs w:val="18"/>
        </w:rPr>
        <w:t>{</w:t>
      </w:r>
      <w:r w:rsidRPr="00022D9A">
        <w:rPr>
          <w:rFonts w:cs="Segoe UI"/>
          <w:sz w:val="18"/>
          <w:szCs w:val="18"/>
        </w:rPr>
        <w:tab/>
        <w:t>"naziv": "STRANKA 2"</w:t>
      </w:r>
      <w:r w:rsidRPr="00022D9A">
        <w:rPr>
          <w:rFonts w:cs="Segoe UI"/>
          <w:sz w:val="18"/>
          <w:szCs w:val="18"/>
        </w:rPr>
        <w:tab/>
        <w:t>}</w:t>
      </w:r>
    </w:p>
    <w:p w14:paraId="11489702" w14:textId="2AEC4C89" w:rsidR="00022D9A" w:rsidRPr="00022D9A" w:rsidRDefault="00022D9A" w:rsidP="00022D9A">
      <w:pPr>
        <w:rPr>
          <w:rFonts w:cs="Segoe UI"/>
          <w:sz w:val="18"/>
          <w:szCs w:val="18"/>
        </w:rPr>
      </w:pPr>
      <w:r>
        <w:rPr>
          <w:rFonts w:cs="Segoe UI"/>
          <w:sz w:val="18"/>
          <w:szCs w:val="18"/>
        </w:rPr>
        <w:t xml:space="preserve">                     </w:t>
      </w:r>
      <w:r w:rsidRPr="00022D9A">
        <w:rPr>
          <w:rFonts w:cs="Segoe UI"/>
          <w:sz w:val="18"/>
          <w:szCs w:val="18"/>
        </w:rPr>
        <w:t>],</w:t>
      </w:r>
    </w:p>
    <w:p w14:paraId="28D5F55B" w14:textId="77777777" w:rsidR="00022D9A" w:rsidRPr="00022D9A" w:rsidRDefault="00022D9A" w:rsidP="00022D9A">
      <w:pPr>
        <w:rPr>
          <w:rFonts w:cs="Segoe UI"/>
          <w:sz w:val="18"/>
          <w:szCs w:val="18"/>
        </w:rPr>
      </w:pPr>
      <w:r w:rsidRPr="00022D9A">
        <w:rPr>
          <w:rFonts w:cs="Segoe UI"/>
          <w:sz w:val="18"/>
          <w:szCs w:val="18"/>
        </w:rPr>
        <w:lastRenderedPageBreak/>
        <w:tab/>
      </w:r>
      <w:r w:rsidRPr="00022D9A">
        <w:rPr>
          <w:rFonts w:cs="Segoe UI"/>
          <w:sz w:val="18"/>
          <w:szCs w:val="18"/>
        </w:rPr>
        <w:tab/>
        <w:t>"</w:t>
      </w:r>
      <w:proofErr w:type="spellStart"/>
      <w:r w:rsidRPr="00022D9A">
        <w:rPr>
          <w:rFonts w:cs="Segoe UI"/>
          <w:sz w:val="18"/>
          <w:szCs w:val="18"/>
        </w:rPr>
        <w:t>jedinstvenaSifra</w:t>
      </w:r>
      <w:proofErr w:type="spellEnd"/>
      <w:r w:rsidRPr="00022D9A">
        <w:rPr>
          <w:rFonts w:cs="Segoe UI"/>
          <w:sz w:val="18"/>
          <w:szCs w:val="18"/>
        </w:rPr>
        <w:t>": 6,</w:t>
      </w:r>
    </w:p>
    <w:p w14:paraId="3332756F" w14:textId="77777777" w:rsidR="00022D9A" w:rsidRPr="00022D9A" w:rsidRDefault="00022D9A" w:rsidP="00022D9A">
      <w:pPr>
        <w:rPr>
          <w:rFonts w:cs="Segoe UI"/>
          <w:sz w:val="18"/>
          <w:szCs w:val="18"/>
        </w:rPr>
      </w:pPr>
      <w:r w:rsidRPr="00022D9A">
        <w:rPr>
          <w:rFonts w:cs="Segoe UI"/>
          <w:sz w:val="18"/>
          <w:szCs w:val="18"/>
        </w:rPr>
        <w:tab/>
      </w:r>
      <w:r w:rsidRPr="00022D9A">
        <w:rPr>
          <w:rFonts w:cs="Segoe UI"/>
          <w:sz w:val="18"/>
          <w:szCs w:val="18"/>
        </w:rPr>
        <w:tab/>
        <w:t>"glasova": 58795,</w:t>
      </w:r>
    </w:p>
    <w:p w14:paraId="31CFE0D7" w14:textId="77777777" w:rsidR="00022D9A" w:rsidRPr="00022D9A" w:rsidRDefault="00022D9A" w:rsidP="00022D9A">
      <w:pPr>
        <w:rPr>
          <w:rFonts w:cs="Segoe UI"/>
          <w:sz w:val="18"/>
          <w:szCs w:val="18"/>
        </w:rPr>
      </w:pPr>
      <w:r w:rsidRPr="00022D9A">
        <w:rPr>
          <w:rFonts w:cs="Segoe UI"/>
          <w:sz w:val="18"/>
          <w:szCs w:val="18"/>
        </w:rPr>
        <w:tab/>
      </w:r>
      <w:r w:rsidRPr="00022D9A">
        <w:rPr>
          <w:rFonts w:cs="Segoe UI"/>
          <w:sz w:val="18"/>
          <w:szCs w:val="18"/>
        </w:rPr>
        <w:tab/>
        <w:t>"naziv": "STR1, STR2",</w:t>
      </w:r>
    </w:p>
    <w:p w14:paraId="0EF176D1" w14:textId="77777777" w:rsidR="00022D9A" w:rsidRPr="00022D9A" w:rsidRDefault="00022D9A" w:rsidP="00022D9A">
      <w:pPr>
        <w:rPr>
          <w:rFonts w:cs="Segoe UI"/>
          <w:sz w:val="18"/>
          <w:szCs w:val="18"/>
        </w:rPr>
      </w:pPr>
      <w:r w:rsidRPr="00022D9A">
        <w:rPr>
          <w:rFonts w:cs="Segoe UI"/>
          <w:sz w:val="18"/>
          <w:szCs w:val="18"/>
        </w:rPr>
        <w:tab/>
      </w:r>
      <w:r w:rsidRPr="00022D9A">
        <w:rPr>
          <w:rFonts w:cs="Segoe UI"/>
          <w:sz w:val="18"/>
          <w:szCs w:val="18"/>
        </w:rPr>
        <w:tab/>
        <w:t>"posto": "30,90",</w:t>
      </w:r>
    </w:p>
    <w:p w14:paraId="6067FA2E" w14:textId="77777777" w:rsidR="00022D9A" w:rsidRPr="00022D9A" w:rsidRDefault="00022D9A" w:rsidP="00022D9A">
      <w:pPr>
        <w:rPr>
          <w:rFonts w:cs="Segoe UI"/>
          <w:sz w:val="18"/>
          <w:szCs w:val="18"/>
        </w:rPr>
      </w:pPr>
      <w:r w:rsidRPr="00022D9A">
        <w:rPr>
          <w:rFonts w:cs="Segoe UI"/>
          <w:sz w:val="18"/>
          <w:szCs w:val="18"/>
        </w:rPr>
        <w:tab/>
      </w:r>
      <w:r w:rsidRPr="00022D9A">
        <w:rPr>
          <w:rFonts w:cs="Segoe UI"/>
          <w:sz w:val="18"/>
          <w:szCs w:val="18"/>
        </w:rPr>
        <w:tab/>
        <w:t>"lista": [{</w:t>
      </w:r>
    </w:p>
    <w:p w14:paraId="0FF590C7" w14:textId="77777777" w:rsidR="00022D9A" w:rsidRPr="00022D9A" w:rsidRDefault="00022D9A" w:rsidP="00022D9A">
      <w:pPr>
        <w:rPr>
          <w:rFonts w:cs="Segoe UI"/>
          <w:sz w:val="18"/>
          <w:szCs w:val="18"/>
        </w:rPr>
      </w:pPr>
      <w:r w:rsidRPr="00022D9A">
        <w:rPr>
          <w:rFonts w:cs="Segoe UI"/>
          <w:sz w:val="18"/>
          <w:szCs w:val="18"/>
        </w:rPr>
        <w:tab/>
      </w:r>
      <w:r w:rsidRPr="00022D9A">
        <w:rPr>
          <w:rFonts w:cs="Segoe UI"/>
          <w:sz w:val="18"/>
          <w:szCs w:val="18"/>
        </w:rPr>
        <w:tab/>
      </w:r>
      <w:r w:rsidRPr="00022D9A">
        <w:rPr>
          <w:rFonts w:cs="Segoe UI"/>
          <w:sz w:val="18"/>
          <w:szCs w:val="18"/>
        </w:rPr>
        <w:tab/>
        <w:t>"</w:t>
      </w:r>
      <w:proofErr w:type="spellStart"/>
      <w:r w:rsidRPr="00022D9A">
        <w:rPr>
          <w:rFonts w:cs="Segoe UI"/>
          <w:sz w:val="18"/>
          <w:szCs w:val="18"/>
        </w:rPr>
        <w:t>rbr</w:t>
      </w:r>
      <w:proofErr w:type="spellEnd"/>
      <w:r w:rsidRPr="00022D9A">
        <w:rPr>
          <w:rFonts w:cs="Segoe UI"/>
          <w:sz w:val="18"/>
          <w:szCs w:val="18"/>
        </w:rPr>
        <w:t>": 1,</w:t>
      </w:r>
    </w:p>
    <w:p w14:paraId="5ABFE281" w14:textId="77777777" w:rsidR="00022D9A" w:rsidRPr="00022D9A" w:rsidRDefault="00022D9A" w:rsidP="00022D9A">
      <w:pPr>
        <w:rPr>
          <w:rFonts w:cs="Segoe UI"/>
          <w:sz w:val="18"/>
          <w:szCs w:val="18"/>
        </w:rPr>
      </w:pPr>
      <w:r w:rsidRPr="00022D9A">
        <w:rPr>
          <w:rFonts w:cs="Segoe UI"/>
          <w:sz w:val="18"/>
          <w:szCs w:val="18"/>
        </w:rPr>
        <w:tab/>
      </w:r>
      <w:r w:rsidRPr="00022D9A">
        <w:rPr>
          <w:rFonts w:cs="Segoe UI"/>
          <w:sz w:val="18"/>
          <w:szCs w:val="18"/>
        </w:rPr>
        <w:tab/>
      </w:r>
      <w:r w:rsidRPr="00022D9A">
        <w:rPr>
          <w:rFonts w:cs="Segoe UI"/>
          <w:sz w:val="18"/>
          <w:szCs w:val="18"/>
        </w:rPr>
        <w:tab/>
        <w:t>"naziv": "IVO IVIĆ",</w:t>
      </w:r>
    </w:p>
    <w:p w14:paraId="0E616242" w14:textId="77777777" w:rsidR="00022D9A" w:rsidRPr="00022D9A" w:rsidRDefault="00022D9A" w:rsidP="00022D9A">
      <w:pPr>
        <w:rPr>
          <w:rFonts w:cs="Segoe UI"/>
          <w:sz w:val="18"/>
          <w:szCs w:val="18"/>
        </w:rPr>
      </w:pPr>
      <w:r w:rsidRPr="00022D9A">
        <w:rPr>
          <w:rFonts w:cs="Segoe UI"/>
          <w:sz w:val="18"/>
          <w:szCs w:val="18"/>
        </w:rPr>
        <w:tab/>
      </w:r>
      <w:r w:rsidRPr="00022D9A">
        <w:rPr>
          <w:rFonts w:cs="Segoe UI"/>
          <w:sz w:val="18"/>
          <w:szCs w:val="18"/>
        </w:rPr>
        <w:tab/>
      </w:r>
      <w:r w:rsidRPr="00022D9A">
        <w:rPr>
          <w:rFonts w:cs="Segoe UI"/>
          <w:sz w:val="18"/>
          <w:szCs w:val="18"/>
        </w:rPr>
        <w:tab/>
        <w:t>"glasova": 3957,</w:t>
      </w:r>
    </w:p>
    <w:p w14:paraId="490326F6" w14:textId="77777777" w:rsidR="00022D9A" w:rsidRPr="00022D9A" w:rsidRDefault="00022D9A" w:rsidP="00022D9A">
      <w:pPr>
        <w:rPr>
          <w:rFonts w:cs="Segoe UI"/>
          <w:sz w:val="18"/>
          <w:szCs w:val="18"/>
        </w:rPr>
      </w:pPr>
      <w:r w:rsidRPr="00022D9A">
        <w:rPr>
          <w:rFonts w:cs="Segoe UI"/>
          <w:sz w:val="18"/>
          <w:szCs w:val="18"/>
        </w:rPr>
        <w:tab/>
      </w:r>
      <w:r w:rsidRPr="00022D9A">
        <w:rPr>
          <w:rFonts w:cs="Segoe UI"/>
          <w:sz w:val="18"/>
          <w:szCs w:val="18"/>
        </w:rPr>
        <w:tab/>
      </w:r>
      <w:r w:rsidRPr="00022D9A">
        <w:rPr>
          <w:rFonts w:cs="Segoe UI"/>
          <w:sz w:val="18"/>
          <w:szCs w:val="18"/>
        </w:rPr>
        <w:tab/>
        <w:t>"posto": "6,73"</w:t>
      </w:r>
    </w:p>
    <w:p w14:paraId="18FA92EC" w14:textId="77777777" w:rsidR="00022D9A" w:rsidRPr="00022D9A" w:rsidRDefault="00022D9A" w:rsidP="00022D9A">
      <w:pPr>
        <w:rPr>
          <w:rFonts w:cs="Segoe UI"/>
          <w:sz w:val="18"/>
          <w:szCs w:val="18"/>
        </w:rPr>
      </w:pPr>
      <w:r w:rsidRPr="00022D9A">
        <w:rPr>
          <w:rFonts w:cs="Segoe UI"/>
          <w:sz w:val="18"/>
          <w:szCs w:val="18"/>
        </w:rPr>
        <w:tab/>
      </w:r>
      <w:r w:rsidRPr="00022D9A">
        <w:rPr>
          <w:rFonts w:cs="Segoe UI"/>
          <w:sz w:val="18"/>
          <w:szCs w:val="18"/>
        </w:rPr>
        <w:tab/>
        <w:t>}, {</w:t>
      </w:r>
    </w:p>
    <w:p w14:paraId="5FE31C42" w14:textId="77777777" w:rsidR="00022D9A" w:rsidRPr="00022D9A" w:rsidRDefault="00022D9A" w:rsidP="00022D9A">
      <w:pPr>
        <w:rPr>
          <w:rFonts w:cs="Segoe UI"/>
          <w:sz w:val="18"/>
          <w:szCs w:val="18"/>
        </w:rPr>
      </w:pPr>
      <w:r w:rsidRPr="00022D9A">
        <w:rPr>
          <w:rFonts w:cs="Segoe UI"/>
          <w:sz w:val="18"/>
          <w:szCs w:val="18"/>
        </w:rPr>
        <w:tab/>
      </w:r>
      <w:r w:rsidRPr="00022D9A">
        <w:rPr>
          <w:rFonts w:cs="Segoe UI"/>
          <w:sz w:val="18"/>
          <w:szCs w:val="18"/>
        </w:rPr>
        <w:tab/>
      </w:r>
      <w:r w:rsidRPr="00022D9A">
        <w:rPr>
          <w:rFonts w:cs="Segoe UI"/>
          <w:sz w:val="18"/>
          <w:szCs w:val="18"/>
        </w:rPr>
        <w:tab/>
        <w:t>"</w:t>
      </w:r>
      <w:proofErr w:type="spellStart"/>
      <w:r w:rsidRPr="00022D9A">
        <w:rPr>
          <w:rFonts w:cs="Segoe UI"/>
          <w:sz w:val="18"/>
          <w:szCs w:val="18"/>
        </w:rPr>
        <w:t>rbr</w:t>
      </w:r>
      <w:proofErr w:type="spellEnd"/>
      <w:r w:rsidRPr="00022D9A">
        <w:rPr>
          <w:rFonts w:cs="Segoe UI"/>
          <w:sz w:val="18"/>
          <w:szCs w:val="18"/>
        </w:rPr>
        <w:t>": 2,</w:t>
      </w:r>
    </w:p>
    <w:p w14:paraId="26BFF67B" w14:textId="77777777" w:rsidR="00022D9A" w:rsidRPr="00022D9A" w:rsidRDefault="00022D9A" w:rsidP="00022D9A">
      <w:pPr>
        <w:rPr>
          <w:rFonts w:cs="Segoe UI"/>
          <w:sz w:val="18"/>
          <w:szCs w:val="18"/>
        </w:rPr>
      </w:pPr>
      <w:r w:rsidRPr="00022D9A">
        <w:rPr>
          <w:rFonts w:cs="Segoe UI"/>
          <w:sz w:val="18"/>
          <w:szCs w:val="18"/>
        </w:rPr>
        <w:tab/>
      </w:r>
      <w:r w:rsidRPr="00022D9A">
        <w:rPr>
          <w:rFonts w:cs="Segoe UI"/>
          <w:sz w:val="18"/>
          <w:szCs w:val="18"/>
        </w:rPr>
        <w:tab/>
      </w:r>
      <w:r w:rsidRPr="00022D9A">
        <w:rPr>
          <w:rFonts w:cs="Segoe UI"/>
          <w:sz w:val="18"/>
          <w:szCs w:val="18"/>
        </w:rPr>
        <w:tab/>
        <w:t>"naziv": "MARKO MARKIĆ",</w:t>
      </w:r>
    </w:p>
    <w:p w14:paraId="2D5F92BE" w14:textId="77777777" w:rsidR="00022D9A" w:rsidRPr="00022D9A" w:rsidRDefault="00022D9A" w:rsidP="00022D9A">
      <w:pPr>
        <w:rPr>
          <w:rFonts w:cs="Segoe UI"/>
          <w:sz w:val="18"/>
          <w:szCs w:val="18"/>
        </w:rPr>
      </w:pPr>
      <w:r w:rsidRPr="00022D9A">
        <w:rPr>
          <w:rFonts w:cs="Segoe UI"/>
          <w:sz w:val="18"/>
          <w:szCs w:val="18"/>
        </w:rPr>
        <w:tab/>
      </w:r>
      <w:r w:rsidRPr="00022D9A">
        <w:rPr>
          <w:rFonts w:cs="Segoe UI"/>
          <w:sz w:val="18"/>
          <w:szCs w:val="18"/>
        </w:rPr>
        <w:tab/>
      </w:r>
      <w:r w:rsidRPr="00022D9A">
        <w:rPr>
          <w:rFonts w:cs="Segoe UI"/>
          <w:sz w:val="18"/>
          <w:szCs w:val="18"/>
        </w:rPr>
        <w:tab/>
        <w:t>"glasova": 5437,</w:t>
      </w:r>
    </w:p>
    <w:p w14:paraId="468D567E" w14:textId="77777777" w:rsidR="00022D9A" w:rsidRPr="00022D9A" w:rsidRDefault="00022D9A" w:rsidP="00022D9A">
      <w:pPr>
        <w:rPr>
          <w:rFonts w:cs="Segoe UI"/>
          <w:sz w:val="18"/>
          <w:szCs w:val="18"/>
        </w:rPr>
      </w:pPr>
      <w:r w:rsidRPr="00022D9A">
        <w:rPr>
          <w:rFonts w:cs="Segoe UI"/>
          <w:sz w:val="18"/>
          <w:szCs w:val="18"/>
        </w:rPr>
        <w:tab/>
      </w:r>
      <w:r w:rsidRPr="00022D9A">
        <w:rPr>
          <w:rFonts w:cs="Segoe UI"/>
          <w:sz w:val="18"/>
          <w:szCs w:val="18"/>
        </w:rPr>
        <w:tab/>
      </w:r>
      <w:r w:rsidRPr="00022D9A">
        <w:rPr>
          <w:rFonts w:cs="Segoe UI"/>
          <w:sz w:val="18"/>
          <w:szCs w:val="18"/>
        </w:rPr>
        <w:tab/>
        <w:t>"posto": "9,25"</w:t>
      </w:r>
    </w:p>
    <w:p w14:paraId="373C06F3" w14:textId="77777777" w:rsidR="00022D9A" w:rsidRPr="00022D9A" w:rsidRDefault="00022D9A" w:rsidP="00022D9A">
      <w:pPr>
        <w:rPr>
          <w:rFonts w:cs="Segoe UI"/>
          <w:sz w:val="18"/>
          <w:szCs w:val="18"/>
        </w:rPr>
      </w:pPr>
      <w:r w:rsidRPr="00022D9A">
        <w:rPr>
          <w:rFonts w:cs="Segoe UI"/>
          <w:sz w:val="18"/>
          <w:szCs w:val="18"/>
        </w:rPr>
        <w:tab/>
      </w:r>
      <w:r w:rsidRPr="00022D9A">
        <w:rPr>
          <w:rFonts w:cs="Segoe UI"/>
          <w:sz w:val="18"/>
          <w:szCs w:val="18"/>
        </w:rPr>
        <w:tab/>
        <w:t>}, {</w:t>
      </w:r>
    </w:p>
    <w:p w14:paraId="14E376B1" w14:textId="77777777" w:rsidR="00022D9A" w:rsidRPr="00022D9A" w:rsidRDefault="00022D9A" w:rsidP="00022D9A">
      <w:pPr>
        <w:rPr>
          <w:rFonts w:cs="Segoe UI"/>
          <w:sz w:val="18"/>
          <w:szCs w:val="18"/>
        </w:rPr>
      </w:pPr>
      <w:r w:rsidRPr="00022D9A">
        <w:rPr>
          <w:rFonts w:cs="Segoe UI"/>
          <w:sz w:val="18"/>
          <w:szCs w:val="18"/>
        </w:rPr>
        <w:tab/>
      </w:r>
      <w:r w:rsidRPr="00022D9A">
        <w:rPr>
          <w:rFonts w:cs="Segoe UI"/>
          <w:sz w:val="18"/>
          <w:szCs w:val="18"/>
        </w:rPr>
        <w:tab/>
      </w:r>
      <w:r w:rsidRPr="00022D9A">
        <w:rPr>
          <w:rFonts w:cs="Segoe UI"/>
          <w:sz w:val="18"/>
          <w:szCs w:val="18"/>
        </w:rPr>
        <w:tab/>
        <w:t>"</w:t>
      </w:r>
      <w:proofErr w:type="spellStart"/>
      <w:r w:rsidRPr="00022D9A">
        <w:rPr>
          <w:rFonts w:cs="Segoe UI"/>
          <w:sz w:val="18"/>
          <w:szCs w:val="18"/>
        </w:rPr>
        <w:t>rbr</w:t>
      </w:r>
      <w:proofErr w:type="spellEnd"/>
      <w:r w:rsidRPr="00022D9A">
        <w:rPr>
          <w:rFonts w:cs="Segoe UI"/>
          <w:sz w:val="18"/>
          <w:szCs w:val="18"/>
        </w:rPr>
        <w:t>": 3,</w:t>
      </w:r>
    </w:p>
    <w:p w14:paraId="754D12AE" w14:textId="77777777" w:rsidR="00022D9A" w:rsidRPr="00022D9A" w:rsidRDefault="00022D9A" w:rsidP="00022D9A">
      <w:pPr>
        <w:rPr>
          <w:rFonts w:cs="Segoe UI"/>
          <w:sz w:val="18"/>
          <w:szCs w:val="18"/>
        </w:rPr>
      </w:pPr>
      <w:r w:rsidRPr="00022D9A">
        <w:rPr>
          <w:rFonts w:cs="Segoe UI"/>
          <w:sz w:val="18"/>
          <w:szCs w:val="18"/>
        </w:rPr>
        <w:tab/>
      </w:r>
      <w:r w:rsidRPr="00022D9A">
        <w:rPr>
          <w:rFonts w:cs="Segoe UI"/>
          <w:sz w:val="18"/>
          <w:szCs w:val="18"/>
        </w:rPr>
        <w:tab/>
      </w:r>
      <w:r w:rsidRPr="00022D9A">
        <w:rPr>
          <w:rFonts w:cs="Segoe UI"/>
          <w:sz w:val="18"/>
          <w:szCs w:val="18"/>
        </w:rPr>
        <w:tab/>
        <w:t>"naziv": "IVAN IVANIĆ",</w:t>
      </w:r>
    </w:p>
    <w:p w14:paraId="28D287C3" w14:textId="77777777" w:rsidR="00022D9A" w:rsidRPr="00022D9A" w:rsidRDefault="00022D9A" w:rsidP="00022D9A">
      <w:pPr>
        <w:rPr>
          <w:rFonts w:cs="Segoe UI"/>
          <w:sz w:val="18"/>
          <w:szCs w:val="18"/>
        </w:rPr>
      </w:pPr>
      <w:r w:rsidRPr="00022D9A">
        <w:rPr>
          <w:rFonts w:cs="Segoe UI"/>
          <w:sz w:val="18"/>
          <w:szCs w:val="18"/>
        </w:rPr>
        <w:tab/>
      </w:r>
      <w:r w:rsidRPr="00022D9A">
        <w:rPr>
          <w:rFonts w:cs="Segoe UI"/>
          <w:sz w:val="18"/>
          <w:szCs w:val="18"/>
        </w:rPr>
        <w:tab/>
      </w:r>
      <w:r w:rsidRPr="00022D9A">
        <w:rPr>
          <w:rFonts w:cs="Segoe UI"/>
          <w:sz w:val="18"/>
          <w:szCs w:val="18"/>
        </w:rPr>
        <w:tab/>
        <w:t>"glasova": 3365,</w:t>
      </w:r>
    </w:p>
    <w:p w14:paraId="2FAF02B5" w14:textId="77777777" w:rsidR="00022D9A" w:rsidRPr="00022D9A" w:rsidRDefault="00022D9A" w:rsidP="00022D9A">
      <w:pPr>
        <w:rPr>
          <w:rFonts w:cs="Segoe UI"/>
          <w:sz w:val="18"/>
          <w:szCs w:val="18"/>
        </w:rPr>
      </w:pPr>
      <w:r w:rsidRPr="00022D9A">
        <w:rPr>
          <w:rFonts w:cs="Segoe UI"/>
          <w:sz w:val="18"/>
          <w:szCs w:val="18"/>
        </w:rPr>
        <w:tab/>
      </w:r>
      <w:r w:rsidRPr="00022D9A">
        <w:rPr>
          <w:rFonts w:cs="Segoe UI"/>
          <w:sz w:val="18"/>
          <w:szCs w:val="18"/>
        </w:rPr>
        <w:tab/>
      </w:r>
      <w:r w:rsidRPr="00022D9A">
        <w:rPr>
          <w:rFonts w:cs="Segoe UI"/>
          <w:sz w:val="18"/>
          <w:szCs w:val="18"/>
        </w:rPr>
        <w:tab/>
        <w:t>"posto": "5,72"</w:t>
      </w:r>
    </w:p>
    <w:p w14:paraId="68079C70" w14:textId="77777777" w:rsidR="00022D9A" w:rsidRPr="00022D9A" w:rsidRDefault="00022D9A" w:rsidP="00022D9A">
      <w:pPr>
        <w:rPr>
          <w:rFonts w:cs="Segoe UI"/>
          <w:sz w:val="18"/>
          <w:szCs w:val="18"/>
        </w:rPr>
      </w:pPr>
      <w:r w:rsidRPr="00022D9A">
        <w:rPr>
          <w:rFonts w:cs="Segoe UI"/>
          <w:sz w:val="18"/>
          <w:szCs w:val="18"/>
        </w:rPr>
        <w:tab/>
      </w:r>
      <w:r w:rsidRPr="00022D9A">
        <w:rPr>
          <w:rFonts w:cs="Segoe UI"/>
          <w:sz w:val="18"/>
          <w:szCs w:val="18"/>
        </w:rPr>
        <w:tab/>
        <w:t>}, {</w:t>
      </w:r>
    </w:p>
    <w:p w14:paraId="070967DB" w14:textId="77777777" w:rsidR="00022D9A" w:rsidRPr="00022D9A" w:rsidRDefault="00022D9A" w:rsidP="00022D9A">
      <w:pPr>
        <w:rPr>
          <w:rFonts w:cs="Segoe UI"/>
          <w:sz w:val="18"/>
          <w:szCs w:val="18"/>
        </w:rPr>
      </w:pPr>
      <w:r w:rsidRPr="00022D9A">
        <w:rPr>
          <w:rFonts w:cs="Segoe UI"/>
          <w:sz w:val="18"/>
          <w:szCs w:val="18"/>
        </w:rPr>
        <w:tab/>
      </w:r>
      <w:r w:rsidRPr="00022D9A">
        <w:rPr>
          <w:rFonts w:cs="Segoe UI"/>
          <w:sz w:val="18"/>
          <w:szCs w:val="18"/>
        </w:rPr>
        <w:tab/>
      </w:r>
      <w:r w:rsidRPr="00022D9A">
        <w:rPr>
          <w:rFonts w:cs="Segoe UI"/>
          <w:sz w:val="18"/>
          <w:szCs w:val="18"/>
        </w:rPr>
        <w:tab/>
        <w:t>"</w:t>
      </w:r>
      <w:proofErr w:type="spellStart"/>
      <w:r w:rsidRPr="00022D9A">
        <w:rPr>
          <w:rFonts w:cs="Segoe UI"/>
          <w:sz w:val="18"/>
          <w:szCs w:val="18"/>
        </w:rPr>
        <w:t>rbr</w:t>
      </w:r>
      <w:proofErr w:type="spellEnd"/>
      <w:r w:rsidRPr="00022D9A">
        <w:rPr>
          <w:rFonts w:cs="Segoe UI"/>
          <w:sz w:val="18"/>
          <w:szCs w:val="18"/>
        </w:rPr>
        <w:t>": 4,</w:t>
      </w:r>
    </w:p>
    <w:p w14:paraId="0EE1F702" w14:textId="77777777" w:rsidR="00022D9A" w:rsidRPr="00022D9A" w:rsidRDefault="00022D9A" w:rsidP="00022D9A">
      <w:pPr>
        <w:rPr>
          <w:rFonts w:cs="Segoe UI"/>
          <w:sz w:val="18"/>
          <w:szCs w:val="18"/>
        </w:rPr>
      </w:pPr>
      <w:r w:rsidRPr="00022D9A">
        <w:rPr>
          <w:rFonts w:cs="Segoe UI"/>
          <w:sz w:val="18"/>
          <w:szCs w:val="18"/>
        </w:rPr>
        <w:tab/>
      </w:r>
      <w:r w:rsidRPr="00022D9A">
        <w:rPr>
          <w:rFonts w:cs="Segoe UI"/>
          <w:sz w:val="18"/>
          <w:szCs w:val="18"/>
        </w:rPr>
        <w:tab/>
      </w:r>
      <w:r w:rsidRPr="00022D9A">
        <w:rPr>
          <w:rFonts w:cs="Segoe UI"/>
          <w:sz w:val="18"/>
          <w:szCs w:val="18"/>
        </w:rPr>
        <w:tab/>
        <w:t>"naziv": "MAJA MAJIĆ",</w:t>
      </w:r>
    </w:p>
    <w:p w14:paraId="0DCDAEEB" w14:textId="77777777" w:rsidR="00022D9A" w:rsidRPr="00022D9A" w:rsidRDefault="00022D9A" w:rsidP="00022D9A">
      <w:pPr>
        <w:rPr>
          <w:rFonts w:cs="Segoe UI"/>
          <w:sz w:val="18"/>
          <w:szCs w:val="18"/>
        </w:rPr>
      </w:pPr>
      <w:r w:rsidRPr="00022D9A">
        <w:rPr>
          <w:rFonts w:cs="Segoe UI"/>
          <w:sz w:val="18"/>
          <w:szCs w:val="18"/>
        </w:rPr>
        <w:tab/>
      </w:r>
      <w:r w:rsidRPr="00022D9A">
        <w:rPr>
          <w:rFonts w:cs="Segoe UI"/>
          <w:sz w:val="18"/>
          <w:szCs w:val="18"/>
        </w:rPr>
        <w:tab/>
      </w:r>
      <w:r w:rsidRPr="00022D9A">
        <w:rPr>
          <w:rFonts w:cs="Segoe UI"/>
          <w:sz w:val="18"/>
          <w:szCs w:val="18"/>
        </w:rPr>
        <w:tab/>
        <w:t>"glasova": 5122,</w:t>
      </w:r>
    </w:p>
    <w:p w14:paraId="26BC20C6" w14:textId="77777777" w:rsidR="00022D9A" w:rsidRPr="00022D9A" w:rsidRDefault="00022D9A" w:rsidP="00022D9A">
      <w:pPr>
        <w:rPr>
          <w:rFonts w:cs="Segoe UI"/>
          <w:sz w:val="18"/>
          <w:szCs w:val="18"/>
        </w:rPr>
      </w:pPr>
      <w:r w:rsidRPr="00022D9A">
        <w:rPr>
          <w:rFonts w:cs="Segoe UI"/>
          <w:sz w:val="18"/>
          <w:szCs w:val="18"/>
        </w:rPr>
        <w:tab/>
      </w:r>
      <w:r w:rsidRPr="00022D9A">
        <w:rPr>
          <w:rFonts w:cs="Segoe UI"/>
          <w:sz w:val="18"/>
          <w:szCs w:val="18"/>
        </w:rPr>
        <w:tab/>
      </w:r>
      <w:r w:rsidRPr="00022D9A">
        <w:rPr>
          <w:rFonts w:cs="Segoe UI"/>
          <w:sz w:val="18"/>
          <w:szCs w:val="18"/>
        </w:rPr>
        <w:tab/>
        <w:t>"posto": "8,71"</w:t>
      </w:r>
    </w:p>
    <w:p w14:paraId="1A4216A3" w14:textId="77777777" w:rsidR="00022D9A" w:rsidRPr="00022D9A" w:rsidRDefault="00022D9A" w:rsidP="00022D9A">
      <w:pPr>
        <w:rPr>
          <w:rFonts w:cs="Segoe UI"/>
          <w:sz w:val="18"/>
          <w:szCs w:val="18"/>
        </w:rPr>
      </w:pPr>
      <w:r w:rsidRPr="00022D9A">
        <w:rPr>
          <w:rFonts w:cs="Segoe UI"/>
          <w:sz w:val="18"/>
          <w:szCs w:val="18"/>
        </w:rPr>
        <w:tab/>
      </w:r>
      <w:r w:rsidRPr="00022D9A">
        <w:rPr>
          <w:rFonts w:cs="Segoe UI"/>
          <w:sz w:val="18"/>
          <w:szCs w:val="18"/>
        </w:rPr>
        <w:tab/>
        <w:t>}, {</w:t>
      </w:r>
    </w:p>
    <w:p w14:paraId="746B225C" w14:textId="77777777" w:rsidR="00022D9A" w:rsidRPr="00022D9A" w:rsidRDefault="00022D9A" w:rsidP="00022D9A">
      <w:pPr>
        <w:rPr>
          <w:rFonts w:cs="Segoe UI"/>
          <w:sz w:val="18"/>
          <w:szCs w:val="18"/>
        </w:rPr>
      </w:pPr>
      <w:r w:rsidRPr="00022D9A">
        <w:rPr>
          <w:rFonts w:cs="Segoe UI"/>
          <w:sz w:val="18"/>
          <w:szCs w:val="18"/>
        </w:rPr>
        <w:tab/>
      </w:r>
      <w:r w:rsidRPr="00022D9A">
        <w:rPr>
          <w:rFonts w:cs="Segoe UI"/>
          <w:sz w:val="18"/>
          <w:szCs w:val="18"/>
        </w:rPr>
        <w:tab/>
      </w:r>
      <w:r w:rsidRPr="00022D9A">
        <w:rPr>
          <w:rFonts w:cs="Segoe UI"/>
          <w:sz w:val="18"/>
          <w:szCs w:val="18"/>
        </w:rPr>
        <w:tab/>
        <w:t>"</w:t>
      </w:r>
      <w:proofErr w:type="spellStart"/>
      <w:r w:rsidRPr="00022D9A">
        <w:rPr>
          <w:rFonts w:cs="Segoe UI"/>
          <w:sz w:val="18"/>
          <w:szCs w:val="18"/>
        </w:rPr>
        <w:t>rbr</w:t>
      </w:r>
      <w:proofErr w:type="spellEnd"/>
      <w:r w:rsidRPr="00022D9A">
        <w:rPr>
          <w:rFonts w:cs="Segoe UI"/>
          <w:sz w:val="18"/>
          <w:szCs w:val="18"/>
        </w:rPr>
        <w:t>": 5,</w:t>
      </w:r>
    </w:p>
    <w:p w14:paraId="4D1217A3" w14:textId="77777777" w:rsidR="00022D9A" w:rsidRPr="00022D9A" w:rsidRDefault="00022D9A" w:rsidP="00022D9A">
      <w:pPr>
        <w:rPr>
          <w:rFonts w:cs="Segoe UI"/>
          <w:sz w:val="18"/>
          <w:szCs w:val="18"/>
        </w:rPr>
      </w:pPr>
      <w:r w:rsidRPr="00022D9A">
        <w:rPr>
          <w:rFonts w:cs="Segoe UI"/>
          <w:sz w:val="18"/>
          <w:szCs w:val="18"/>
        </w:rPr>
        <w:tab/>
      </w:r>
      <w:r w:rsidRPr="00022D9A">
        <w:rPr>
          <w:rFonts w:cs="Segoe UI"/>
          <w:sz w:val="18"/>
          <w:szCs w:val="18"/>
        </w:rPr>
        <w:tab/>
      </w:r>
      <w:r w:rsidRPr="00022D9A">
        <w:rPr>
          <w:rFonts w:cs="Segoe UI"/>
          <w:sz w:val="18"/>
          <w:szCs w:val="18"/>
        </w:rPr>
        <w:tab/>
        <w:t>"naziv": "MATKO MATKOVIĆ",</w:t>
      </w:r>
    </w:p>
    <w:p w14:paraId="4A219790" w14:textId="77777777" w:rsidR="00022D9A" w:rsidRPr="00022D9A" w:rsidRDefault="00022D9A" w:rsidP="00022D9A">
      <w:pPr>
        <w:rPr>
          <w:rFonts w:cs="Segoe UI"/>
          <w:sz w:val="18"/>
          <w:szCs w:val="18"/>
        </w:rPr>
      </w:pPr>
      <w:r w:rsidRPr="00022D9A">
        <w:rPr>
          <w:rFonts w:cs="Segoe UI"/>
          <w:sz w:val="18"/>
          <w:szCs w:val="18"/>
        </w:rPr>
        <w:tab/>
      </w:r>
      <w:r w:rsidRPr="00022D9A">
        <w:rPr>
          <w:rFonts w:cs="Segoe UI"/>
          <w:sz w:val="18"/>
          <w:szCs w:val="18"/>
        </w:rPr>
        <w:tab/>
      </w:r>
      <w:r w:rsidRPr="00022D9A">
        <w:rPr>
          <w:rFonts w:cs="Segoe UI"/>
          <w:sz w:val="18"/>
          <w:szCs w:val="18"/>
        </w:rPr>
        <w:tab/>
        <w:t>"glasova": 4834,</w:t>
      </w:r>
    </w:p>
    <w:p w14:paraId="05C056DE" w14:textId="77777777" w:rsidR="00022D9A" w:rsidRPr="00022D9A" w:rsidRDefault="00022D9A" w:rsidP="00022D9A">
      <w:pPr>
        <w:rPr>
          <w:rFonts w:cs="Segoe UI"/>
          <w:sz w:val="18"/>
          <w:szCs w:val="18"/>
        </w:rPr>
      </w:pPr>
      <w:r w:rsidRPr="00022D9A">
        <w:rPr>
          <w:rFonts w:cs="Segoe UI"/>
          <w:sz w:val="18"/>
          <w:szCs w:val="18"/>
        </w:rPr>
        <w:tab/>
      </w:r>
      <w:r w:rsidRPr="00022D9A">
        <w:rPr>
          <w:rFonts w:cs="Segoe UI"/>
          <w:sz w:val="18"/>
          <w:szCs w:val="18"/>
        </w:rPr>
        <w:tab/>
      </w:r>
      <w:r w:rsidRPr="00022D9A">
        <w:rPr>
          <w:rFonts w:cs="Segoe UI"/>
          <w:sz w:val="18"/>
          <w:szCs w:val="18"/>
        </w:rPr>
        <w:tab/>
        <w:t>"posto": "8,22"</w:t>
      </w:r>
    </w:p>
    <w:p w14:paraId="3ED1372C" w14:textId="77777777" w:rsidR="00022D9A" w:rsidRPr="00022D9A" w:rsidRDefault="00022D9A" w:rsidP="00022D9A">
      <w:pPr>
        <w:rPr>
          <w:rFonts w:cs="Segoe UI"/>
          <w:sz w:val="18"/>
          <w:szCs w:val="18"/>
        </w:rPr>
      </w:pPr>
      <w:r w:rsidRPr="00022D9A">
        <w:rPr>
          <w:rFonts w:cs="Segoe UI"/>
          <w:sz w:val="18"/>
          <w:szCs w:val="18"/>
        </w:rPr>
        <w:tab/>
      </w:r>
      <w:r w:rsidRPr="00022D9A">
        <w:rPr>
          <w:rFonts w:cs="Segoe UI"/>
          <w:sz w:val="18"/>
          <w:szCs w:val="18"/>
        </w:rPr>
        <w:tab/>
        <w:t>}, {</w:t>
      </w:r>
    </w:p>
    <w:p w14:paraId="7B3E797C" w14:textId="77777777" w:rsidR="00022D9A" w:rsidRPr="00022D9A" w:rsidRDefault="00022D9A" w:rsidP="00022D9A">
      <w:pPr>
        <w:rPr>
          <w:rFonts w:cs="Segoe UI"/>
          <w:sz w:val="18"/>
          <w:szCs w:val="18"/>
        </w:rPr>
      </w:pPr>
      <w:r w:rsidRPr="00022D9A">
        <w:rPr>
          <w:rFonts w:cs="Segoe UI"/>
          <w:sz w:val="18"/>
          <w:szCs w:val="18"/>
        </w:rPr>
        <w:tab/>
      </w:r>
      <w:r w:rsidRPr="00022D9A">
        <w:rPr>
          <w:rFonts w:cs="Segoe UI"/>
          <w:sz w:val="18"/>
          <w:szCs w:val="18"/>
        </w:rPr>
        <w:tab/>
      </w:r>
      <w:r w:rsidRPr="00022D9A">
        <w:rPr>
          <w:rFonts w:cs="Segoe UI"/>
          <w:sz w:val="18"/>
          <w:szCs w:val="18"/>
        </w:rPr>
        <w:tab/>
        <w:t>"</w:t>
      </w:r>
      <w:proofErr w:type="spellStart"/>
      <w:r w:rsidRPr="00022D9A">
        <w:rPr>
          <w:rFonts w:cs="Segoe UI"/>
          <w:sz w:val="18"/>
          <w:szCs w:val="18"/>
        </w:rPr>
        <w:t>rbr</w:t>
      </w:r>
      <w:proofErr w:type="spellEnd"/>
      <w:r w:rsidRPr="00022D9A">
        <w:rPr>
          <w:rFonts w:cs="Segoe UI"/>
          <w:sz w:val="18"/>
          <w:szCs w:val="18"/>
        </w:rPr>
        <w:t>": 6,</w:t>
      </w:r>
    </w:p>
    <w:p w14:paraId="26C77678" w14:textId="77777777" w:rsidR="00022D9A" w:rsidRPr="00022D9A" w:rsidRDefault="00022D9A" w:rsidP="00022D9A">
      <w:pPr>
        <w:rPr>
          <w:rFonts w:cs="Segoe UI"/>
          <w:sz w:val="18"/>
          <w:szCs w:val="18"/>
        </w:rPr>
      </w:pPr>
      <w:r w:rsidRPr="00022D9A">
        <w:rPr>
          <w:rFonts w:cs="Segoe UI"/>
          <w:sz w:val="18"/>
          <w:szCs w:val="18"/>
        </w:rPr>
        <w:tab/>
      </w:r>
      <w:r w:rsidRPr="00022D9A">
        <w:rPr>
          <w:rFonts w:cs="Segoe UI"/>
          <w:sz w:val="18"/>
          <w:szCs w:val="18"/>
        </w:rPr>
        <w:tab/>
      </w:r>
      <w:r w:rsidRPr="00022D9A">
        <w:rPr>
          <w:rFonts w:cs="Segoe UI"/>
          <w:sz w:val="18"/>
          <w:szCs w:val="18"/>
        </w:rPr>
        <w:tab/>
        <w:t>"naziv": "PERO PERIĆ",</w:t>
      </w:r>
    </w:p>
    <w:p w14:paraId="4D18AD23" w14:textId="77777777" w:rsidR="00022D9A" w:rsidRPr="00022D9A" w:rsidRDefault="00022D9A" w:rsidP="00022D9A">
      <w:pPr>
        <w:rPr>
          <w:rFonts w:cs="Segoe UI"/>
          <w:sz w:val="18"/>
          <w:szCs w:val="18"/>
        </w:rPr>
      </w:pPr>
      <w:r w:rsidRPr="00022D9A">
        <w:rPr>
          <w:rFonts w:cs="Segoe UI"/>
          <w:sz w:val="18"/>
          <w:szCs w:val="18"/>
        </w:rPr>
        <w:tab/>
      </w:r>
      <w:r w:rsidRPr="00022D9A">
        <w:rPr>
          <w:rFonts w:cs="Segoe UI"/>
          <w:sz w:val="18"/>
          <w:szCs w:val="18"/>
        </w:rPr>
        <w:tab/>
      </w:r>
      <w:r w:rsidRPr="00022D9A">
        <w:rPr>
          <w:rFonts w:cs="Segoe UI"/>
          <w:sz w:val="18"/>
          <w:szCs w:val="18"/>
        </w:rPr>
        <w:tab/>
        <w:t>"glasova": 4484,</w:t>
      </w:r>
    </w:p>
    <w:p w14:paraId="46B705DC" w14:textId="77777777" w:rsidR="00022D9A" w:rsidRPr="00022D9A" w:rsidRDefault="00022D9A" w:rsidP="00022D9A">
      <w:pPr>
        <w:rPr>
          <w:rFonts w:cs="Segoe UI"/>
          <w:sz w:val="18"/>
          <w:szCs w:val="18"/>
        </w:rPr>
      </w:pPr>
      <w:r w:rsidRPr="00022D9A">
        <w:rPr>
          <w:rFonts w:cs="Segoe UI"/>
          <w:sz w:val="18"/>
          <w:szCs w:val="18"/>
        </w:rPr>
        <w:tab/>
      </w:r>
      <w:r w:rsidRPr="00022D9A">
        <w:rPr>
          <w:rFonts w:cs="Segoe UI"/>
          <w:sz w:val="18"/>
          <w:szCs w:val="18"/>
        </w:rPr>
        <w:tab/>
      </w:r>
      <w:r w:rsidRPr="00022D9A">
        <w:rPr>
          <w:rFonts w:cs="Segoe UI"/>
          <w:sz w:val="18"/>
          <w:szCs w:val="18"/>
        </w:rPr>
        <w:tab/>
        <w:t>"posto": "7,63"</w:t>
      </w:r>
    </w:p>
    <w:p w14:paraId="7668A335" w14:textId="77777777" w:rsidR="00022D9A" w:rsidRPr="00022D9A" w:rsidRDefault="00022D9A" w:rsidP="00022D9A">
      <w:pPr>
        <w:rPr>
          <w:rFonts w:cs="Segoe UI"/>
          <w:sz w:val="18"/>
          <w:szCs w:val="18"/>
        </w:rPr>
      </w:pPr>
      <w:r w:rsidRPr="00022D9A">
        <w:rPr>
          <w:rFonts w:cs="Segoe UI"/>
          <w:sz w:val="18"/>
          <w:szCs w:val="18"/>
        </w:rPr>
        <w:tab/>
      </w:r>
      <w:r w:rsidRPr="00022D9A">
        <w:rPr>
          <w:rFonts w:cs="Segoe UI"/>
          <w:sz w:val="18"/>
          <w:szCs w:val="18"/>
        </w:rPr>
        <w:tab/>
        <w:t>}, {</w:t>
      </w:r>
    </w:p>
    <w:p w14:paraId="274A23BD" w14:textId="77777777" w:rsidR="00022D9A" w:rsidRPr="00022D9A" w:rsidRDefault="00022D9A" w:rsidP="00022D9A">
      <w:pPr>
        <w:rPr>
          <w:rFonts w:cs="Segoe UI"/>
          <w:sz w:val="18"/>
          <w:szCs w:val="18"/>
        </w:rPr>
      </w:pPr>
      <w:r w:rsidRPr="00022D9A">
        <w:rPr>
          <w:rFonts w:cs="Segoe UI"/>
          <w:sz w:val="18"/>
          <w:szCs w:val="18"/>
        </w:rPr>
        <w:tab/>
      </w:r>
      <w:r w:rsidRPr="00022D9A">
        <w:rPr>
          <w:rFonts w:cs="Segoe UI"/>
          <w:sz w:val="18"/>
          <w:szCs w:val="18"/>
        </w:rPr>
        <w:tab/>
      </w:r>
      <w:r w:rsidRPr="00022D9A">
        <w:rPr>
          <w:rFonts w:cs="Segoe UI"/>
          <w:sz w:val="18"/>
          <w:szCs w:val="18"/>
        </w:rPr>
        <w:tab/>
        <w:t>"</w:t>
      </w:r>
      <w:proofErr w:type="spellStart"/>
      <w:r w:rsidRPr="00022D9A">
        <w:rPr>
          <w:rFonts w:cs="Segoe UI"/>
          <w:sz w:val="18"/>
          <w:szCs w:val="18"/>
        </w:rPr>
        <w:t>rbr</w:t>
      </w:r>
      <w:proofErr w:type="spellEnd"/>
      <w:r w:rsidRPr="00022D9A">
        <w:rPr>
          <w:rFonts w:cs="Segoe UI"/>
          <w:sz w:val="18"/>
          <w:szCs w:val="18"/>
        </w:rPr>
        <w:t>": 7,</w:t>
      </w:r>
    </w:p>
    <w:p w14:paraId="6249CA52" w14:textId="77777777" w:rsidR="00022D9A" w:rsidRPr="00022D9A" w:rsidRDefault="00022D9A" w:rsidP="00022D9A">
      <w:pPr>
        <w:rPr>
          <w:rFonts w:cs="Segoe UI"/>
          <w:sz w:val="18"/>
          <w:szCs w:val="18"/>
        </w:rPr>
      </w:pPr>
      <w:r w:rsidRPr="00022D9A">
        <w:rPr>
          <w:rFonts w:cs="Segoe UI"/>
          <w:sz w:val="18"/>
          <w:szCs w:val="18"/>
        </w:rPr>
        <w:lastRenderedPageBreak/>
        <w:tab/>
      </w:r>
      <w:r w:rsidRPr="00022D9A">
        <w:rPr>
          <w:rFonts w:cs="Segoe UI"/>
          <w:sz w:val="18"/>
          <w:szCs w:val="18"/>
        </w:rPr>
        <w:tab/>
      </w:r>
      <w:r w:rsidRPr="00022D9A">
        <w:rPr>
          <w:rFonts w:cs="Segoe UI"/>
          <w:sz w:val="18"/>
          <w:szCs w:val="18"/>
        </w:rPr>
        <w:tab/>
        <w:t>"naziv": "LUKA LUKIĆ",</w:t>
      </w:r>
    </w:p>
    <w:p w14:paraId="43E3A2A0" w14:textId="77777777" w:rsidR="00022D9A" w:rsidRPr="00022D9A" w:rsidRDefault="00022D9A" w:rsidP="00022D9A">
      <w:pPr>
        <w:rPr>
          <w:rFonts w:cs="Segoe UI"/>
          <w:sz w:val="18"/>
          <w:szCs w:val="18"/>
        </w:rPr>
      </w:pPr>
      <w:r w:rsidRPr="00022D9A">
        <w:rPr>
          <w:rFonts w:cs="Segoe UI"/>
          <w:sz w:val="18"/>
          <w:szCs w:val="18"/>
        </w:rPr>
        <w:tab/>
      </w:r>
      <w:r w:rsidRPr="00022D9A">
        <w:rPr>
          <w:rFonts w:cs="Segoe UI"/>
          <w:sz w:val="18"/>
          <w:szCs w:val="18"/>
        </w:rPr>
        <w:tab/>
      </w:r>
      <w:r w:rsidRPr="00022D9A">
        <w:rPr>
          <w:rFonts w:cs="Segoe UI"/>
          <w:sz w:val="18"/>
          <w:szCs w:val="18"/>
        </w:rPr>
        <w:tab/>
        <w:t>"glasova": 5238,</w:t>
      </w:r>
    </w:p>
    <w:p w14:paraId="0EE2B11D" w14:textId="77777777" w:rsidR="00022D9A" w:rsidRPr="00022D9A" w:rsidRDefault="00022D9A" w:rsidP="00022D9A">
      <w:pPr>
        <w:rPr>
          <w:rFonts w:cs="Segoe UI"/>
          <w:sz w:val="18"/>
          <w:szCs w:val="18"/>
        </w:rPr>
      </w:pPr>
      <w:r w:rsidRPr="00022D9A">
        <w:rPr>
          <w:rFonts w:cs="Segoe UI"/>
          <w:sz w:val="18"/>
          <w:szCs w:val="18"/>
        </w:rPr>
        <w:tab/>
      </w:r>
      <w:r w:rsidRPr="00022D9A">
        <w:rPr>
          <w:rFonts w:cs="Segoe UI"/>
          <w:sz w:val="18"/>
          <w:szCs w:val="18"/>
        </w:rPr>
        <w:tab/>
      </w:r>
      <w:r w:rsidRPr="00022D9A">
        <w:rPr>
          <w:rFonts w:cs="Segoe UI"/>
          <w:sz w:val="18"/>
          <w:szCs w:val="18"/>
        </w:rPr>
        <w:tab/>
        <w:t>"posto": "8,91"</w:t>
      </w:r>
    </w:p>
    <w:p w14:paraId="29B168F9" w14:textId="77777777" w:rsidR="00022D9A" w:rsidRPr="00022D9A" w:rsidRDefault="00022D9A" w:rsidP="00022D9A">
      <w:pPr>
        <w:rPr>
          <w:rFonts w:cs="Segoe UI"/>
          <w:sz w:val="18"/>
          <w:szCs w:val="18"/>
        </w:rPr>
      </w:pPr>
      <w:r w:rsidRPr="00022D9A">
        <w:rPr>
          <w:rFonts w:cs="Segoe UI"/>
          <w:sz w:val="18"/>
          <w:szCs w:val="18"/>
        </w:rPr>
        <w:tab/>
      </w:r>
      <w:r w:rsidRPr="00022D9A">
        <w:rPr>
          <w:rFonts w:cs="Segoe UI"/>
          <w:sz w:val="18"/>
          <w:szCs w:val="18"/>
        </w:rPr>
        <w:tab/>
        <w:t>}, {</w:t>
      </w:r>
    </w:p>
    <w:p w14:paraId="1614DE38" w14:textId="77777777" w:rsidR="00022D9A" w:rsidRPr="00022D9A" w:rsidRDefault="00022D9A" w:rsidP="00022D9A">
      <w:pPr>
        <w:rPr>
          <w:rFonts w:cs="Segoe UI"/>
          <w:sz w:val="18"/>
          <w:szCs w:val="18"/>
        </w:rPr>
      </w:pPr>
      <w:r w:rsidRPr="00022D9A">
        <w:rPr>
          <w:rFonts w:cs="Segoe UI"/>
          <w:sz w:val="18"/>
          <w:szCs w:val="18"/>
        </w:rPr>
        <w:tab/>
      </w:r>
      <w:r w:rsidRPr="00022D9A">
        <w:rPr>
          <w:rFonts w:cs="Segoe UI"/>
          <w:sz w:val="18"/>
          <w:szCs w:val="18"/>
        </w:rPr>
        <w:tab/>
      </w:r>
      <w:r w:rsidRPr="00022D9A">
        <w:rPr>
          <w:rFonts w:cs="Segoe UI"/>
          <w:sz w:val="18"/>
          <w:szCs w:val="18"/>
        </w:rPr>
        <w:tab/>
        <w:t>"</w:t>
      </w:r>
      <w:proofErr w:type="spellStart"/>
      <w:r w:rsidRPr="00022D9A">
        <w:rPr>
          <w:rFonts w:cs="Segoe UI"/>
          <w:sz w:val="18"/>
          <w:szCs w:val="18"/>
        </w:rPr>
        <w:t>rbr</w:t>
      </w:r>
      <w:proofErr w:type="spellEnd"/>
      <w:r w:rsidRPr="00022D9A">
        <w:rPr>
          <w:rFonts w:cs="Segoe UI"/>
          <w:sz w:val="18"/>
          <w:szCs w:val="18"/>
        </w:rPr>
        <w:t>": 8,</w:t>
      </w:r>
    </w:p>
    <w:p w14:paraId="399DC1F1" w14:textId="77777777" w:rsidR="00022D9A" w:rsidRPr="00022D9A" w:rsidRDefault="00022D9A" w:rsidP="00022D9A">
      <w:pPr>
        <w:rPr>
          <w:rFonts w:cs="Segoe UI"/>
          <w:sz w:val="18"/>
          <w:szCs w:val="18"/>
        </w:rPr>
      </w:pPr>
      <w:r w:rsidRPr="00022D9A">
        <w:rPr>
          <w:rFonts w:cs="Segoe UI"/>
          <w:sz w:val="18"/>
          <w:szCs w:val="18"/>
        </w:rPr>
        <w:tab/>
      </w:r>
      <w:r w:rsidRPr="00022D9A">
        <w:rPr>
          <w:rFonts w:cs="Segoe UI"/>
          <w:sz w:val="18"/>
          <w:szCs w:val="18"/>
        </w:rPr>
        <w:tab/>
      </w:r>
      <w:r w:rsidRPr="00022D9A">
        <w:rPr>
          <w:rFonts w:cs="Segoe UI"/>
          <w:sz w:val="18"/>
          <w:szCs w:val="18"/>
        </w:rPr>
        <w:tab/>
        <w:t>"naziv": "ŽELJKO ŽELJKIĆ",</w:t>
      </w:r>
    </w:p>
    <w:p w14:paraId="74260BD8" w14:textId="77777777" w:rsidR="00022D9A" w:rsidRPr="00022D9A" w:rsidRDefault="00022D9A" w:rsidP="00022D9A">
      <w:pPr>
        <w:rPr>
          <w:rFonts w:cs="Segoe UI"/>
          <w:sz w:val="18"/>
          <w:szCs w:val="18"/>
        </w:rPr>
      </w:pPr>
      <w:r w:rsidRPr="00022D9A">
        <w:rPr>
          <w:rFonts w:cs="Segoe UI"/>
          <w:sz w:val="18"/>
          <w:szCs w:val="18"/>
        </w:rPr>
        <w:tab/>
      </w:r>
      <w:r w:rsidRPr="00022D9A">
        <w:rPr>
          <w:rFonts w:cs="Segoe UI"/>
          <w:sz w:val="18"/>
          <w:szCs w:val="18"/>
        </w:rPr>
        <w:tab/>
      </w:r>
      <w:r w:rsidRPr="00022D9A">
        <w:rPr>
          <w:rFonts w:cs="Segoe UI"/>
          <w:sz w:val="18"/>
          <w:szCs w:val="18"/>
        </w:rPr>
        <w:tab/>
        <w:t>"glasova": 4247,</w:t>
      </w:r>
    </w:p>
    <w:p w14:paraId="72A160BE" w14:textId="77777777" w:rsidR="00022D9A" w:rsidRPr="00022D9A" w:rsidRDefault="00022D9A" w:rsidP="00022D9A">
      <w:pPr>
        <w:rPr>
          <w:rFonts w:cs="Segoe UI"/>
          <w:sz w:val="18"/>
          <w:szCs w:val="18"/>
        </w:rPr>
      </w:pPr>
      <w:r w:rsidRPr="00022D9A">
        <w:rPr>
          <w:rFonts w:cs="Segoe UI"/>
          <w:sz w:val="18"/>
          <w:szCs w:val="18"/>
        </w:rPr>
        <w:tab/>
      </w:r>
      <w:r w:rsidRPr="00022D9A">
        <w:rPr>
          <w:rFonts w:cs="Segoe UI"/>
          <w:sz w:val="18"/>
          <w:szCs w:val="18"/>
        </w:rPr>
        <w:tab/>
      </w:r>
      <w:r w:rsidRPr="00022D9A">
        <w:rPr>
          <w:rFonts w:cs="Segoe UI"/>
          <w:sz w:val="18"/>
          <w:szCs w:val="18"/>
        </w:rPr>
        <w:tab/>
        <w:t>"posto": "7,22"</w:t>
      </w:r>
    </w:p>
    <w:p w14:paraId="34093BDB" w14:textId="77777777" w:rsidR="00022D9A" w:rsidRPr="00022D9A" w:rsidRDefault="00022D9A" w:rsidP="00022D9A">
      <w:pPr>
        <w:rPr>
          <w:rFonts w:cs="Segoe UI"/>
          <w:sz w:val="18"/>
          <w:szCs w:val="18"/>
        </w:rPr>
      </w:pPr>
      <w:r w:rsidRPr="00022D9A">
        <w:rPr>
          <w:rFonts w:cs="Segoe UI"/>
          <w:sz w:val="18"/>
          <w:szCs w:val="18"/>
        </w:rPr>
        <w:tab/>
      </w:r>
      <w:r w:rsidRPr="00022D9A">
        <w:rPr>
          <w:rFonts w:cs="Segoe UI"/>
          <w:sz w:val="18"/>
          <w:szCs w:val="18"/>
        </w:rPr>
        <w:tab/>
        <w:t>}, {</w:t>
      </w:r>
    </w:p>
    <w:p w14:paraId="614A0A83" w14:textId="77777777" w:rsidR="00022D9A" w:rsidRPr="00022D9A" w:rsidRDefault="00022D9A" w:rsidP="00022D9A">
      <w:pPr>
        <w:rPr>
          <w:rFonts w:cs="Segoe UI"/>
          <w:sz w:val="18"/>
          <w:szCs w:val="18"/>
        </w:rPr>
      </w:pPr>
      <w:r w:rsidRPr="00022D9A">
        <w:rPr>
          <w:rFonts w:cs="Segoe UI"/>
          <w:sz w:val="18"/>
          <w:szCs w:val="18"/>
        </w:rPr>
        <w:tab/>
      </w:r>
      <w:r w:rsidRPr="00022D9A">
        <w:rPr>
          <w:rFonts w:cs="Segoe UI"/>
          <w:sz w:val="18"/>
          <w:szCs w:val="18"/>
        </w:rPr>
        <w:tab/>
      </w:r>
      <w:r w:rsidRPr="00022D9A">
        <w:rPr>
          <w:rFonts w:cs="Segoe UI"/>
          <w:sz w:val="18"/>
          <w:szCs w:val="18"/>
        </w:rPr>
        <w:tab/>
        <w:t>"</w:t>
      </w:r>
      <w:proofErr w:type="spellStart"/>
      <w:r w:rsidRPr="00022D9A">
        <w:rPr>
          <w:rFonts w:cs="Segoe UI"/>
          <w:sz w:val="18"/>
          <w:szCs w:val="18"/>
        </w:rPr>
        <w:t>rbr</w:t>
      </w:r>
      <w:proofErr w:type="spellEnd"/>
      <w:r w:rsidRPr="00022D9A">
        <w:rPr>
          <w:rFonts w:cs="Segoe UI"/>
          <w:sz w:val="18"/>
          <w:szCs w:val="18"/>
        </w:rPr>
        <w:t>": 9,</w:t>
      </w:r>
    </w:p>
    <w:p w14:paraId="70822824" w14:textId="77777777" w:rsidR="00022D9A" w:rsidRPr="00022D9A" w:rsidRDefault="00022D9A" w:rsidP="00022D9A">
      <w:pPr>
        <w:rPr>
          <w:rFonts w:cs="Segoe UI"/>
          <w:sz w:val="18"/>
          <w:szCs w:val="18"/>
        </w:rPr>
      </w:pPr>
      <w:r w:rsidRPr="00022D9A">
        <w:rPr>
          <w:rFonts w:cs="Segoe UI"/>
          <w:sz w:val="18"/>
          <w:szCs w:val="18"/>
        </w:rPr>
        <w:tab/>
      </w:r>
      <w:r w:rsidRPr="00022D9A">
        <w:rPr>
          <w:rFonts w:cs="Segoe UI"/>
          <w:sz w:val="18"/>
          <w:szCs w:val="18"/>
        </w:rPr>
        <w:tab/>
      </w:r>
      <w:r w:rsidRPr="00022D9A">
        <w:rPr>
          <w:rFonts w:cs="Segoe UI"/>
          <w:sz w:val="18"/>
          <w:szCs w:val="18"/>
        </w:rPr>
        <w:tab/>
        <w:t>"naziv": "ANA ANIĆ",</w:t>
      </w:r>
    </w:p>
    <w:p w14:paraId="4C4AE424" w14:textId="77777777" w:rsidR="00022D9A" w:rsidRPr="00022D9A" w:rsidRDefault="00022D9A" w:rsidP="00022D9A">
      <w:pPr>
        <w:rPr>
          <w:rFonts w:cs="Segoe UI"/>
          <w:sz w:val="18"/>
          <w:szCs w:val="18"/>
        </w:rPr>
      </w:pPr>
      <w:r w:rsidRPr="00022D9A">
        <w:rPr>
          <w:rFonts w:cs="Segoe UI"/>
          <w:sz w:val="18"/>
          <w:szCs w:val="18"/>
        </w:rPr>
        <w:tab/>
      </w:r>
      <w:r w:rsidRPr="00022D9A">
        <w:rPr>
          <w:rFonts w:cs="Segoe UI"/>
          <w:sz w:val="18"/>
          <w:szCs w:val="18"/>
        </w:rPr>
        <w:tab/>
      </w:r>
      <w:r w:rsidRPr="00022D9A">
        <w:rPr>
          <w:rFonts w:cs="Segoe UI"/>
          <w:sz w:val="18"/>
          <w:szCs w:val="18"/>
        </w:rPr>
        <w:tab/>
        <w:t>"glasova": 4834,</w:t>
      </w:r>
    </w:p>
    <w:p w14:paraId="701F04AE" w14:textId="77777777" w:rsidR="00022D9A" w:rsidRPr="00022D9A" w:rsidRDefault="00022D9A" w:rsidP="00022D9A">
      <w:pPr>
        <w:rPr>
          <w:rFonts w:cs="Segoe UI"/>
          <w:sz w:val="18"/>
          <w:szCs w:val="18"/>
        </w:rPr>
      </w:pPr>
      <w:r w:rsidRPr="00022D9A">
        <w:rPr>
          <w:rFonts w:cs="Segoe UI"/>
          <w:sz w:val="18"/>
          <w:szCs w:val="18"/>
        </w:rPr>
        <w:tab/>
      </w:r>
      <w:r w:rsidRPr="00022D9A">
        <w:rPr>
          <w:rFonts w:cs="Segoe UI"/>
          <w:sz w:val="18"/>
          <w:szCs w:val="18"/>
        </w:rPr>
        <w:tab/>
      </w:r>
      <w:r w:rsidRPr="00022D9A">
        <w:rPr>
          <w:rFonts w:cs="Segoe UI"/>
          <w:sz w:val="18"/>
          <w:szCs w:val="18"/>
        </w:rPr>
        <w:tab/>
        <w:t>"posto": "8,22"</w:t>
      </w:r>
    </w:p>
    <w:p w14:paraId="71036B9D" w14:textId="77777777" w:rsidR="00022D9A" w:rsidRPr="00022D9A" w:rsidRDefault="00022D9A" w:rsidP="00022D9A">
      <w:pPr>
        <w:rPr>
          <w:rFonts w:cs="Segoe UI"/>
          <w:sz w:val="18"/>
          <w:szCs w:val="18"/>
        </w:rPr>
      </w:pPr>
      <w:r w:rsidRPr="00022D9A">
        <w:rPr>
          <w:rFonts w:cs="Segoe UI"/>
          <w:sz w:val="18"/>
          <w:szCs w:val="18"/>
        </w:rPr>
        <w:tab/>
      </w:r>
      <w:r w:rsidRPr="00022D9A">
        <w:rPr>
          <w:rFonts w:cs="Segoe UI"/>
          <w:sz w:val="18"/>
          <w:szCs w:val="18"/>
        </w:rPr>
        <w:tab/>
        <w:t>}, {</w:t>
      </w:r>
    </w:p>
    <w:p w14:paraId="2B444F29" w14:textId="77777777" w:rsidR="00022D9A" w:rsidRPr="00022D9A" w:rsidRDefault="00022D9A" w:rsidP="00022D9A">
      <w:pPr>
        <w:rPr>
          <w:rFonts w:cs="Segoe UI"/>
          <w:sz w:val="18"/>
          <w:szCs w:val="18"/>
        </w:rPr>
      </w:pPr>
      <w:r w:rsidRPr="00022D9A">
        <w:rPr>
          <w:rFonts w:cs="Segoe UI"/>
          <w:sz w:val="18"/>
          <w:szCs w:val="18"/>
        </w:rPr>
        <w:tab/>
      </w:r>
      <w:r w:rsidRPr="00022D9A">
        <w:rPr>
          <w:rFonts w:cs="Segoe UI"/>
          <w:sz w:val="18"/>
          <w:szCs w:val="18"/>
        </w:rPr>
        <w:tab/>
      </w:r>
      <w:r w:rsidRPr="00022D9A">
        <w:rPr>
          <w:rFonts w:cs="Segoe UI"/>
          <w:sz w:val="18"/>
          <w:szCs w:val="18"/>
        </w:rPr>
        <w:tab/>
        <w:t>"</w:t>
      </w:r>
      <w:proofErr w:type="spellStart"/>
      <w:r w:rsidRPr="00022D9A">
        <w:rPr>
          <w:rFonts w:cs="Segoe UI"/>
          <w:sz w:val="18"/>
          <w:szCs w:val="18"/>
        </w:rPr>
        <w:t>rbr</w:t>
      </w:r>
      <w:proofErr w:type="spellEnd"/>
      <w:r w:rsidRPr="00022D9A">
        <w:rPr>
          <w:rFonts w:cs="Segoe UI"/>
          <w:sz w:val="18"/>
          <w:szCs w:val="18"/>
        </w:rPr>
        <w:t>": 10,</w:t>
      </w:r>
    </w:p>
    <w:p w14:paraId="769DABBC" w14:textId="77777777" w:rsidR="00022D9A" w:rsidRPr="00022D9A" w:rsidRDefault="00022D9A" w:rsidP="00022D9A">
      <w:pPr>
        <w:rPr>
          <w:rFonts w:cs="Segoe UI"/>
          <w:sz w:val="18"/>
          <w:szCs w:val="18"/>
        </w:rPr>
      </w:pPr>
      <w:r w:rsidRPr="00022D9A">
        <w:rPr>
          <w:rFonts w:cs="Segoe UI"/>
          <w:sz w:val="18"/>
          <w:szCs w:val="18"/>
        </w:rPr>
        <w:tab/>
      </w:r>
      <w:r w:rsidRPr="00022D9A">
        <w:rPr>
          <w:rFonts w:cs="Segoe UI"/>
          <w:sz w:val="18"/>
          <w:szCs w:val="18"/>
        </w:rPr>
        <w:tab/>
      </w:r>
      <w:r w:rsidRPr="00022D9A">
        <w:rPr>
          <w:rFonts w:cs="Segoe UI"/>
          <w:sz w:val="18"/>
          <w:szCs w:val="18"/>
        </w:rPr>
        <w:tab/>
        <w:t>"naziv": "ENA ENIĆ",</w:t>
      </w:r>
    </w:p>
    <w:p w14:paraId="19D25551" w14:textId="77777777" w:rsidR="00022D9A" w:rsidRPr="00022D9A" w:rsidRDefault="00022D9A" w:rsidP="00022D9A">
      <w:pPr>
        <w:rPr>
          <w:rFonts w:cs="Segoe UI"/>
          <w:sz w:val="18"/>
          <w:szCs w:val="18"/>
        </w:rPr>
      </w:pPr>
      <w:r w:rsidRPr="00022D9A">
        <w:rPr>
          <w:rFonts w:cs="Segoe UI"/>
          <w:sz w:val="18"/>
          <w:szCs w:val="18"/>
        </w:rPr>
        <w:tab/>
      </w:r>
      <w:r w:rsidRPr="00022D9A">
        <w:rPr>
          <w:rFonts w:cs="Segoe UI"/>
          <w:sz w:val="18"/>
          <w:szCs w:val="18"/>
        </w:rPr>
        <w:tab/>
      </w:r>
      <w:r w:rsidRPr="00022D9A">
        <w:rPr>
          <w:rFonts w:cs="Segoe UI"/>
          <w:sz w:val="18"/>
          <w:szCs w:val="18"/>
        </w:rPr>
        <w:tab/>
        <w:t>"glasova": 4123,</w:t>
      </w:r>
    </w:p>
    <w:p w14:paraId="351FCE62" w14:textId="77777777" w:rsidR="00022D9A" w:rsidRPr="00022D9A" w:rsidRDefault="00022D9A" w:rsidP="00022D9A">
      <w:pPr>
        <w:rPr>
          <w:rFonts w:cs="Segoe UI"/>
          <w:sz w:val="18"/>
          <w:szCs w:val="18"/>
        </w:rPr>
      </w:pPr>
      <w:r w:rsidRPr="00022D9A">
        <w:rPr>
          <w:rFonts w:cs="Segoe UI"/>
          <w:sz w:val="18"/>
          <w:szCs w:val="18"/>
        </w:rPr>
        <w:tab/>
      </w:r>
      <w:r w:rsidRPr="00022D9A">
        <w:rPr>
          <w:rFonts w:cs="Segoe UI"/>
          <w:sz w:val="18"/>
          <w:szCs w:val="18"/>
        </w:rPr>
        <w:tab/>
      </w:r>
      <w:r w:rsidRPr="00022D9A">
        <w:rPr>
          <w:rFonts w:cs="Segoe UI"/>
          <w:sz w:val="18"/>
          <w:szCs w:val="18"/>
        </w:rPr>
        <w:tab/>
        <w:t>"posto": "7,01"</w:t>
      </w:r>
    </w:p>
    <w:p w14:paraId="203D43CB" w14:textId="77777777" w:rsidR="00022D9A" w:rsidRPr="00022D9A" w:rsidRDefault="00022D9A" w:rsidP="00022D9A">
      <w:pPr>
        <w:rPr>
          <w:rFonts w:cs="Segoe UI"/>
          <w:sz w:val="18"/>
          <w:szCs w:val="18"/>
        </w:rPr>
      </w:pPr>
      <w:r w:rsidRPr="00022D9A">
        <w:rPr>
          <w:rFonts w:cs="Segoe UI"/>
          <w:sz w:val="18"/>
          <w:szCs w:val="18"/>
        </w:rPr>
        <w:tab/>
      </w:r>
      <w:r w:rsidRPr="00022D9A">
        <w:rPr>
          <w:rFonts w:cs="Segoe UI"/>
          <w:sz w:val="18"/>
          <w:szCs w:val="18"/>
        </w:rPr>
        <w:tab/>
        <w:t>}, {</w:t>
      </w:r>
    </w:p>
    <w:p w14:paraId="695E9371" w14:textId="77777777" w:rsidR="00022D9A" w:rsidRPr="00022D9A" w:rsidRDefault="00022D9A" w:rsidP="00022D9A">
      <w:pPr>
        <w:rPr>
          <w:rFonts w:cs="Segoe UI"/>
          <w:sz w:val="18"/>
          <w:szCs w:val="18"/>
        </w:rPr>
      </w:pPr>
      <w:r w:rsidRPr="00022D9A">
        <w:rPr>
          <w:rFonts w:cs="Segoe UI"/>
          <w:sz w:val="18"/>
          <w:szCs w:val="18"/>
        </w:rPr>
        <w:tab/>
      </w:r>
      <w:r w:rsidRPr="00022D9A">
        <w:rPr>
          <w:rFonts w:cs="Segoe UI"/>
          <w:sz w:val="18"/>
          <w:szCs w:val="18"/>
        </w:rPr>
        <w:tab/>
      </w:r>
      <w:r w:rsidRPr="00022D9A">
        <w:rPr>
          <w:rFonts w:cs="Segoe UI"/>
          <w:sz w:val="18"/>
          <w:szCs w:val="18"/>
        </w:rPr>
        <w:tab/>
        <w:t>"</w:t>
      </w:r>
      <w:proofErr w:type="spellStart"/>
      <w:r w:rsidRPr="00022D9A">
        <w:rPr>
          <w:rFonts w:cs="Segoe UI"/>
          <w:sz w:val="18"/>
          <w:szCs w:val="18"/>
        </w:rPr>
        <w:t>rbr</w:t>
      </w:r>
      <w:proofErr w:type="spellEnd"/>
      <w:r w:rsidRPr="00022D9A">
        <w:rPr>
          <w:rFonts w:cs="Segoe UI"/>
          <w:sz w:val="18"/>
          <w:szCs w:val="18"/>
        </w:rPr>
        <w:t>": 11,</w:t>
      </w:r>
    </w:p>
    <w:p w14:paraId="6C4B47F0" w14:textId="77777777" w:rsidR="00022D9A" w:rsidRPr="00022D9A" w:rsidRDefault="00022D9A" w:rsidP="00022D9A">
      <w:pPr>
        <w:rPr>
          <w:rFonts w:cs="Segoe UI"/>
          <w:sz w:val="18"/>
          <w:szCs w:val="18"/>
        </w:rPr>
      </w:pPr>
      <w:r w:rsidRPr="00022D9A">
        <w:rPr>
          <w:rFonts w:cs="Segoe UI"/>
          <w:sz w:val="18"/>
          <w:szCs w:val="18"/>
        </w:rPr>
        <w:tab/>
      </w:r>
      <w:r w:rsidRPr="00022D9A">
        <w:rPr>
          <w:rFonts w:cs="Segoe UI"/>
          <w:sz w:val="18"/>
          <w:szCs w:val="18"/>
        </w:rPr>
        <w:tab/>
      </w:r>
      <w:r w:rsidRPr="00022D9A">
        <w:rPr>
          <w:rFonts w:cs="Segoe UI"/>
          <w:sz w:val="18"/>
          <w:szCs w:val="18"/>
        </w:rPr>
        <w:tab/>
        <w:t>"naziv": "DORA DORIĆ",</w:t>
      </w:r>
    </w:p>
    <w:p w14:paraId="1F13C5FD" w14:textId="77777777" w:rsidR="00022D9A" w:rsidRPr="00022D9A" w:rsidRDefault="00022D9A" w:rsidP="00022D9A">
      <w:pPr>
        <w:rPr>
          <w:rFonts w:cs="Segoe UI"/>
          <w:sz w:val="18"/>
          <w:szCs w:val="18"/>
        </w:rPr>
      </w:pPr>
      <w:r w:rsidRPr="00022D9A">
        <w:rPr>
          <w:rFonts w:cs="Segoe UI"/>
          <w:sz w:val="18"/>
          <w:szCs w:val="18"/>
        </w:rPr>
        <w:tab/>
      </w:r>
      <w:r w:rsidRPr="00022D9A">
        <w:rPr>
          <w:rFonts w:cs="Segoe UI"/>
          <w:sz w:val="18"/>
          <w:szCs w:val="18"/>
        </w:rPr>
        <w:tab/>
      </w:r>
      <w:r w:rsidRPr="00022D9A">
        <w:rPr>
          <w:rFonts w:cs="Segoe UI"/>
          <w:sz w:val="18"/>
          <w:szCs w:val="18"/>
        </w:rPr>
        <w:tab/>
        <w:t>"glasova": 3654,</w:t>
      </w:r>
    </w:p>
    <w:p w14:paraId="549F41DE" w14:textId="77777777" w:rsidR="00022D9A" w:rsidRPr="00022D9A" w:rsidRDefault="00022D9A" w:rsidP="00022D9A">
      <w:pPr>
        <w:rPr>
          <w:rFonts w:cs="Segoe UI"/>
          <w:sz w:val="18"/>
          <w:szCs w:val="18"/>
        </w:rPr>
      </w:pPr>
      <w:r w:rsidRPr="00022D9A">
        <w:rPr>
          <w:rFonts w:cs="Segoe UI"/>
          <w:sz w:val="18"/>
          <w:szCs w:val="18"/>
        </w:rPr>
        <w:tab/>
      </w:r>
      <w:r w:rsidRPr="00022D9A">
        <w:rPr>
          <w:rFonts w:cs="Segoe UI"/>
          <w:sz w:val="18"/>
          <w:szCs w:val="18"/>
        </w:rPr>
        <w:tab/>
      </w:r>
      <w:r w:rsidRPr="00022D9A">
        <w:rPr>
          <w:rFonts w:cs="Segoe UI"/>
          <w:sz w:val="18"/>
          <w:szCs w:val="18"/>
        </w:rPr>
        <w:tab/>
        <w:t>"posto": "6,21"</w:t>
      </w:r>
    </w:p>
    <w:p w14:paraId="7CAEBC02" w14:textId="77777777" w:rsidR="00022D9A" w:rsidRPr="00022D9A" w:rsidRDefault="00022D9A" w:rsidP="00022D9A">
      <w:pPr>
        <w:rPr>
          <w:rFonts w:cs="Segoe UI"/>
          <w:sz w:val="18"/>
          <w:szCs w:val="18"/>
        </w:rPr>
      </w:pPr>
      <w:r w:rsidRPr="00022D9A">
        <w:rPr>
          <w:rFonts w:cs="Segoe UI"/>
          <w:sz w:val="18"/>
          <w:szCs w:val="18"/>
        </w:rPr>
        <w:tab/>
      </w:r>
      <w:r w:rsidRPr="00022D9A">
        <w:rPr>
          <w:rFonts w:cs="Segoe UI"/>
          <w:sz w:val="18"/>
          <w:szCs w:val="18"/>
        </w:rPr>
        <w:tab/>
        <w:t>}, {</w:t>
      </w:r>
    </w:p>
    <w:p w14:paraId="566F9B2D" w14:textId="77777777" w:rsidR="00022D9A" w:rsidRPr="00022D9A" w:rsidRDefault="00022D9A" w:rsidP="00022D9A">
      <w:pPr>
        <w:rPr>
          <w:rFonts w:cs="Segoe UI"/>
          <w:sz w:val="18"/>
          <w:szCs w:val="18"/>
        </w:rPr>
      </w:pPr>
      <w:r w:rsidRPr="00022D9A">
        <w:rPr>
          <w:rFonts w:cs="Segoe UI"/>
          <w:sz w:val="18"/>
          <w:szCs w:val="18"/>
        </w:rPr>
        <w:tab/>
      </w:r>
      <w:r w:rsidRPr="00022D9A">
        <w:rPr>
          <w:rFonts w:cs="Segoe UI"/>
          <w:sz w:val="18"/>
          <w:szCs w:val="18"/>
        </w:rPr>
        <w:tab/>
      </w:r>
      <w:r w:rsidRPr="00022D9A">
        <w:rPr>
          <w:rFonts w:cs="Segoe UI"/>
          <w:sz w:val="18"/>
          <w:szCs w:val="18"/>
        </w:rPr>
        <w:tab/>
        <w:t>"</w:t>
      </w:r>
      <w:proofErr w:type="spellStart"/>
      <w:r w:rsidRPr="00022D9A">
        <w:rPr>
          <w:rFonts w:cs="Segoe UI"/>
          <w:sz w:val="18"/>
          <w:szCs w:val="18"/>
        </w:rPr>
        <w:t>rbr</w:t>
      </w:r>
      <w:proofErr w:type="spellEnd"/>
      <w:r w:rsidRPr="00022D9A">
        <w:rPr>
          <w:rFonts w:cs="Segoe UI"/>
          <w:sz w:val="18"/>
          <w:szCs w:val="18"/>
        </w:rPr>
        <w:t>": 12,</w:t>
      </w:r>
    </w:p>
    <w:p w14:paraId="12A0F055" w14:textId="77777777" w:rsidR="00022D9A" w:rsidRPr="00022D9A" w:rsidRDefault="00022D9A" w:rsidP="00022D9A">
      <w:pPr>
        <w:rPr>
          <w:rFonts w:cs="Segoe UI"/>
          <w:sz w:val="18"/>
          <w:szCs w:val="18"/>
        </w:rPr>
      </w:pPr>
      <w:r w:rsidRPr="00022D9A">
        <w:rPr>
          <w:rFonts w:cs="Segoe UI"/>
          <w:sz w:val="18"/>
          <w:szCs w:val="18"/>
        </w:rPr>
        <w:tab/>
      </w:r>
      <w:r w:rsidRPr="00022D9A">
        <w:rPr>
          <w:rFonts w:cs="Segoe UI"/>
          <w:sz w:val="18"/>
          <w:szCs w:val="18"/>
        </w:rPr>
        <w:tab/>
      </w:r>
      <w:r w:rsidRPr="00022D9A">
        <w:rPr>
          <w:rFonts w:cs="Segoe UI"/>
          <w:sz w:val="18"/>
          <w:szCs w:val="18"/>
        </w:rPr>
        <w:tab/>
        <w:t>"naziv": "ZORAN ZORANIĆ",</w:t>
      </w:r>
    </w:p>
    <w:p w14:paraId="43309E55" w14:textId="77777777" w:rsidR="00022D9A" w:rsidRPr="00022D9A" w:rsidRDefault="00022D9A" w:rsidP="00022D9A">
      <w:pPr>
        <w:rPr>
          <w:rFonts w:cs="Segoe UI"/>
          <w:sz w:val="18"/>
          <w:szCs w:val="18"/>
        </w:rPr>
      </w:pPr>
      <w:r w:rsidRPr="00022D9A">
        <w:rPr>
          <w:rFonts w:cs="Segoe UI"/>
          <w:sz w:val="18"/>
          <w:szCs w:val="18"/>
        </w:rPr>
        <w:tab/>
      </w:r>
      <w:r w:rsidRPr="00022D9A">
        <w:rPr>
          <w:rFonts w:cs="Segoe UI"/>
          <w:sz w:val="18"/>
          <w:szCs w:val="18"/>
        </w:rPr>
        <w:tab/>
      </w:r>
      <w:r w:rsidRPr="00022D9A">
        <w:rPr>
          <w:rFonts w:cs="Segoe UI"/>
          <w:sz w:val="18"/>
          <w:szCs w:val="18"/>
        </w:rPr>
        <w:tab/>
        <w:t>"glasova": 1074,</w:t>
      </w:r>
    </w:p>
    <w:p w14:paraId="3B36F839" w14:textId="77777777" w:rsidR="00022D9A" w:rsidRPr="00022D9A" w:rsidRDefault="00022D9A" w:rsidP="00022D9A">
      <w:pPr>
        <w:rPr>
          <w:rFonts w:cs="Segoe UI"/>
          <w:sz w:val="18"/>
          <w:szCs w:val="18"/>
        </w:rPr>
      </w:pPr>
      <w:r w:rsidRPr="00022D9A">
        <w:rPr>
          <w:rFonts w:cs="Segoe UI"/>
          <w:sz w:val="18"/>
          <w:szCs w:val="18"/>
        </w:rPr>
        <w:tab/>
      </w:r>
      <w:r w:rsidRPr="00022D9A">
        <w:rPr>
          <w:rFonts w:cs="Segoe UI"/>
          <w:sz w:val="18"/>
          <w:szCs w:val="18"/>
        </w:rPr>
        <w:tab/>
      </w:r>
      <w:r w:rsidRPr="00022D9A">
        <w:rPr>
          <w:rFonts w:cs="Segoe UI"/>
          <w:sz w:val="18"/>
          <w:szCs w:val="18"/>
        </w:rPr>
        <w:tab/>
        <w:t>"posto": "1,83"</w:t>
      </w:r>
    </w:p>
    <w:p w14:paraId="46DD7846" w14:textId="77777777" w:rsidR="00022D9A" w:rsidRPr="00022D9A" w:rsidRDefault="00022D9A" w:rsidP="00022D9A">
      <w:pPr>
        <w:rPr>
          <w:rFonts w:cs="Segoe UI"/>
          <w:sz w:val="18"/>
          <w:szCs w:val="18"/>
        </w:rPr>
      </w:pPr>
      <w:r w:rsidRPr="00022D9A">
        <w:rPr>
          <w:rFonts w:cs="Segoe UI"/>
          <w:sz w:val="18"/>
          <w:szCs w:val="18"/>
        </w:rPr>
        <w:tab/>
      </w:r>
      <w:r w:rsidRPr="00022D9A">
        <w:rPr>
          <w:rFonts w:cs="Segoe UI"/>
          <w:sz w:val="18"/>
          <w:szCs w:val="18"/>
        </w:rPr>
        <w:tab/>
        <w:t>}, {</w:t>
      </w:r>
    </w:p>
    <w:p w14:paraId="395BFFE7" w14:textId="77777777" w:rsidR="00022D9A" w:rsidRPr="00022D9A" w:rsidRDefault="00022D9A" w:rsidP="00022D9A">
      <w:pPr>
        <w:rPr>
          <w:rFonts w:cs="Segoe UI"/>
          <w:sz w:val="18"/>
          <w:szCs w:val="18"/>
        </w:rPr>
      </w:pPr>
      <w:r w:rsidRPr="00022D9A">
        <w:rPr>
          <w:rFonts w:cs="Segoe UI"/>
          <w:sz w:val="18"/>
          <w:szCs w:val="18"/>
        </w:rPr>
        <w:tab/>
      </w:r>
      <w:r w:rsidRPr="00022D9A">
        <w:rPr>
          <w:rFonts w:cs="Segoe UI"/>
          <w:sz w:val="18"/>
          <w:szCs w:val="18"/>
        </w:rPr>
        <w:tab/>
      </w:r>
      <w:r w:rsidRPr="00022D9A">
        <w:rPr>
          <w:rFonts w:cs="Segoe UI"/>
          <w:sz w:val="18"/>
          <w:szCs w:val="18"/>
        </w:rPr>
        <w:tab/>
        <w:t>"</w:t>
      </w:r>
      <w:proofErr w:type="spellStart"/>
      <w:r w:rsidRPr="00022D9A">
        <w:rPr>
          <w:rFonts w:cs="Segoe UI"/>
          <w:sz w:val="18"/>
          <w:szCs w:val="18"/>
        </w:rPr>
        <w:t>rbr</w:t>
      </w:r>
      <w:proofErr w:type="spellEnd"/>
      <w:r w:rsidRPr="00022D9A">
        <w:rPr>
          <w:rFonts w:cs="Segoe UI"/>
          <w:sz w:val="18"/>
          <w:szCs w:val="18"/>
        </w:rPr>
        <w:t>": 13,</w:t>
      </w:r>
    </w:p>
    <w:p w14:paraId="19751F08" w14:textId="77777777" w:rsidR="00022D9A" w:rsidRPr="00022D9A" w:rsidRDefault="00022D9A" w:rsidP="00022D9A">
      <w:pPr>
        <w:rPr>
          <w:rFonts w:cs="Segoe UI"/>
          <w:sz w:val="18"/>
          <w:szCs w:val="18"/>
        </w:rPr>
      </w:pPr>
      <w:r w:rsidRPr="00022D9A">
        <w:rPr>
          <w:rFonts w:cs="Segoe UI"/>
          <w:sz w:val="18"/>
          <w:szCs w:val="18"/>
        </w:rPr>
        <w:tab/>
      </w:r>
      <w:r w:rsidRPr="00022D9A">
        <w:rPr>
          <w:rFonts w:cs="Segoe UI"/>
          <w:sz w:val="18"/>
          <w:szCs w:val="18"/>
        </w:rPr>
        <w:tab/>
      </w:r>
      <w:r w:rsidRPr="00022D9A">
        <w:rPr>
          <w:rFonts w:cs="Segoe UI"/>
          <w:sz w:val="18"/>
          <w:szCs w:val="18"/>
        </w:rPr>
        <w:tab/>
        <w:t>"naziv": "SARA SARIĆ",</w:t>
      </w:r>
    </w:p>
    <w:p w14:paraId="3D342EC7" w14:textId="77777777" w:rsidR="00022D9A" w:rsidRPr="00022D9A" w:rsidRDefault="00022D9A" w:rsidP="00022D9A">
      <w:pPr>
        <w:rPr>
          <w:rFonts w:cs="Segoe UI"/>
          <w:sz w:val="18"/>
          <w:szCs w:val="18"/>
        </w:rPr>
      </w:pPr>
      <w:r w:rsidRPr="00022D9A">
        <w:rPr>
          <w:rFonts w:cs="Segoe UI"/>
          <w:sz w:val="18"/>
          <w:szCs w:val="18"/>
        </w:rPr>
        <w:tab/>
      </w:r>
      <w:r w:rsidRPr="00022D9A">
        <w:rPr>
          <w:rFonts w:cs="Segoe UI"/>
          <w:sz w:val="18"/>
          <w:szCs w:val="18"/>
        </w:rPr>
        <w:tab/>
      </w:r>
      <w:r w:rsidRPr="00022D9A">
        <w:rPr>
          <w:rFonts w:cs="Segoe UI"/>
          <w:sz w:val="18"/>
          <w:szCs w:val="18"/>
        </w:rPr>
        <w:tab/>
        <w:t>"glasova": 1186,</w:t>
      </w:r>
    </w:p>
    <w:p w14:paraId="15F35CF7" w14:textId="77777777" w:rsidR="00022D9A" w:rsidRPr="00022D9A" w:rsidRDefault="00022D9A" w:rsidP="00022D9A">
      <w:pPr>
        <w:rPr>
          <w:rFonts w:cs="Segoe UI"/>
          <w:sz w:val="18"/>
          <w:szCs w:val="18"/>
        </w:rPr>
      </w:pPr>
      <w:r w:rsidRPr="00022D9A">
        <w:rPr>
          <w:rFonts w:cs="Segoe UI"/>
          <w:sz w:val="18"/>
          <w:szCs w:val="18"/>
        </w:rPr>
        <w:tab/>
      </w:r>
      <w:r w:rsidRPr="00022D9A">
        <w:rPr>
          <w:rFonts w:cs="Segoe UI"/>
          <w:sz w:val="18"/>
          <w:szCs w:val="18"/>
        </w:rPr>
        <w:tab/>
      </w:r>
      <w:r w:rsidRPr="00022D9A">
        <w:rPr>
          <w:rFonts w:cs="Segoe UI"/>
          <w:sz w:val="18"/>
          <w:szCs w:val="18"/>
        </w:rPr>
        <w:tab/>
        <w:t>"posto": "2,02"</w:t>
      </w:r>
    </w:p>
    <w:p w14:paraId="34422CF3" w14:textId="77777777" w:rsidR="00022D9A" w:rsidRPr="00022D9A" w:rsidRDefault="00022D9A" w:rsidP="00022D9A">
      <w:pPr>
        <w:rPr>
          <w:rFonts w:cs="Segoe UI"/>
          <w:sz w:val="18"/>
          <w:szCs w:val="18"/>
        </w:rPr>
      </w:pPr>
      <w:r w:rsidRPr="00022D9A">
        <w:rPr>
          <w:rFonts w:cs="Segoe UI"/>
          <w:sz w:val="18"/>
          <w:szCs w:val="18"/>
        </w:rPr>
        <w:tab/>
      </w:r>
      <w:r w:rsidRPr="00022D9A">
        <w:rPr>
          <w:rFonts w:cs="Segoe UI"/>
          <w:sz w:val="18"/>
          <w:szCs w:val="18"/>
        </w:rPr>
        <w:tab/>
        <w:t>}, {</w:t>
      </w:r>
    </w:p>
    <w:p w14:paraId="69C3291C" w14:textId="77777777" w:rsidR="00022D9A" w:rsidRPr="00022D9A" w:rsidRDefault="00022D9A" w:rsidP="00022D9A">
      <w:pPr>
        <w:rPr>
          <w:rFonts w:cs="Segoe UI"/>
          <w:sz w:val="18"/>
          <w:szCs w:val="18"/>
        </w:rPr>
      </w:pPr>
      <w:r w:rsidRPr="00022D9A">
        <w:rPr>
          <w:rFonts w:cs="Segoe UI"/>
          <w:sz w:val="18"/>
          <w:szCs w:val="18"/>
        </w:rPr>
        <w:tab/>
      </w:r>
      <w:r w:rsidRPr="00022D9A">
        <w:rPr>
          <w:rFonts w:cs="Segoe UI"/>
          <w:sz w:val="18"/>
          <w:szCs w:val="18"/>
        </w:rPr>
        <w:tab/>
      </w:r>
      <w:r w:rsidRPr="00022D9A">
        <w:rPr>
          <w:rFonts w:cs="Segoe UI"/>
          <w:sz w:val="18"/>
          <w:szCs w:val="18"/>
        </w:rPr>
        <w:tab/>
        <w:t>"</w:t>
      </w:r>
      <w:proofErr w:type="spellStart"/>
      <w:r w:rsidRPr="00022D9A">
        <w:rPr>
          <w:rFonts w:cs="Segoe UI"/>
          <w:sz w:val="18"/>
          <w:szCs w:val="18"/>
        </w:rPr>
        <w:t>rbr</w:t>
      </w:r>
      <w:proofErr w:type="spellEnd"/>
      <w:r w:rsidRPr="00022D9A">
        <w:rPr>
          <w:rFonts w:cs="Segoe UI"/>
          <w:sz w:val="18"/>
          <w:szCs w:val="18"/>
        </w:rPr>
        <w:t>": 14,</w:t>
      </w:r>
    </w:p>
    <w:p w14:paraId="7F0D1845" w14:textId="77777777" w:rsidR="00022D9A" w:rsidRPr="00022D9A" w:rsidRDefault="00022D9A" w:rsidP="00022D9A">
      <w:pPr>
        <w:rPr>
          <w:rFonts w:cs="Segoe UI"/>
          <w:sz w:val="18"/>
          <w:szCs w:val="18"/>
        </w:rPr>
      </w:pPr>
      <w:r w:rsidRPr="00022D9A">
        <w:rPr>
          <w:rFonts w:cs="Segoe UI"/>
          <w:sz w:val="18"/>
          <w:szCs w:val="18"/>
        </w:rPr>
        <w:tab/>
      </w:r>
      <w:r w:rsidRPr="00022D9A">
        <w:rPr>
          <w:rFonts w:cs="Segoe UI"/>
          <w:sz w:val="18"/>
          <w:szCs w:val="18"/>
        </w:rPr>
        <w:tab/>
      </w:r>
      <w:r w:rsidRPr="00022D9A">
        <w:rPr>
          <w:rFonts w:cs="Segoe UI"/>
          <w:sz w:val="18"/>
          <w:szCs w:val="18"/>
        </w:rPr>
        <w:tab/>
        <w:t>"naziv": "ANTE ANTIĆ",</w:t>
      </w:r>
    </w:p>
    <w:p w14:paraId="34690DFF" w14:textId="77777777" w:rsidR="00022D9A" w:rsidRPr="00022D9A" w:rsidRDefault="00022D9A" w:rsidP="00022D9A">
      <w:pPr>
        <w:rPr>
          <w:rFonts w:cs="Segoe UI"/>
          <w:sz w:val="18"/>
          <w:szCs w:val="18"/>
        </w:rPr>
      </w:pPr>
      <w:r w:rsidRPr="00022D9A">
        <w:rPr>
          <w:rFonts w:cs="Segoe UI"/>
          <w:sz w:val="18"/>
          <w:szCs w:val="18"/>
        </w:rPr>
        <w:lastRenderedPageBreak/>
        <w:tab/>
      </w:r>
      <w:r w:rsidRPr="00022D9A">
        <w:rPr>
          <w:rFonts w:cs="Segoe UI"/>
          <w:sz w:val="18"/>
          <w:szCs w:val="18"/>
        </w:rPr>
        <w:tab/>
      </w:r>
      <w:r w:rsidRPr="00022D9A">
        <w:rPr>
          <w:rFonts w:cs="Segoe UI"/>
          <w:sz w:val="18"/>
          <w:szCs w:val="18"/>
        </w:rPr>
        <w:tab/>
        <w:t>"glasova": 490,</w:t>
      </w:r>
    </w:p>
    <w:p w14:paraId="3D4ABE16" w14:textId="77777777" w:rsidR="00022D9A" w:rsidRPr="00022D9A" w:rsidRDefault="00022D9A" w:rsidP="00022D9A">
      <w:pPr>
        <w:rPr>
          <w:rFonts w:cs="Segoe UI"/>
          <w:sz w:val="18"/>
          <w:szCs w:val="18"/>
        </w:rPr>
      </w:pPr>
      <w:r w:rsidRPr="00022D9A">
        <w:rPr>
          <w:rFonts w:cs="Segoe UI"/>
          <w:sz w:val="18"/>
          <w:szCs w:val="18"/>
        </w:rPr>
        <w:tab/>
      </w:r>
      <w:r w:rsidRPr="00022D9A">
        <w:rPr>
          <w:rFonts w:cs="Segoe UI"/>
          <w:sz w:val="18"/>
          <w:szCs w:val="18"/>
        </w:rPr>
        <w:tab/>
      </w:r>
      <w:r w:rsidRPr="00022D9A">
        <w:rPr>
          <w:rFonts w:cs="Segoe UI"/>
          <w:sz w:val="18"/>
          <w:szCs w:val="18"/>
        </w:rPr>
        <w:tab/>
        <w:t>"posto": "0,83"</w:t>
      </w:r>
    </w:p>
    <w:p w14:paraId="776B32A6" w14:textId="77777777" w:rsidR="00022D9A" w:rsidRPr="00022D9A" w:rsidRDefault="00022D9A" w:rsidP="00022D9A">
      <w:pPr>
        <w:rPr>
          <w:rFonts w:cs="Segoe UI"/>
          <w:sz w:val="18"/>
          <w:szCs w:val="18"/>
        </w:rPr>
      </w:pPr>
      <w:r w:rsidRPr="00022D9A">
        <w:rPr>
          <w:rFonts w:cs="Segoe UI"/>
          <w:sz w:val="18"/>
          <w:szCs w:val="18"/>
        </w:rPr>
        <w:tab/>
      </w:r>
      <w:r w:rsidRPr="00022D9A">
        <w:rPr>
          <w:rFonts w:cs="Segoe UI"/>
          <w:sz w:val="18"/>
          <w:szCs w:val="18"/>
        </w:rPr>
        <w:tab/>
        <w:t>}]</w:t>
      </w:r>
    </w:p>
    <w:p w14:paraId="6682F048" w14:textId="77777777" w:rsidR="00022D9A" w:rsidRPr="00022D9A" w:rsidRDefault="00022D9A" w:rsidP="00022D9A">
      <w:pPr>
        <w:rPr>
          <w:rFonts w:cs="Segoe UI"/>
          <w:sz w:val="18"/>
          <w:szCs w:val="18"/>
        </w:rPr>
      </w:pPr>
      <w:r w:rsidRPr="00022D9A">
        <w:rPr>
          <w:rFonts w:cs="Segoe UI"/>
          <w:sz w:val="18"/>
          <w:szCs w:val="18"/>
        </w:rPr>
        <w:tab/>
        <w:t>}]</w:t>
      </w:r>
    </w:p>
    <w:p w14:paraId="1823C45C" w14:textId="4848DC3D" w:rsidR="00022D9A" w:rsidRPr="00022D9A" w:rsidRDefault="00022D9A" w:rsidP="00022D9A">
      <w:pPr>
        <w:rPr>
          <w:rFonts w:cs="Segoe UI"/>
          <w:sz w:val="18"/>
          <w:szCs w:val="18"/>
        </w:rPr>
      </w:pPr>
      <w:r w:rsidRPr="00022D9A">
        <w:rPr>
          <w:rFonts w:cs="Segoe UI"/>
          <w:sz w:val="18"/>
          <w:szCs w:val="18"/>
        </w:rPr>
        <w:t>}</w:t>
      </w:r>
      <w:bookmarkEnd w:id="0"/>
      <w:bookmarkEnd w:id="1"/>
    </w:p>
    <w:sectPr w:rsidR="00022D9A" w:rsidRPr="00022D9A" w:rsidSect="00D81F8F">
      <w:footerReference w:type="default" r:id="rId8"/>
      <w:pgSz w:w="12240" w:h="15840" w:code="1"/>
      <w:pgMar w:top="1440" w:right="1134" w:bottom="1440" w:left="1701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C16B2D" w14:textId="77777777" w:rsidR="00D71B8F" w:rsidRDefault="00D71B8F">
      <w:r>
        <w:separator/>
      </w:r>
    </w:p>
  </w:endnote>
  <w:endnote w:type="continuationSeparator" w:id="0">
    <w:p w14:paraId="2E4D9639" w14:textId="77777777" w:rsidR="00D71B8F" w:rsidRDefault="00D71B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9DEEB6" w14:textId="77777777" w:rsidR="005A7CDF" w:rsidRDefault="005A7CD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CFA55C" w14:textId="77777777" w:rsidR="00D71B8F" w:rsidRDefault="00D71B8F">
      <w:r>
        <w:separator/>
      </w:r>
    </w:p>
  </w:footnote>
  <w:footnote w:type="continuationSeparator" w:id="0">
    <w:p w14:paraId="54B56A28" w14:textId="77777777" w:rsidR="00D71B8F" w:rsidRDefault="00D71B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80EED3B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E95E13"/>
    <w:multiLevelType w:val="hybridMultilevel"/>
    <w:tmpl w:val="A0CAD2F0"/>
    <w:lvl w:ilvl="0" w:tplc="041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AA02DE"/>
    <w:multiLevelType w:val="hybridMultilevel"/>
    <w:tmpl w:val="81368E7E"/>
    <w:lvl w:ilvl="0" w:tplc="041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BB3E57"/>
    <w:multiLevelType w:val="multilevel"/>
    <w:tmpl w:val="4880DF38"/>
    <w:numStyleLink w:val="APISITNabrajanje"/>
  </w:abstractNum>
  <w:abstractNum w:abstractNumId="4" w15:restartNumberingAfterBreak="0">
    <w:nsid w:val="0CAD7654"/>
    <w:multiLevelType w:val="hybridMultilevel"/>
    <w:tmpl w:val="0A666CC4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F83648"/>
    <w:multiLevelType w:val="multilevel"/>
    <w:tmpl w:val="BEAEB29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129B7ABC"/>
    <w:multiLevelType w:val="hybridMultilevel"/>
    <w:tmpl w:val="B06E15D6"/>
    <w:lvl w:ilvl="0" w:tplc="041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3D69CD"/>
    <w:multiLevelType w:val="hybridMultilevel"/>
    <w:tmpl w:val="DD9A14E0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730816"/>
    <w:multiLevelType w:val="hybridMultilevel"/>
    <w:tmpl w:val="CFE28BA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497FE5"/>
    <w:multiLevelType w:val="hybridMultilevel"/>
    <w:tmpl w:val="EC1A6376"/>
    <w:lvl w:ilvl="0" w:tplc="041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E9911D0"/>
    <w:multiLevelType w:val="hybridMultilevel"/>
    <w:tmpl w:val="23EC75B0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FA34BF"/>
    <w:multiLevelType w:val="hybridMultilevel"/>
    <w:tmpl w:val="A4EC78EE"/>
    <w:lvl w:ilvl="0" w:tplc="041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222958"/>
    <w:multiLevelType w:val="hybridMultilevel"/>
    <w:tmpl w:val="B6102D08"/>
    <w:lvl w:ilvl="0" w:tplc="041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774A71"/>
    <w:multiLevelType w:val="hybridMultilevel"/>
    <w:tmpl w:val="0D26BF76"/>
    <w:lvl w:ilvl="0" w:tplc="041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EC565D"/>
    <w:multiLevelType w:val="hybridMultilevel"/>
    <w:tmpl w:val="0C348A0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C33991"/>
    <w:multiLevelType w:val="multilevel"/>
    <w:tmpl w:val="DAC44DE4"/>
    <w:lvl w:ilvl="0">
      <w:start w:val="1"/>
      <w:numFmt w:val="decimal"/>
      <w:pStyle w:val="SUKNaslov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pStyle w:val="SUKTekst2numeriran"/>
      <w:isLgl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680"/>
        </w:tabs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16" w15:restartNumberingAfterBreak="0">
    <w:nsid w:val="2B476E81"/>
    <w:multiLevelType w:val="multilevel"/>
    <w:tmpl w:val="4880DF38"/>
    <w:styleLink w:val="APISITNabrajanje"/>
    <w:lvl w:ilvl="0">
      <w:start w:val="1"/>
      <w:numFmt w:val="bullet"/>
      <w:pStyle w:val="APISITNabarajanje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DD79A8"/>
    <w:multiLevelType w:val="multilevel"/>
    <w:tmpl w:val="AB766E20"/>
    <w:styleLink w:val="APISITSTILHeading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8" w15:restartNumberingAfterBreak="0">
    <w:nsid w:val="33EC2CBA"/>
    <w:multiLevelType w:val="hybridMultilevel"/>
    <w:tmpl w:val="23E8E32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3C6AFB"/>
    <w:multiLevelType w:val="hybridMultilevel"/>
    <w:tmpl w:val="FC9E028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4E0558"/>
    <w:multiLevelType w:val="hybridMultilevel"/>
    <w:tmpl w:val="85AC958E"/>
    <w:lvl w:ilvl="0" w:tplc="041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B73513"/>
    <w:multiLevelType w:val="hybridMultilevel"/>
    <w:tmpl w:val="AE8001F0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D34887"/>
    <w:multiLevelType w:val="hybridMultilevel"/>
    <w:tmpl w:val="4B0C9206"/>
    <w:lvl w:ilvl="0" w:tplc="041A0003">
      <w:start w:val="1"/>
      <w:numFmt w:val="bullet"/>
      <w:lvlText w:val="o"/>
      <w:lvlJc w:val="left"/>
      <w:pPr>
        <w:ind w:left="840" w:hanging="360"/>
      </w:pPr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3" w15:restartNumberingAfterBreak="0">
    <w:nsid w:val="4EC7632A"/>
    <w:multiLevelType w:val="hybridMultilevel"/>
    <w:tmpl w:val="11DA3E7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C92431"/>
    <w:multiLevelType w:val="hybridMultilevel"/>
    <w:tmpl w:val="F7DA2698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E71B41"/>
    <w:multiLevelType w:val="hybridMultilevel"/>
    <w:tmpl w:val="9C40C128"/>
    <w:lvl w:ilvl="0" w:tplc="041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4B12D1A"/>
    <w:multiLevelType w:val="hybridMultilevel"/>
    <w:tmpl w:val="E79CED18"/>
    <w:lvl w:ilvl="0" w:tplc="041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D85F5A"/>
    <w:multiLevelType w:val="multilevel"/>
    <w:tmpl w:val="AB766E20"/>
    <w:numStyleLink w:val="APISITSTILHeading"/>
  </w:abstractNum>
  <w:abstractNum w:abstractNumId="28" w15:restartNumberingAfterBreak="0">
    <w:nsid w:val="762D65F8"/>
    <w:multiLevelType w:val="hybridMultilevel"/>
    <w:tmpl w:val="28D24492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5"/>
  </w:num>
  <w:num w:numId="3">
    <w:abstractNumId w:val="0"/>
  </w:num>
  <w:num w:numId="4">
    <w:abstractNumId w:val="16"/>
  </w:num>
  <w:num w:numId="5">
    <w:abstractNumId w:val="3"/>
  </w:num>
  <w:num w:numId="6">
    <w:abstractNumId w:val="17"/>
  </w:num>
  <w:num w:numId="7">
    <w:abstractNumId w:val="27"/>
  </w:num>
  <w:num w:numId="8">
    <w:abstractNumId w:val="20"/>
  </w:num>
  <w:num w:numId="9">
    <w:abstractNumId w:val="14"/>
  </w:num>
  <w:num w:numId="10">
    <w:abstractNumId w:val="26"/>
  </w:num>
  <w:num w:numId="11">
    <w:abstractNumId w:val="28"/>
  </w:num>
  <w:num w:numId="12">
    <w:abstractNumId w:val="12"/>
  </w:num>
  <w:num w:numId="13">
    <w:abstractNumId w:val="11"/>
  </w:num>
  <w:num w:numId="14">
    <w:abstractNumId w:val="21"/>
  </w:num>
  <w:num w:numId="15">
    <w:abstractNumId w:val="22"/>
  </w:num>
  <w:num w:numId="16">
    <w:abstractNumId w:val="24"/>
  </w:num>
  <w:num w:numId="17">
    <w:abstractNumId w:val="7"/>
  </w:num>
  <w:num w:numId="18">
    <w:abstractNumId w:val="2"/>
  </w:num>
  <w:num w:numId="19">
    <w:abstractNumId w:val="6"/>
  </w:num>
  <w:num w:numId="20">
    <w:abstractNumId w:val="1"/>
  </w:num>
  <w:num w:numId="21">
    <w:abstractNumId w:val="13"/>
  </w:num>
  <w:num w:numId="22">
    <w:abstractNumId w:val="25"/>
  </w:num>
  <w:num w:numId="23">
    <w:abstractNumId w:val="10"/>
  </w:num>
  <w:num w:numId="24">
    <w:abstractNumId w:val="4"/>
  </w:num>
  <w:num w:numId="25">
    <w:abstractNumId w:val="8"/>
  </w:num>
  <w:num w:numId="26">
    <w:abstractNumId w:val="19"/>
  </w:num>
  <w:num w:numId="27">
    <w:abstractNumId w:val="18"/>
  </w:num>
  <w:num w:numId="28">
    <w:abstractNumId w:val="9"/>
  </w:num>
  <w:num w:numId="29">
    <w:abstractNumId w:val="23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6E2"/>
    <w:rsid w:val="00000461"/>
    <w:rsid w:val="00004528"/>
    <w:rsid w:val="00004C35"/>
    <w:rsid w:val="00007AB4"/>
    <w:rsid w:val="000114C6"/>
    <w:rsid w:val="00017F99"/>
    <w:rsid w:val="00022D9A"/>
    <w:rsid w:val="0002436C"/>
    <w:rsid w:val="00026BD1"/>
    <w:rsid w:val="00026DC7"/>
    <w:rsid w:val="0003060F"/>
    <w:rsid w:val="000308CB"/>
    <w:rsid w:val="0003092C"/>
    <w:rsid w:val="00033676"/>
    <w:rsid w:val="00034CC9"/>
    <w:rsid w:val="00035674"/>
    <w:rsid w:val="0003702D"/>
    <w:rsid w:val="000400B1"/>
    <w:rsid w:val="0004012C"/>
    <w:rsid w:val="00040311"/>
    <w:rsid w:val="00040F3E"/>
    <w:rsid w:val="00041D93"/>
    <w:rsid w:val="00042769"/>
    <w:rsid w:val="00043A73"/>
    <w:rsid w:val="0004556A"/>
    <w:rsid w:val="00045D0A"/>
    <w:rsid w:val="00046D0C"/>
    <w:rsid w:val="00050F21"/>
    <w:rsid w:val="00050FF5"/>
    <w:rsid w:val="00051260"/>
    <w:rsid w:val="00051DC0"/>
    <w:rsid w:val="0005348C"/>
    <w:rsid w:val="000537F0"/>
    <w:rsid w:val="00054F24"/>
    <w:rsid w:val="00055B9F"/>
    <w:rsid w:val="0005622F"/>
    <w:rsid w:val="000626BD"/>
    <w:rsid w:val="000626D1"/>
    <w:rsid w:val="00063009"/>
    <w:rsid w:val="00065854"/>
    <w:rsid w:val="00066C5C"/>
    <w:rsid w:val="000719B0"/>
    <w:rsid w:val="00072F9F"/>
    <w:rsid w:val="00075BF6"/>
    <w:rsid w:val="00075D7F"/>
    <w:rsid w:val="00076963"/>
    <w:rsid w:val="000771C2"/>
    <w:rsid w:val="0008200B"/>
    <w:rsid w:val="00085C6F"/>
    <w:rsid w:val="00085EBA"/>
    <w:rsid w:val="0008683A"/>
    <w:rsid w:val="00090412"/>
    <w:rsid w:val="00090BB8"/>
    <w:rsid w:val="00090C5D"/>
    <w:rsid w:val="0009331F"/>
    <w:rsid w:val="00094D24"/>
    <w:rsid w:val="00094F5A"/>
    <w:rsid w:val="000965E1"/>
    <w:rsid w:val="000A22A7"/>
    <w:rsid w:val="000A27C8"/>
    <w:rsid w:val="000A48B9"/>
    <w:rsid w:val="000A5E67"/>
    <w:rsid w:val="000A7B04"/>
    <w:rsid w:val="000B133A"/>
    <w:rsid w:val="000B1C2F"/>
    <w:rsid w:val="000B26E2"/>
    <w:rsid w:val="000B3D47"/>
    <w:rsid w:val="000B42FA"/>
    <w:rsid w:val="000B4740"/>
    <w:rsid w:val="000B4BBE"/>
    <w:rsid w:val="000B6323"/>
    <w:rsid w:val="000C0B1B"/>
    <w:rsid w:val="000C1C99"/>
    <w:rsid w:val="000C33DC"/>
    <w:rsid w:val="000C33FD"/>
    <w:rsid w:val="000C39C2"/>
    <w:rsid w:val="000C4A78"/>
    <w:rsid w:val="000C7745"/>
    <w:rsid w:val="000D15EF"/>
    <w:rsid w:val="000D1804"/>
    <w:rsid w:val="000D293D"/>
    <w:rsid w:val="000D33BE"/>
    <w:rsid w:val="000D3F91"/>
    <w:rsid w:val="000D451C"/>
    <w:rsid w:val="000D78B3"/>
    <w:rsid w:val="000D7FDB"/>
    <w:rsid w:val="000E0788"/>
    <w:rsid w:val="000E1DB6"/>
    <w:rsid w:val="000E2C9F"/>
    <w:rsid w:val="000E422D"/>
    <w:rsid w:val="000E55F0"/>
    <w:rsid w:val="000E7357"/>
    <w:rsid w:val="000E736C"/>
    <w:rsid w:val="000F0491"/>
    <w:rsid w:val="000F16EA"/>
    <w:rsid w:val="000F1840"/>
    <w:rsid w:val="000F18A2"/>
    <w:rsid w:val="000F1937"/>
    <w:rsid w:val="000F1A5A"/>
    <w:rsid w:val="000F1E6F"/>
    <w:rsid w:val="000F29B5"/>
    <w:rsid w:val="000F2AC4"/>
    <w:rsid w:val="000F5045"/>
    <w:rsid w:val="000F61DC"/>
    <w:rsid w:val="000F7954"/>
    <w:rsid w:val="00100258"/>
    <w:rsid w:val="00100EAB"/>
    <w:rsid w:val="00103FE5"/>
    <w:rsid w:val="001104B0"/>
    <w:rsid w:val="0011179E"/>
    <w:rsid w:val="00111A93"/>
    <w:rsid w:val="00111E6F"/>
    <w:rsid w:val="00122599"/>
    <w:rsid w:val="00122D50"/>
    <w:rsid w:val="00127A07"/>
    <w:rsid w:val="00130D9F"/>
    <w:rsid w:val="00130DB0"/>
    <w:rsid w:val="0013266F"/>
    <w:rsid w:val="00133748"/>
    <w:rsid w:val="00137062"/>
    <w:rsid w:val="0013727F"/>
    <w:rsid w:val="001373A1"/>
    <w:rsid w:val="00137541"/>
    <w:rsid w:val="001446AF"/>
    <w:rsid w:val="00144D1F"/>
    <w:rsid w:val="00144EE8"/>
    <w:rsid w:val="0014554E"/>
    <w:rsid w:val="00146199"/>
    <w:rsid w:val="00147FB4"/>
    <w:rsid w:val="00153037"/>
    <w:rsid w:val="001543CE"/>
    <w:rsid w:val="00155907"/>
    <w:rsid w:val="00155D04"/>
    <w:rsid w:val="00156B19"/>
    <w:rsid w:val="00157BE0"/>
    <w:rsid w:val="001633C5"/>
    <w:rsid w:val="0016441D"/>
    <w:rsid w:val="00165285"/>
    <w:rsid w:val="001660FB"/>
    <w:rsid w:val="00166DC2"/>
    <w:rsid w:val="001673BE"/>
    <w:rsid w:val="00170DB9"/>
    <w:rsid w:val="00176A31"/>
    <w:rsid w:val="001807B9"/>
    <w:rsid w:val="00181DD0"/>
    <w:rsid w:val="00181EA3"/>
    <w:rsid w:val="00183385"/>
    <w:rsid w:val="00183A02"/>
    <w:rsid w:val="0018535A"/>
    <w:rsid w:val="00185AF7"/>
    <w:rsid w:val="00190804"/>
    <w:rsid w:val="001937FD"/>
    <w:rsid w:val="001A4ED4"/>
    <w:rsid w:val="001A65E1"/>
    <w:rsid w:val="001A6DE4"/>
    <w:rsid w:val="001A70F6"/>
    <w:rsid w:val="001B029B"/>
    <w:rsid w:val="001B3EF5"/>
    <w:rsid w:val="001B5E01"/>
    <w:rsid w:val="001B601F"/>
    <w:rsid w:val="001B62DF"/>
    <w:rsid w:val="001B7098"/>
    <w:rsid w:val="001B7315"/>
    <w:rsid w:val="001C0944"/>
    <w:rsid w:val="001C120F"/>
    <w:rsid w:val="001C137C"/>
    <w:rsid w:val="001C165A"/>
    <w:rsid w:val="001C2568"/>
    <w:rsid w:val="001C3582"/>
    <w:rsid w:val="001C3940"/>
    <w:rsid w:val="001C3A3F"/>
    <w:rsid w:val="001C3E1A"/>
    <w:rsid w:val="001C4B9B"/>
    <w:rsid w:val="001C4CD5"/>
    <w:rsid w:val="001C4CE0"/>
    <w:rsid w:val="001C5083"/>
    <w:rsid w:val="001C730A"/>
    <w:rsid w:val="001C7BB9"/>
    <w:rsid w:val="001C7BDF"/>
    <w:rsid w:val="001D0F43"/>
    <w:rsid w:val="001D1100"/>
    <w:rsid w:val="001D2290"/>
    <w:rsid w:val="001D574B"/>
    <w:rsid w:val="001D5CA8"/>
    <w:rsid w:val="001D6C2B"/>
    <w:rsid w:val="001D737E"/>
    <w:rsid w:val="001D7C51"/>
    <w:rsid w:val="001E2EF7"/>
    <w:rsid w:val="001E3588"/>
    <w:rsid w:val="001E45B2"/>
    <w:rsid w:val="001E4915"/>
    <w:rsid w:val="001E75C9"/>
    <w:rsid w:val="001E7E37"/>
    <w:rsid w:val="001F0C3F"/>
    <w:rsid w:val="001F0C6C"/>
    <w:rsid w:val="001F1A12"/>
    <w:rsid w:val="001F1B98"/>
    <w:rsid w:val="001F1E05"/>
    <w:rsid w:val="001F35D6"/>
    <w:rsid w:val="001F3E0C"/>
    <w:rsid w:val="001F405A"/>
    <w:rsid w:val="001F424F"/>
    <w:rsid w:val="001F44F6"/>
    <w:rsid w:val="001F535C"/>
    <w:rsid w:val="001F5F92"/>
    <w:rsid w:val="001F7386"/>
    <w:rsid w:val="001F74E2"/>
    <w:rsid w:val="00200853"/>
    <w:rsid w:val="00200FF5"/>
    <w:rsid w:val="0020234C"/>
    <w:rsid w:val="0020318D"/>
    <w:rsid w:val="00204049"/>
    <w:rsid w:val="002049A8"/>
    <w:rsid w:val="002070FB"/>
    <w:rsid w:val="002072C6"/>
    <w:rsid w:val="002076ED"/>
    <w:rsid w:val="00207ADD"/>
    <w:rsid w:val="00213FD5"/>
    <w:rsid w:val="00215244"/>
    <w:rsid w:val="00215261"/>
    <w:rsid w:val="002177FC"/>
    <w:rsid w:val="0022060E"/>
    <w:rsid w:val="0022084A"/>
    <w:rsid w:val="00221A7F"/>
    <w:rsid w:val="00222321"/>
    <w:rsid w:val="00223F48"/>
    <w:rsid w:val="002243D7"/>
    <w:rsid w:val="00224B8F"/>
    <w:rsid w:val="00225DF5"/>
    <w:rsid w:val="0022628A"/>
    <w:rsid w:val="00230431"/>
    <w:rsid w:val="00230C71"/>
    <w:rsid w:val="002316C3"/>
    <w:rsid w:val="00231A51"/>
    <w:rsid w:val="002327E3"/>
    <w:rsid w:val="00232C1D"/>
    <w:rsid w:val="00232E54"/>
    <w:rsid w:val="002337A3"/>
    <w:rsid w:val="002338F5"/>
    <w:rsid w:val="00234C0F"/>
    <w:rsid w:val="00235BDD"/>
    <w:rsid w:val="002360E6"/>
    <w:rsid w:val="002370B0"/>
    <w:rsid w:val="002374E8"/>
    <w:rsid w:val="00240534"/>
    <w:rsid w:val="00242023"/>
    <w:rsid w:val="00244B56"/>
    <w:rsid w:val="00245FDC"/>
    <w:rsid w:val="00246847"/>
    <w:rsid w:val="002476A4"/>
    <w:rsid w:val="002509C0"/>
    <w:rsid w:val="002513BE"/>
    <w:rsid w:val="00251ED6"/>
    <w:rsid w:val="00252E59"/>
    <w:rsid w:val="00253B26"/>
    <w:rsid w:val="00253FA8"/>
    <w:rsid w:val="00254371"/>
    <w:rsid w:val="00254CA8"/>
    <w:rsid w:val="0025571F"/>
    <w:rsid w:val="0025608B"/>
    <w:rsid w:val="00256B56"/>
    <w:rsid w:val="00256DE3"/>
    <w:rsid w:val="00256ED7"/>
    <w:rsid w:val="00257934"/>
    <w:rsid w:val="00262156"/>
    <w:rsid w:val="002638B6"/>
    <w:rsid w:val="002650ED"/>
    <w:rsid w:val="002668EA"/>
    <w:rsid w:val="002668F0"/>
    <w:rsid w:val="00267FBB"/>
    <w:rsid w:val="002702C1"/>
    <w:rsid w:val="00270D48"/>
    <w:rsid w:val="00271EF2"/>
    <w:rsid w:val="00274F28"/>
    <w:rsid w:val="002763DB"/>
    <w:rsid w:val="00276A12"/>
    <w:rsid w:val="00277D12"/>
    <w:rsid w:val="0028138F"/>
    <w:rsid w:val="00281D5D"/>
    <w:rsid w:val="0028251D"/>
    <w:rsid w:val="0028461D"/>
    <w:rsid w:val="0028524F"/>
    <w:rsid w:val="00285807"/>
    <w:rsid w:val="002868B5"/>
    <w:rsid w:val="0029017C"/>
    <w:rsid w:val="002928A6"/>
    <w:rsid w:val="00293405"/>
    <w:rsid w:val="0029536C"/>
    <w:rsid w:val="0029630E"/>
    <w:rsid w:val="00297F6F"/>
    <w:rsid w:val="002A29C7"/>
    <w:rsid w:val="002A3307"/>
    <w:rsid w:val="002A349D"/>
    <w:rsid w:val="002A3DE0"/>
    <w:rsid w:val="002A4B48"/>
    <w:rsid w:val="002A6D6A"/>
    <w:rsid w:val="002B008E"/>
    <w:rsid w:val="002B023F"/>
    <w:rsid w:val="002B02A7"/>
    <w:rsid w:val="002B0547"/>
    <w:rsid w:val="002B2794"/>
    <w:rsid w:val="002B29B6"/>
    <w:rsid w:val="002B3D20"/>
    <w:rsid w:val="002B42F3"/>
    <w:rsid w:val="002B4A31"/>
    <w:rsid w:val="002B4FFF"/>
    <w:rsid w:val="002B60BF"/>
    <w:rsid w:val="002B623B"/>
    <w:rsid w:val="002B6674"/>
    <w:rsid w:val="002B6B02"/>
    <w:rsid w:val="002C100B"/>
    <w:rsid w:val="002C60E4"/>
    <w:rsid w:val="002C75BA"/>
    <w:rsid w:val="002D3BB0"/>
    <w:rsid w:val="002D4860"/>
    <w:rsid w:val="002D494E"/>
    <w:rsid w:val="002D586E"/>
    <w:rsid w:val="002D639F"/>
    <w:rsid w:val="002D6E3B"/>
    <w:rsid w:val="002E148B"/>
    <w:rsid w:val="002E1C0D"/>
    <w:rsid w:val="002E1EF9"/>
    <w:rsid w:val="002E31EA"/>
    <w:rsid w:val="002E390F"/>
    <w:rsid w:val="002E3BA9"/>
    <w:rsid w:val="002E520B"/>
    <w:rsid w:val="002E5E5D"/>
    <w:rsid w:val="002E5EA3"/>
    <w:rsid w:val="002E70F8"/>
    <w:rsid w:val="002F070F"/>
    <w:rsid w:val="002F29AC"/>
    <w:rsid w:val="002F4354"/>
    <w:rsid w:val="002F48A9"/>
    <w:rsid w:val="00300209"/>
    <w:rsid w:val="0030336C"/>
    <w:rsid w:val="003043D3"/>
    <w:rsid w:val="00304836"/>
    <w:rsid w:val="003053E1"/>
    <w:rsid w:val="003068E6"/>
    <w:rsid w:val="0031140D"/>
    <w:rsid w:val="00311667"/>
    <w:rsid w:val="00312037"/>
    <w:rsid w:val="0031259D"/>
    <w:rsid w:val="00313F13"/>
    <w:rsid w:val="0031482E"/>
    <w:rsid w:val="003148E3"/>
    <w:rsid w:val="0031495E"/>
    <w:rsid w:val="00315675"/>
    <w:rsid w:val="003157A2"/>
    <w:rsid w:val="00315F4D"/>
    <w:rsid w:val="003161B5"/>
    <w:rsid w:val="0031651F"/>
    <w:rsid w:val="00316D3A"/>
    <w:rsid w:val="00317EF6"/>
    <w:rsid w:val="0032078E"/>
    <w:rsid w:val="00320EF5"/>
    <w:rsid w:val="00321098"/>
    <w:rsid w:val="003219C6"/>
    <w:rsid w:val="00321E9B"/>
    <w:rsid w:val="00322C4A"/>
    <w:rsid w:val="00323E82"/>
    <w:rsid w:val="003248EF"/>
    <w:rsid w:val="00326123"/>
    <w:rsid w:val="003267BF"/>
    <w:rsid w:val="00327254"/>
    <w:rsid w:val="00330C64"/>
    <w:rsid w:val="003344DC"/>
    <w:rsid w:val="00335B55"/>
    <w:rsid w:val="00335D97"/>
    <w:rsid w:val="00335E13"/>
    <w:rsid w:val="00336F18"/>
    <w:rsid w:val="00340147"/>
    <w:rsid w:val="00340D01"/>
    <w:rsid w:val="003429AF"/>
    <w:rsid w:val="00342B7B"/>
    <w:rsid w:val="00343F8F"/>
    <w:rsid w:val="003450D1"/>
    <w:rsid w:val="00345347"/>
    <w:rsid w:val="00346835"/>
    <w:rsid w:val="00346C77"/>
    <w:rsid w:val="00346F34"/>
    <w:rsid w:val="003529AF"/>
    <w:rsid w:val="00352E3D"/>
    <w:rsid w:val="00354270"/>
    <w:rsid w:val="003560B4"/>
    <w:rsid w:val="003565B6"/>
    <w:rsid w:val="00360EDC"/>
    <w:rsid w:val="00361824"/>
    <w:rsid w:val="00362BFB"/>
    <w:rsid w:val="00363040"/>
    <w:rsid w:val="003643CD"/>
    <w:rsid w:val="003651F1"/>
    <w:rsid w:val="00365F70"/>
    <w:rsid w:val="00365FB0"/>
    <w:rsid w:val="003669B8"/>
    <w:rsid w:val="00367108"/>
    <w:rsid w:val="003700DB"/>
    <w:rsid w:val="0037162C"/>
    <w:rsid w:val="00372081"/>
    <w:rsid w:val="00372373"/>
    <w:rsid w:val="003757DC"/>
    <w:rsid w:val="00377494"/>
    <w:rsid w:val="00380404"/>
    <w:rsid w:val="003806C8"/>
    <w:rsid w:val="00380D8F"/>
    <w:rsid w:val="003828CE"/>
    <w:rsid w:val="00385180"/>
    <w:rsid w:val="003860C4"/>
    <w:rsid w:val="00387D5D"/>
    <w:rsid w:val="003904CC"/>
    <w:rsid w:val="003906D8"/>
    <w:rsid w:val="00393BB1"/>
    <w:rsid w:val="00393F7A"/>
    <w:rsid w:val="0039407A"/>
    <w:rsid w:val="003967CD"/>
    <w:rsid w:val="003973E4"/>
    <w:rsid w:val="003A0865"/>
    <w:rsid w:val="003A3B44"/>
    <w:rsid w:val="003A58E4"/>
    <w:rsid w:val="003A6974"/>
    <w:rsid w:val="003A697C"/>
    <w:rsid w:val="003B125F"/>
    <w:rsid w:val="003B49A2"/>
    <w:rsid w:val="003B5FE3"/>
    <w:rsid w:val="003B6140"/>
    <w:rsid w:val="003B70C0"/>
    <w:rsid w:val="003B7B9B"/>
    <w:rsid w:val="003C128D"/>
    <w:rsid w:val="003C2B1C"/>
    <w:rsid w:val="003C2B23"/>
    <w:rsid w:val="003C3848"/>
    <w:rsid w:val="003C403C"/>
    <w:rsid w:val="003C4A47"/>
    <w:rsid w:val="003C6FC7"/>
    <w:rsid w:val="003D0E09"/>
    <w:rsid w:val="003D27B8"/>
    <w:rsid w:val="003D3A1D"/>
    <w:rsid w:val="003D3E04"/>
    <w:rsid w:val="003E08A9"/>
    <w:rsid w:val="003E2838"/>
    <w:rsid w:val="003E334F"/>
    <w:rsid w:val="003E3961"/>
    <w:rsid w:val="003E72FD"/>
    <w:rsid w:val="003E79FC"/>
    <w:rsid w:val="003F14DB"/>
    <w:rsid w:val="003F28D3"/>
    <w:rsid w:val="003F32C7"/>
    <w:rsid w:val="003F44DD"/>
    <w:rsid w:val="003F58C8"/>
    <w:rsid w:val="003F6537"/>
    <w:rsid w:val="003F7A71"/>
    <w:rsid w:val="00400828"/>
    <w:rsid w:val="004009A6"/>
    <w:rsid w:val="00400B0C"/>
    <w:rsid w:val="004014ED"/>
    <w:rsid w:val="00403D35"/>
    <w:rsid w:val="00406672"/>
    <w:rsid w:val="00407FA5"/>
    <w:rsid w:val="004100C7"/>
    <w:rsid w:val="004104DF"/>
    <w:rsid w:val="00413802"/>
    <w:rsid w:val="0041450D"/>
    <w:rsid w:val="00414C9E"/>
    <w:rsid w:val="00415F01"/>
    <w:rsid w:val="004160A7"/>
    <w:rsid w:val="00417BEE"/>
    <w:rsid w:val="0042053F"/>
    <w:rsid w:val="00422499"/>
    <w:rsid w:val="004249A3"/>
    <w:rsid w:val="0042567E"/>
    <w:rsid w:val="004312CD"/>
    <w:rsid w:val="004317B0"/>
    <w:rsid w:val="00431EC7"/>
    <w:rsid w:val="004324DA"/>
    <w:rsid w:val="00432F26"/>
    <w:rsid w:val="00434302"/>
    <w:rsid w:val="004351A4"/>
    <w:rsid w:val="00435635"/>
    <w:rsid w:val="00435809"/>
    <w:rsid w:val="00436F61"/>
    <w:rsid w:val="00437945"/>
    <w:rsid w:val="00440E1B"/>
    <w:rsid w:val="00441019"/>
    <w:rsid w:val="004417E5"/>
    <w:rsid w:val="00442B6D"/>
    <w:rsid w:val="00443111"/>
    <w:rsid w:val="0044350A"/>
    <w:rsid w:val="00445ECD"/>
    <w:rsid w:val="0044684E"/>
    <w:rsid w:val="00450BC4"/>
    <w:rsid w:val="00453284"/>
    <w:rsid w:val="00454990"/>
    <w:rsid w:val="004562D6"/>
    <w:rsid w:val="0045675A"/>
    <w:rsid w:val="0046029F"/>
    <w:rsid w:val="004602E4"/>
    <w:rsid w:val="0046416B"/>
    <w:rsid w:val="00465BCB"/>
    <w:rsid w:val="0046787C"/>
    <w:rsid w:val="00470699"/>
    <w:rsid w:val="004728D2"/>
    <w:rsid w:val="00472A67"/>
    <w:rsid w:val="00473B5F"/>
    <w:rsid w:val="00473E63"/>
    <w:rsid w:val="0047508C"/>
    <w:rsid w:val="004751F9"/>
    <w:rsid w:val="004760A6"/>
    <w:rsid w:val="00476A69"/>
    <w:rsid w:val="00480746"/>
    <w:rsid w:val="004846B2"/>
    <w:rsid w:val="00485E32"/>
    <w:rsid w:val="00487C1E"/>
    <w:rsid w:val="00490A23"/>
    <w:rsid w:val="00492A68"/>
    <w:rsid w:val="00493367"/>
    <w:rsid w:val="004941C3"/>
    <w:rsid w:val="004954BB"/>
    <w:rsid w:val="004957F6"/>
    <w:rsid w:val="00496621"/>
    <w:rsid w:val="00496E37"/>
    <w:rsid w:val="004A0B1D"/>
    <w:rsid w:val="004A196C"/>
    <w:rsid w:val="004A1F85"/>
    <w:rsid w:val="004A2326"/>
    <w:rsid w:val="004A4827"/>
    <w:rsid w:val="004A6C69"/>
    <w:rsid w:val="004B0C9C"/>
    <w:rsid w:val="004B64B3"/>
    <w:rsid w:val="004C058B"/>
    <w:rsid w:val="004C0F41"/>
    <w:rsid w:val="004C1119"/>
    <w:rsid w:val="004C1773"/>
    <w:rsid w:val="004C1F1F"/>
    <w:rsid w:val="004C6167"/>
    <w:rsid w:val="004C690C"/>
    <w:rsid w:val="004C6C1F"/>
    <w:rsid w:val="004D0C8A"/>
    <w:rsid w:val="004D31CB"/>
    <w:rsid w:val="004D39E1"/>
    <w:rsid w:val="004D4A9C"/>
    <w:rsid w:val="004D4BF1"/>
    <w:rsid w:val="004D52FB"/>
    <w:rsid w:val="004D6C33"/>
    <w:rsid w:val="004D7B74"/>
    <w:rsid w:val="004D7D54"/>
    <w:rsid w:val="004E032E"/>
    <w:rsid w:val="004E0662"/>
    <w:rsid w:val="004E0911"/>
    <w:rsid w:val="004E0AE0"/>
    <w:rsid w:val="004E0EE3"/>
    <w:rsid w:val="004E10A9"/>
    <w:rsid w:val="004E4A6C"/>
    <w:rsid w:val="004E6A3F"/>
    <w:rsid w:val="004F2510"/>
    <w:rsid w:val="004F262B"/>
    <w:rsid w:val="004F42AC"/>
    <w:rsid w:val="004F463D"/>
    <w:rsid w:val="004F60E6"/>
    <w:rsid w:val="00500B3C"/>
    <w:rsid w:val="00500EB7"/>
    <w:rsid w:val="005019B1"/>
    <w:rsid w:val="00501C95"/>
    <w:rsid w:val="00501E8A"/>
    <w:rsid w:val="0050606C"/>
    <w:rsid w:val="00506988"/>
    <w:rsid w:val="00510045"/>
    <w:rsid w:val="005101E5"/>
    <w:rsid w:val="00511121"/>
    <w:rsid w:val="00511203"/>
    <w:rsid w:val="00511E88"/>
    <w:rsid w:val="00513231"/>
    <w:rsid w:val="005137F0"/>
    <w:rsid w:val="005139C3"/>
    <w:rsid w:val="00513B06"/>
    <w:rsid w:val="00514A04"/>
    <w:rsid w:val="00515491"/>
    <w:rsid w:val="00515779"/>
    <w:rsid w:val="0051596E"/>
    <w:rsid w:val="00515F04"/>
    <w:rsid w:val="00516091"/>
    <w:rsid w:val="005162EC"/>
    <w:rsid w:val="00520F03"/>
    <w:rsid w:val="00521034"/>
    <w:rsid w:val="00522C6F"/>
    <w:rsid w:val="00524FDC"/>
    <w:rsid w:val="00526786"/>
    <w:rsid w:val="00527109"/>
    <w:rsid w:val="00527525"/>
    <w:rsid w:val="00531001"/>
    <w:rsid w:val="00532E66"/>
    <w:rsid w:val="00533733"/>
    <w:rsid w:val="0053399F"/>
    <w:rsid w:val="00533DDE"/>
    <w:rsid w:val="005349AB"/>
    <w:rsid w:val="005351CB"/>
    <w:rsid w:val="00535D27"/>
    <w:rsid w:val="00535DD2"/>
    <w:rsid w:val="00540597"/>
    <w:rsid w:val="0054093E"/>
    <w:rsid w:val="00540C34"/>
    <w:rsid w:val="00541A5A"/>
    <w:rsid w:val="00541F5C"/>
    <w:rsid w:val="00543231"/>
    <w:rsid w:val="00543B63"/>
    <w:rsid w:val="00543E0A"/>
    <w:rsid w:val="00546D8E"/>
    <w:rsid w:val="00546FE6"/>
    <w:rsid w:val="00550BA5"/>
    <w:rsid w:val="00552745"/>
    <w:rsid w:val="00553808"/>
    <w:rsid w:val="00553D5C"/>
    <w:rsid w:val="00554A17"/>
    <w:rsid w:val="005566AA"/>
    <w:rsid w:val="00557D3B"/>
    <w:rsid w:val="005611F2"/>
    <w:rsid w:val="005625D1"/>
    <w:rsid w:val="005627A8"/>
    <w:rsid w:val="00562A25"/>
    <w:rsid w:val="00563312"/>
    <w:rsid w:val="005636C3"/>
    <w:rsid w:val="005643A5"/>
    <w:rsid w:val="00564A73"/>
    <w:rsid w:val="0056503A"/>
    <w:rsid w:val="00565553"/>
    <w:rsid w:val="005656CA"/>
    <w:rsid w:val="00570657"/>
    <w:rsid w:val="00570D14"/>
    <w:rsid w:val="00571FEF"/>
    <w:rsid w:val="00572A5A"/>
    <w:rsid w:val="0057312F"/>
    <w:rsid w:val="005738FE"/>
    <w:rsid w:val="00573C09"/>
    <w:rsid w:val="00573DD0"/>
    <w:rsid w:val="005742C1"/>
    <w:rsid w:val="00576C82"/>
    <w:rsid w:val="005774E0"/>
    <w:rsid w:val="0057773B"/>
    <w:rsid w:val="00580678"/>
    <w:rsid w:val="00580877"/>
    <w:rsid w:val="00581949"/>
    <w:rsid w:val="005830B7"/>
    <w:rsid w:val="0058345A"/>
    <w:rsid w:val="00584DB1"/>
    <w:rsid w:val="00585CCB"/>
    <w:rsid w:val="00585DAB"/>
    <w:rsid w:val="00585F92"/>
    <w:rsid w:val="00587B41"/>
    <w:rsid w:val="0059040E"/>
    <w:rsid w:val="0059250E"/>
    <w:rsid w:val="00593818"/>
    <w:rsid w:val="00593A96"/>
    <w:rsid w:val="0059650A"/>
    <w:rsid w:val="00596778"/>
    <w:rsid w:val="0059723B"/>
    <w:rsid w:val="00597D47"/>
    <w:rsid w:val="005A0D24"/>
    <w:rsid w:val="005A1286"/>
    <w:rsid w:val="005A330C"/>
    <w:rsid w:val="005A3C63"/>
    <w:rsid w:val="005A3F31"/>
    <w:rsid w:val="005A4ABC"/>
    <w:rsid w:val="005A7CDF"/>
    <w:rsid w:val="005B25BC"/>
    <w:rsid w:val="005B3332"/>
    <w:rsid w:val="005B683A"/>
    <w:rsid w:val="005B68DD"/>
    <w:rsid w:val="005B7713"/>
    <w:rsid w:val="005B7B2B"/>
    <w:rsid w:val="005B7C97"/>
    <w:rsid w:val="005C0421"/>
    <w:rsid w:val="005C10F1"/>
    <w:rsid w:val="005C11EC"/>
    <w:rsid w:val="005C1960"/>
    <w:rsid w:val="005C27D5"/>
    <w:rsid w:val="005C334C"/>
    <w:rsid w:val="005C36F2"/>
    <w:rsid w:val="005C71F0"/>
    <w:rsid w:val="005D0817"/>
    <w:rsid w:val="005D0FA6"/>
    <w:rsid w:val="005D1EB6"/>
    <w:rsid w:val="005D3FC0"/>
    <w:rsid w:val="005D633A"/>
    <w:rsid w:val="005D637F"/>
    <w:rsid w:val="005D6C3F"/>
    <w:rsid w:val="005E112F"/>
    <w:rsid w:val="005E1424"/>
    <w:rsid w:val="005E3788"/>
    <w:rsid w:val="005E3838"/>
    <w:rsid w:val="005E47FB"/>
    <w:rsid w:val="005E690E"/>
    <w:rsid w:val="005E7854"/>
    <w:rsid w:val="005E7E28"/>
    <w:rsid w:val="005F04A8"/>
    <w:rsid w:val="005F0B98"/>
    <w:rsid w:val="005F14EA"/>
    <w:rsid w:val="005F1731"/>
    <w:rsid w:val="005F1CC1"/>
    <w:rsid w:val="005F4EFF"/>
    <w:rsid w:val="006000B0"/>
    <w:rsid w:val="00600364"/>
    <w:rsid w:val="00600542"/>
    <w:rsid w:val="006005F0"/>
    <w:rsid w:val="006013C7"/>
    <w:rsid w:val="006014F8"/>
    <w:rsid w:val="00602B01"/>
    <w:rsid w:val="0060390C"/>
    <w:rsid w:val="006057BA"/>
    <w:rsid w:val="00606C52"/>
    <w:rsid w:val="00607011"/>
    <w:rsid w:val="00610088"/>
    <w:rsid w:val="006101AF"/>
    <w:rsid w:val="00610C0F"/>
    <w:rsid w:val="00610E53"/>
    <w:rsid w:val="006112F8"/>
    <w:rsid w:val="006140BF"/>
    <w:rsid w:val="00614764"/>
    <w:rsid w:val="0061481C"/>
    <w:rsid w:val="00614E7D"/>
    <w:rsid w:val="0061590C"/>
    <w:rsid w:val="00617229"/>
    <w:rsid w:val="006231FA"/>
    <w:rsid w:val="00623F41"/>
    <w:rsid w:val="006252E4"/>
    <w:rsid w:val="00625FC8"/>
    <w:rsid w:val="006260B0"/>
    <w:rsid w:val="00630E27"/>
    <w:rsid w:val="00630F9D"/>
    <w:rsid w:val="00631735"/>
    <w:rsid w:val="00632205"/>
    <w:rsid w:val="00636140"/>
    <w:rsid w:val="006361E8"/>
    <w:rsid w:val="00637C92"/>
    <w:rsid w:val="006400BE"/>
    <w:rsid w:val="006419FF"/>
    <w:rsid w:val="00642449"/>
    <w:rsid w:val="00643C9B"/>
    <w:rsid w:val="00645E29"/>
    <w:rsid w:val="0064622C"/>
    <w:rsid w:val="006467B8"/>
    <w:rsid w:val="00650F3D"/>
    <w:rsid w:val="0065104C"/>
    <w:rsid w:val="0065210B"/>
    <w:rsid w:val="00652490"/>
    <w:rsid w:val="00653915"/>
    <w:rsid w:val="0065398A"/>
    <w:rsid w:val="00664A5B"/>
    <w:rsid w:val="0066501F"/>
    <w:rsid w:val="006664AA"/>
    <w:rsid w:val="00666877"/>
    <w:rsid w:val="00666FC8"/>
    <w:rsid w:val="0066716E"/>
    <w:rsid w:val="00670918"/>
    <w:rsid w:val="00670BAE"/>
    <w:rsid w:val="00670C7B"/>
    <w:rsid w:val="006730C7"/>
    <w:rsid w:val="00675EDB"/>
    <w:rsid w:val="006767C5"/>
    <w:rsid w:val="006769DA"/>
    <w:rsid w:val="00680097"/>
    <w:rsid w:val="0068014B"/>
    <w:rsid w:val="00681E49"/>
    <w:rsid w:val="006822E0"/>
    <w:rsid w:val="0068314B"/>
    <w:rsid w:val="006836ED"/>
    <w:rsid w:val="006839A1"/>
    <w:rsid w:val="006903B9"/>
    <w:rsid w:val="00690944"/>
    <w:rsid w:val="00691C84"/>
    <w:rsid w:val="00692547"/>
    <w:rsid w:val="006927AC"/>
    <w:rsid w:val="0069610C"/>
    <w:rsid w:val="0069665E"/>
    <w:rsid w:val="006A3BCA"/>
    <w:rsid w:val="006B1D67"/>
    <w:rsid w:val="006B2B99"/>
    <w:rsid w:val="006B2E26"/>
    <w:rsid w:val="006B5EB4"/>
    <w:rsid w:val="006B6A83"/>
    <w:rsid w:val="006B7722"/>
    <w:rsid w:val="006C1137"/>
    <w:rsid w:val="006C117E"/>
    <w:rsid w:val="006C1C90"/>
    <w:rsid w:val="006C2475"/>
    <w:rsid w:val="006C77BB"/>
    <w:rsid w:val="006D0FFD"/>
    <w:rsid w:val="006D35F8"/>
    <w:rsid w:val="006D3D8B"/>
    <w:rsid w:val="006D4163"/>
    <w:rsid w:val="006D5D1E"/>
    <w:rsid w:val="006D60C3"/>
    <w:rsid w:val="006D732F"/>
    <w:rsid w:val="006E04A3"/>
    <w:rsid w:val="006E0690"/>
    <w:rsid w:val="006E12C7"/>
    <w:rsid w:val="006E1B5C"/>
    <w:rsid w:val="006E2010"/>
    <w:rsid w:val="006E47F6"/>
    <w:rsid w:val="006E5088"/>
    <w:rsid w:val="006E69F1"/>
    <w:rsid w:val="006E77AB"/>
    <w:rsid w:val="006E7EA4"/>
    <w:rsid w:val="006F0AB0"/>
    <w:rsid w:val="006F2E7C"/>
    <w:rsid w:val="006F53B0"/>
    <w:rsid w:val="006F5551"/>
    <w:rsid w:val="006F6995"/>
    <w:rsid w:val="0070014C"/>
    <w:rsid w:val="00700E42"/>
    <w:rsid w:val="00700EB6"/>
    <w:rsid w:val="0070123F"/>
    <w:rsid w:val="00701419"/>
    <w:rsid w:val="0070166C"/>
    <w:rsid w:val="0070268C"/>
    <w:rsid w:val="00705265"/>
    <w:rsid w:val="00707686"/>
    <w:rsid w:val="007102B9"/>
    <w:rsid w:val="00712CE2"/>
    <w:rsid w:val="007134EB"/>
    <w:rsid w:val="00714F0B"/>
    <w:rsid w:val="0071573E"/>
    <w:rsid w:val="00716C42"/>
    <w:rsid w:val="00716F18"/>
    <w:rsid w:val="00721855"/>
    <w:rsid w:val="00721E5F"/>
    <w:rsid w:val="007225AA"/>
    <w:rsid w:val="00722757"/>
    <w:rsid w:val="007243F1"/>
    <w:rsid w:val="007254F6"/>
    <w:rsid w:val="00727B31"/>
    <w:rsid w:val="0073055E"/>
    <w:rsid w:val="00730D59"/>
    <w:rsid w:val="007311FD"/>
    <w:rsid w:val="0073150C"/>
    <w:rsid w:val="00732809"/>
    <w:rsid w:val="0073294A"/>
    <w:rsid w:val="00732DA0"/>
    <w:rsid w:val="0073476C"/>
    <w:rsid w:val="00734D13"/>
    <w:rsid w:val="00734EEE"/>
    <w:rsid w:val="00736CC9"/>
    <w:rsid w:val="00736EAB"/>
    <w:rsid w:val="007377D8"/>
    <w:rsid w:val="00737B0A"/>
    <w:rsid w:val="00740A4C"/>
    <w:rsid w:val="00740E25"/>
    <w:rsid w:val="007412DF"/>
    <w:rsid w:val="0074186C"/>
    <w:rsid w:val="00741F54"/>
    <w:rsid w:val="0074383D"/>
    <w:rsid w:val="0075092D"/>
    <w:rsid w:val="007519ED"/>
    <w:rsid w:val="007531EE"/>
    <w:rsid w:val="0075388D"/>
    <w:rsid w:val="00753D5A"/>
    <w:rsid w:val="00753DBA"/>
    <w:rsid w:val="00754ECA"/>
    <w:rsid w:val="00755A7A"/>
    <w:rsid w:val="00756F19"/>
    <w:rsid w:val="007613E5"/>
    <w:rsid w:val="00761491"/>
    <w:rsid w:val="007637D8"/>
    <w:rsid w:val="007638DC"/>
    <w:rsid w:val="0076551D"/>
    <w:rsid w:val="00766325"/>
    <w:rsid w:val="00766E46"/>
    <w:rsid w:val="00772953"/>
    <w:rsid w:val="00776009"/>
    <w:rsid w:val="007761E9"/>
    <w:rsid w:val="00776D56"/>
    <w:rsid w:val="00780F59"/>
    <w:rsid w:val="00782144"/>
    <w:rsid w:val="00783A21"/>
    <w:rsid w:val="00786128"/>
    <w:rsid w:val="00786564"/>
    <w:rsid w:val="00787E22"/>
    <w:rsid w:val="00791441"/>
    <w:rsid w:val="00792616"/>
    <w:rsid w:val="0079384D"/>
    <w:rsid w:val="00793D1A"/>
    <w:rsid w:val="00793EA8"/>
    <w:rsid w:val="00795A96"/>
    <w:rsid w:val="007967E1"/>
    <w:rsid w:val="00796D27"/>
    <w:rsid w:val="0079767E"/>
    <w:rsid w:val="007A2779"/>
    <w:rsid w:val="007A31CD"/>
    <w:rsid w:val="007A4384"/>
    <w:rsid w:val="007A512F"/>
    <w:rsid w:val="007A57B1"/>
    <w:rsid w:val="007A6197"/>
    <w:rsid w:val="007A61F9"/>
    <w:rsid w:val="007A71A8"/>
    <w:rsid w:val="007A7240"/>
    <w:rsid w:val="007A73AD"/>
    <w:rsid w:val="007A73E7"/>
    <w:rsid w:val="007B29C3"/>
    <w:rsid w:val="007B4333"/>
    <w:rsid w:val="007B45E4"/>
    <w:rsid w:val="007B617F"/>
    <w:rsid w:val="007B7334"/>
    <w:rsid w:val="007C085D"/>
    <w:rsid w:val="007C1705"/>
    <w:rsid w:val="007C439A"/>
    <w:rsid w:val="007C5686"/>
    <w:rsid w:val="007C57FE"/>
    <w:rsid w:val="007C5901"/>
    <w:rsid w:val="007C706C"/>
    <w:rsid w:val="007C728D"/>
    <w:rsid w:val="007C7B45"/>
    <w:rsid w:val="007D0C6A"/>
    <w:rsid w:val="007D472D"/>
    <w:rsid w:val="007D7ED9"/>
    <w:rsid w:val="007E0FAA"/>
    <w:rsid w:val="007E343D"/>
    <w:rsid w:val="007E49A0"/>
    <w:rsid w:val="007E60B4"/>
    <w:rsid w:val="007F05DB"/>
    <w:rsid w:val="007F1E70"/>
    <w:rsid w:val="007F2596"/>
    <w:rsid w:val="007F2841"/>
    <w:rsid w:val="007F29DA"/>
    <w:rsid w:val="007F4538"/>
    <w:rsid w:val="007F5A09"/>
    <w:rsid w:val="007F7515"/>
    <w:rsid w:val="007F7623"/>
    <w:rsid w:val="007F7C62"/>
    <w:rsid w:val="00801B8B"/>
    <w:rsid w:val="0080287A"/>
    <w:rsid w:val="00805066"/>
    <w:rsid w:val="0080565A"/>
    <w:rsid w:val="00810AB5"/>
    <w:rsid w:val="00810B06"/>
    <w:rsid w:val="00812A81"/>
    <w:rsid w:val="00813C56"/>
    <w:rsid w:val="00814394"/>
    <w:rsid w:val="008150F3"/>
    <w:rsid w:val="00815411"/>
    <w:rsid w:val="00815E5E"/>
    <w:rsid w:val="008163CC"/>
    <w:rsid w:val="008173AD"/>
    <w:rsid w:val="0082489B"/>
    <w:rsid w:val="00824CB6"/>
    <w:rsid w:val="00825466"/>
    <w:rsid w:val="00827529"/>
    <w:rsid w:val="008301DB"/>
    <w:rsid w:val="00830698"/>
    <w:rsid w:val="00830A74"/>
    <w:rsid w:val="00831847"/>
    <w:rsid w:val="00837DD4"/>
    <w:rsid w:val="00837E27"/>
    <w:rsid w:val="00841A78"/>
    <w:rsid w:val="00842331"/>
    <w:rsid w:val="00844BC6"/>
    <w:rsid w:val="00846044"/>
    <w:rsid w:val="0084613C"/>
    <w:rsid w:val="008472C0"/>
    <w:rsid w:val="008474D7"/>
    <w:rsid w:val="00850CD1"/>
    <w:rsid w:val="008510E6"/>
    <w:rsid w:val="008530A7"/>
    <w:rsid w:val="00853391"/>
    <w:rsid w:val="00853F16"/>
    <w:rsid w:val="00853FC0"/>
    <w:rsid w:val="00856043"/>
    <w:rsid w:val="008562CD"/>
    <w:rsid w:val="00856E94"/>
    <w:rsid w:val="008578CF"/>
    <w:rsid w:val="00861E51"/>
    <w:rsid w:val="00863320"/>
    <w:rsid w:val="008661B0"/>
    <w:rsid w:val="00866DBC"/>
    <w:rsid w:val="00867616"/>
    <w:rsid w:val="00871FBC"/>
    <w:rsid w:val="008742A3"/>
    <w:rsid w:val="008766EC"/>
    <w:rsid w:val="008768CF"/>
    <w:rsid w:val="00885144"/>
    <w:rsid w:val="008859B5"/>
    <w:rsid w:val="00886793"/>
    <w:rsid w:val="00891A83"/>
    <w:rsid w:val="008920E4"/>
    <w:rsid w:val="00895458"/>
    <w:rsid w:val="00895496"/>
    <w:rsid w:val="00895996"/>
    <w:rsid w:val="00896D74"/>
    <w:rsid w:val="008972BD"/>
    <w:rsid w:val="0089761A"/>
    <w:rsid w:val="008A09FD"/>
    <w:rsid w:val="008A5B3D"/>
    <w:rsid w:val="008A5BCF"/>
    <w:rsid w:val="008A74A2"/>
    <w:rsid w:val="008A7E06"/>
    <w:rsid w:val="008B08F2"/>
    <w:rsid w:val="008B2323"/>
    <w:rsid w:val="008B2CF1"/>
    <w:rsid w:val="008B3E1F"/>
    <w:rsid w:val="008B5504"/>
    <w:rsid w:val="008B63CC"/>
    <w:rsid w:val="008B7B2A"/>
    <w:rsid w:val="008C04B5"/>
    <w:rsid w:val="008C06F0"/>
    <w:rsid w:val="008C0D2B"/>
    <w:rsid w:val="008C0E4C"/>
    <w:rsid w:val="008C28D3"/>
    <w:rsid w:val="008C3056"/>
    <w:rsid w:val="008C3176"/>
    <w:rsid w:val="008C629A"/>
    <w:rsid w:val="008C6C1E"/>
    <w:rsid w:val="008C75E9"/>
    <w:rsid w:val="008C7842"/>
    <w:rsid w:val="008D0B64"/>
    <w:rsid w:val="008D0FAD"/>
    <w:rsid w:val="008D2E7D"/>
    <w:rsid w:val="008D3931"/>
    <w:rsid w:val="008D5CF8"/>
    <w:rsid w:val="008D63BE"/>
    <w:rsid w:val="008E0455"/>
    <w:rsid w:val="008E089A"/>
    <w:rsid w:val="008E2EE2"/>
    <w:rsid w:val="008E5D8C"/>
    <w:rsid w:val="008E6104"/>
    <w:rsid w:val="008F025C"/>
    <w:rsid w:val="008F28B8"/>
    <w:rsid w:val="008F2AEC"/>
    <w:rsid w:val="008F303B"/>
    <w:rsid w:val="008F32B0"/>
    <w:rsid w:val="008F3D9C"/>
    <w:rsid w:val="008F46B3"/>
    <w:rsid w:val="008F4729"/>
    <w:rsid w:val="008F4C5C"/>
    <w:rsid w:val="008F4C5D"/>
    <w:rsid w:val="008F4E41"/>
    <w:rsid w:val="008F7DE2"/>
    <w:rsid w:val="00901703"/>
    <w:rsid w:val="00902B1D"/>
    <w:rsid w:val="00902B4B"/>
    <w:rsid w:val="00903693"/>
    <w:rsid w:val="0090385A"/>
    <w:rsid w:val="00906916"/>
    <w:rsid w:val="009100D7"/>
    <w:rsid w:val="00911B1B"/>
    <w:rsid w:val="00911FBC"/>
    <w:rsid w:val="00920047"/>
    <w:rsid w:val="00920DE4"/>
    <w:rsid w:val="0092127F"/>
    <w:rsid w:val="00924A2C"/>
    <w:rsid w:val="00924A7B"/>
    <w:rsid w:val="00925D30"/>
    <w:rsid w:val="0092719F"/>
    <w:rsid w:val="00930FCF"/>
    <w:rsid w:val="00931598"/>
    <w:rsid w:val="009328BF"/>
    <w:rsid w:val="009333B9"/>
    <w:rsid w:val="00935E31"/>
    <w:rsid w:val="009364E5"/>
    <w:rsid w:val="009367A0"/>
    <w:rsid w:val="0094245C"/>
    <w:rsid w:val="00943369"/>
    <w:rsid w:val="009455D2"/>
    <w:rsid w:val="00946CFE"/>
    <w:rsid w:val="009509A6"/>
    <w:rsid w:val="00951384"/>
    <w:rsid w:val="00953CC1"/>
    <w:rsid w:val="00955E20"/>
    <w:rsid w:val="00955EDD"/>
    <w:rsid w:val="009560FF"/>
    <w:rsid w:val="00956234"/>
    <w:rsid w:val="0095696A"/>
    <w:rsid w:val="00956AD0"/>
    <w:rsid w:val="009575C8"/>
    <w:rsid w:val="00961989"/>
    <w:rsid w:val="00962C56"/>
    <w:rsid w:val="009639F5"/>
    <w:rsid w:val="009658A9"/>
    <w:rsid w:val="00967398"/>
    <w:rsid w:val="0097020A"/>
    <w:rsid w:val="0097126E"/>
    <w:rsid w:val="009712C3"/>
    <w:rsid w:val="009726F7"/>
    <w:rsid w:val="00972D46"/>
    <w:rsid w:val="00976688"/>
    <w:rsid w:val="00976A0B"/>
    <w:rsid w:val="00976A41"/>
    <w:rsid w:val="0097755B"/>
    <w:rsid w:val="00977CC5"/>
    <w:rsid w:val="00977D82"/>
    <w:rsid w:val="00977DAE"/>
    <w:rsid w:val="00981864"/>
    <w:rsid w:val="00982A8E"/>
    <w:rsid w:val="00985D6A"/>
    <w:rsid w:val="009902B9"/>
    <w:rsid w:val="00991D52"/>
    <w:rsid w:val="0099255F"/>
    <w:rsid w:val="0099358F"/>
    <w:rsid w:val="00993F81"/>
    <w:rsid w:val="00995284"/>
    <w:rsid w:val="00995505"/>
    <w:rsid w:val="00995C77"/>
    <w:rsid w:val="00996948"/>
    <w:rsid w:val="00996E74"/>
    <w:rsid w:val="00997157"/>
    <w:rsid w:val="009A0063"/>
    <w:rsid w:val="009A0680"/>
    <w:rsid w:val="009A0F27"/>
    <w:rsid w:val="009A53FC"/>
    <w:rsid w:val="009A6B05"/>
    <w:rsid w:val="009A7261"/>
    <w:rsid w:val="009B0DE9"/>
    <w:rsid w:val="009B4948"/>
    <w:rsid w:val="009B605C"/>
    <w:rsid w:val="009B71E6"/>
    <w:rsid w:val="009B7B5C"/>
    <w:rsid w:val="009C049A"/>
    <w:rsid w:val="009C0AD0"/>
    <w:rsid w:val="009C32F9"/>
    <w:rsid w:val="009C58DC"/>
    <w:rsid w:val="009C5E39"/>
    <w:rsid w:val="009C6E82"/>
    <w:rsid w:val="009C762A"/>
    <w:rsid w:val="009C7C0C"/>
    <w:rsid w:val="009D1FA4"/>
    <w:rsid w:val="009D3152"/>
    <w:rsid w:val="009D3A4D"/>
    <w:rsid w:val="009D3A5B"/>
    <w:rsid w:val="009D4E06"/>
    <w:rsid w:val="009D5189"/>
    <w:rsid w:val="009D706B"/>
    <w:rsid w:val="009D7395"/>
    <w:rsid w:val="009D7754"/>
    <w:rsid w:val="009E1A91"/>
    <w:rsid w:val="009E2623"/>
    <w:rsid w:val="009E5C96"/>
    <w:rsid w:val="009E786E"/>
    <w:rsid w:val="009F0893"/>
    <w:rsid w:val="009F0EB5"/>
    <w:rsid w:val="009F216E"/>
    <w:rsid w:val="009F308D"/>
    <w:rsid w:val="009F37AA"/>
    <w:rsid w:val="009F436C"/>
    <w:rsid w:val="009F4462"/>
    <w:rsid w:val="009F5E46"/>
    <w:rsid w:val="009F6664"/>
    <w:rsid w:val="00A0026E"/>
    <w:rsid w:val="00A0330B"/>
    <w:rsid w:val="00A03546"/>
    <w:rsid w:val="00A05196"/>
    <w:rsid w:val="00A0557F"/>
    <w:rsid w:val="00A055C3"/>
    <w:rsid w:val="00A060C8"/>
    <w:rsid w:val="00A06538"/>
    <w:rsid w:val="00A072E4"/>
    <w:rsid w:val="00A12294"/>
    <w:rsid w:val="00A12381"/>
    <w:rsid w:val="00A127F8"/>
    <w:rsid w:val="00A13E4B"/>
    <w:rsid w:val="00A2028C"/>
    <w:rsid w:val="00A206F6"/>
    <w:rsid w:val="00A213A1"/>
    <w:rsid w:val="00A21D5B"/>
    <w:rsid w:val="00A21DE9"/>
    <w:rsid w:val="00A2234D"/>
    <w:rsid w:val="00A22C37"/>
    <w:rsid w:val="00A24646"/>
    <w:rsid w:val="00A256D9"/>
    <w:rsid w:val="00A279E0"/>
    <w:rsid w:val="00A304AB"/>
    <w:rsid w:val="00A319B7"/>
    <w:rsid w:val="00A32C12"/>
    <w:rsid w:val="00A345F9"/>
    <w:rsid w:val="00A3526D"/>
    <w:rsid w:val="00A400E6"/>
    <w:rsid w:val="00A40BE8"/>
    <w:rsid w:val="00A42A41"/>
    <w:rsid w:val="00A43127"/>
    <w:rsid w:val="00A43942"/>
    <w:rsid w:val="00A45016"/>
    <w:rsid w:val="00A45E33"/>
    <w:rsid w:val="00A47CC7"/>
    <w:rsid w:val="00A50040"/>
    <w:rsid w:val="00A5173A"/>
    <w:rsid w:val="00A52996"/>
    <w:rsid w:val="00A5304A"/>
    <w:rsid w:val="00A55762"/>
    <w:rsid w:val="00A55A8F"/>
    <w:rsid w:val="00A566C0"/>
    <w:rsid w:val="00A60750"/>
    <w:rsid w:val="00A6147E"/>
    <w:rsid w:val="00A6691C"/>
    <w:rsid w:val="00A70470"/>
    <w:rsid w:val="00A727CE"/>
    <w:rsid w:val="00A72A47"/>
    <w:rsid w:val="00A74E5A"/>
    <w:rsid w:val="00A809EA"/>
    <w:rsid w:val="00A810D3"/>
    <w:rsid w:val="00A8132E"/>
    <w:rsid w:val="00A81BDC"/>
    <w:rsid w:val="00A82601"/>
    <w:rsid w:val="00A848FE"/>
    <w:rsid w:val="00A87DEA"/>
    <w:rsid w:val="00A9146E"/>
    <w:rsid w:val="00A9193B"/>
    <w:rsid w:val="00A921F6"/>
    <w:rsid w:val="00A926E4"/>
    <w:rsid w:val="00A929B5"/>
    <w:rsid w:val="00A9481C"/>
    <w:rsid w:val="00A952CF"/>
    <w:rsid w:val="00A959DD"/>
    <w:rsid w:val="00AA1A21"/>
    <w:rsid w:val="00AA38B0"/>
    <w:rsid w:val="00AA3EFE"/>
    <w:rsid w:val="00AA456A"/>
    <w:rsid w:val="00AA5D76"/>
    <w:rsid w:val="00AA6E0A"/>
    <w:rsid w:val="00AA7ECC"/>
    <w:rsid w:val="00AB2766"/>
    <w:rsid w:val="00AB2D27"/>
    <w:rsid w:val="00AB3360"/>
    <w:rsid w:val="00AB4083"/>
    <w:rsid w:val="00AB4BFE"/>
    <w:rsid w:val="00AB5E99"/>
    <w:rsid w:val="00AB5FED"/>
    <w:rsid w:val="00AC1F9B"/>
    <w:rsid w:val="00AC4563"/>
    <w:rsid w:val="00AC4797"/>
    <w:rsid w:val="00AC5AB7"/>
    <w:rsid w:val="00AC6E98"/>
    <w:rsid w:val="00AD1550"/>
    <w:rsid w:val="00AD3278"/>
    <w:rsid w:val="00AD39E8"/>
    <w:rsid w:val="00AD510C"/>
    <w:rsid w:val="00AD560D"/>
    <w:rsid w:val="00AD6E44"/>
    <w:rsid w:val="00AD7489"/>
    <w:rsid w:val="00AE2534"/>
    <w:rsid w:val="00AE2838"/>
    <w:rsid w:val="00AE3A14"/>
    <w:rsid w:val="00AE4D33"/>
    <w:rsid w:val="00AE5B01"/>
    <w:rsid w:val="00AE6670"/>
    <w:rsid w:val="00AE7A0F"/>
    <w:rsid w:val="00AF01D0"/>
    <w:rsid w:val="00AF17A2"/>
    <w:rsid w:val="00AF1B6A"/>
    <w:rsid w:val="00AF37B4"/>
    <w:rsid w:val="00AF4F3B"/>
    <w:rsid w:val="00AF7E3E"/>
    <w:rsid w:val="00B007FF"/>
    <w:rsid w:val="00B00EA7"/>
    <w:rsid w:val="00B01112"/>
    <w:rsid w:val="00B01CAC"/>
    <w:rsid w:val="00B01F3E"/>
    <w:rsid w:val="00B04191"/>
    <w:rsid w:val="00B07CC5"/>
    <w:rsid w:val="00B100A1"/>
    <w:rsid w:val="00B11840"/>
    <w:rsid w:val="00B13098"/>
    <w:rsid w:val="00B130DB"/>
    <w:rsid w:val="00B14588"/>
    <w:rsid w:val="00B14E06"/>
    <w:rsid w:val="00B17091"/>
    <w:rsid w:val="00B174E6"/>
    <w:rsid w:val="00B21539"/>
    <w:rsid w:val="00B21760"/>
    <w:rsid w:val="00B21D59"/>
    <w:rsid w:val="00B24E2D"/>
    <w:rsid w:val="00B27303"/>
    <w:rsid w:val="00B305D8"/>
    <w:rsid w:val="00B3122F"/>
    <w:rsid w:val="00B313C0"/>
    <w:rsid w:val="00B31C5E"/>
    <w:rsid w:val="00B31E3B"/>
    <w:rsid w:val="00B32570"/>
    <w:rsid w:val="00B33465"/>
    <w:rsid w:val="00B3381D"/>
    <w:rsid w:val="00B34950"/>
    <w:rsid w:val="00B354FC"/>
    <w:rsid w:val="00B42EEE"/>
    <w:rsid w:val="00B437EC"/>
    <w:rsid w:val="00B4432F"/>
    <w:rsid w:val="00B45487"/>
    <w:rsid w:val="00B47011"/>
    <w:rsid w:val="00B47212"/>
    <w:rsid w:val="00B5171C"/>
    <w:rsid w:val="00B52814"/>
    <w:rsid w:val="00B547D1"/>
    <w:rsid w:val="00B55808"/>
    <w:rsid w:val="00B5678C"/>
    <w:rsid w:val="00B568E3"/>
    <w:rsid w:val="00B56B20"/>
    <w:rsid w:val="00B56B93"/>
    <w:rsid w:val="00B56FBD"/>
    <w:rsid w:val="00B60545"/>
    <w:rsid w:val="00B60EEF"/>
    <w:rsid w:val="00B6288F"/>
    <w:rsid w:val="00B6397B"/>
    <w:rsid w:val="00B63E81"/>
    <w:rsid w:val="00B648A3"/>
    <w:rsid w:val="00B6780E"/>
    <w:rsid w:val="00B67FEB"/>
    <w:rsid w:val="00B70ECE"/>
    <w:rsid w:val="00B70F23"/>
    <w:rsid w:val="00B71474"/>
    <w:rsid w:val="00B71E85"/>
    <w:rsid w:val="00B7529D"/>
    <w:rsid w:val="00B83D15"/>
    <w:rsid w:val="00B90E33"/>
    <w:rsid w:val="00B916DC"/>
    <w:rsid w:val="00B916FD"/>
    <w:rsid w:val="00B92C72"/>
    <w:rsid w:val="00B935A6"/>
    <w:rsid w:val="00B938CE"/>
    <w:rsid w:val="00B93C7C"/>
    <w:rsid w:val="00B94206"/>
    <w:rsid w:val="00B94DC2"/>
    <w:rsid w:val="00BA085B"/>
    <w:rsid w:val="00BA1E1F"/>
    <w:rsid w:val="00BA6E6C"/>
    <w:rsid w:val="00BA6F9C"/>
    <w:rsid w:val="00BA7099"/>
    <w:rsid w:val="00BA735C"/>
    <w:rsid w:val="00BA789E"/>
    <w:rsid w:val="00BB0053"/>
    <w:rsid w:val="00BB0C5E"/>
    <w:rsid w:val="00BB54BF"/>
    <w:rsid w:val="00BB5EE8"/>
    <w:rsid w:val="00BB6B25"/>
    <w:rsid w:val="00BC1F88"/>
    <w:rsid w:val="00BC3F54"/>
    <w:rsid w:val="00BC419B"/>
    <w:rsid w:val="00BC50D3"/>
    <w:rsid w:val="00BC6D1B"/>
    <w:rsid w:val="00BC77A3"/>
    <w:rsid w:val="00BD1684"/>
    <w:rsid w:val="00BD2281"/>
    <w:rsid w:val="00BD3A23"/>
    <w:rsid w:val="00BD4583"/>
    <w:rsid w:val="00BD6054"/>
    <w:rsid w:val="00BD6553"/>
    <w:rsid w:val="00BD75E8"/>
    <w:rsid w:val="00BD7A8F"/>
    <w:rsid w:val="00BE08DC"/>
    <w:rsid w:val="00BE2837"/>
    <w:rsid w:val="00BE2F67"/>
    <w:rsid w:val="00BE504F"/>
    <w:rsid w:val="00BE6A59"/>
    <w:rsid w:val="00BE7CE3"/>
    <w:rsid w:val="00BF0DA3"/>
    <w:rsid w:val="00BF103A"/>
    <w:rsid w:val="00BF13C2"/>
    <w:rsid w:val="00BF2150"/>
    <w:rsid w:val="00BF2751"/>
    <w:rsid w:val="00BF31B5"/>
    <w:rsid w:val="00BF3999"/>
    <w:rsid w:val="00BF3AE1"/>
    <w:rsid w:val="00BF5CDC"/>
    <w:rsid w:val="00BF620E"/>
    <w:rsid w:val="00BF6373"/>
    <w:rsid w:val="00BF6837"/>
    <w:rsid w:val="00BF6D9A"/>
    <w:rsid w:val="00BF73CD"/>
    <w:rsid w:val="00C03889"/>
    <w:rsid w:val="00C04147"/>
    <w:rsid w:val="00C04B6F"/>
    <w:rsid w:val="00C052F3"/>
    <w:rsid w:val="00C06AA0"/>
    <w:rsid w:val="00C10017"/>
    <w:rsid w:val="00C10CF1"/>
    <w:rsid w:val="00C10FBA"/>
    <w:rsid w:val="00C11D03"/>
    <w:rsid w:val="00C12532"/>
    <w:rsid w:val="00C126DD"/>
    <w:rsid w:val="00C15A53"/>
    <w:rsid w:val="00C16264"/>
    <w:rsid w:val="00C17CE9"/>
    <w:rsid w:val="00C17F00"/>
    <w:rsid w:val="00C21780"/>
    <w:rsid w:val="00C24B81"/>
    <w:rsid w:val="00C25388"/>
    <w:rsid w:val="00C256E8"/>
    <w:rsid w:val="00C26B26"/>
    <w:rsid w:val="00C30F0D"/>
    <w:rsid w:val="00C32ED5"/>
    <w:rsid w:val="00C33D73"/>
    <w:rsid w:val="00C34037"/>
    <w:rsid w:val="00C3490B"/>
    <w:rsid w:val="00C355E9"/>
    <w:rsid w:val="00C35A05"/>
    <w:rsid w:val="00C36F7C"/>
    <w:rsid w:val="00C37815"/>
    <w:rsid w:val="00C402AC"/>
    <w:rsid w:val="00C416D4"/>
    <w:rsid w:val="00C428E7"/>
    <w:rsid w:val="00C45061"/>
    <w:rsid w:val="00C450B9"/>
    <w:rsid w:val="00C4563B"/>
    <w:rsid w:val="00C472C8"/>
    <w:rsid w:val="00C47C61"/>
    <w:rsid w:val="00C47D4B"/>
    <w:rsid w:val="00C5058F"/>
    <w:rsid w:val="00C53D99"/>
    <w:rsid w:val="00C547D0"/>
    <w:rsid w:val="00C56E94"/>
    <w:rsid w:val="00C62923"/>
    <w:rsid w:val="00C6356B"/>
    <w:rsid w:val="00C63EFD"/>
    <w:rsid w:val="00C64189"/>
    <w:rsid w:val="00C6516E"/>
    <w:rsid w:val="00C66394"/>
    <w:rsid w:val="00C67F6E"/>
    <w:rsid w:val="00C7024D"/>
    <w:rsid w:val="00C71022"/>
    <w:rsid w:val="00C713D4"/>
    <w:rsid w:val="00C735FB"/>
    <w:rsid w:val="00C75C00"/>
    <w:rsid w:val="00C774B2"/>
    <w:rsid w:val="00C77713"/>
    <w:rsid w:val="00C86ABF"/>
    <w:rsid w:val="00C87AD4"/>
    <w:rsid w:val="00C91CEB"/>
    <w:rsid w:val="00C93004"/>
    <w:rsid w:val="00C938B0"/>
    <w:rsid w:val="00C93B67"/>
    <w:rsid w:val="00C947EB"/>
    <w:rsid w:val="00C94A47"/>
    <w:rsid w:val="00C95CCB"/>
    <w:rsid w:val="00C9626D"/>
    <w:rsid w:val="00CA1756"/>
    <w:rsid w:val="00CA2242"/>
    <w:rsid w:val="00CA70DA"/>
    <w:rsid w:val="00CA7642"/>
    <w:rsid w:val="00CB14C7"/>
    <w:rsid w:val="00CB1731"/>
    <w:rsid w:val="00CB1920"/>
    <w:rsid w:val="00CB1CAA"/>
    <w:rsid w:val="00CB1E6F"/>
    <w:rsid w:val="00CB2ED3"/>
    <w:rsid w:val="00CB37F9"/>
    <w:rsid w:val="00CB598B"/>
    <w:rsid w:val="00CB5D19"/>
    <w:rsid w:val="00CC32BD"/>
    <w:rsid w:val="00CC6EB9"/>
    <w:rsid w:val="00CD0151"/>
    <w:rsid w:val="00CD1322"/>
    <w:rsid w:val="00CD309E"/>
    <w:rsid w:val="00CD4C9F"/>
    <w:rsid w:val="00CD6F1C"/>
    <w:rsid w:val="00CE0792"/>
    <w:rsid w:val="00CE0C31"/>
    <w:rsid w:val="00CE0F27"/>
    <w:rsid w:val="00CE210E"/>
    <w:rsid w:val="00CE2495"/>
    <w:rsid w:val="00CE2579"/>
    <w:rsid w:val="00CE2D9C"/>
    <w:rsid w:val="00CE5CB1"/>
    <w:rsid w:val="00CE6227"/>
    <w:rsid w:val="00CE647D"/>
    <w:rsid w:val="00CE7413"/>
    <w:rsid w:val="00CF0808"/>
    <w:rsid w:val="00CF0B1D"/>
    <w:rsid w:val="00CF13FA"/>
    <w:rsid w:val="00CF2DF2"/>
    <w:rsid w:val="00CF4B50"/>
    <w:rsid w:val="00CF7F4F"/>
    <w:rsid w:val="00D00A8C"/>
    <w:rsid w:val="00D00D09"/>
    <w:rsid w:val="00D00D0E"/>
    <w:rsid w:val="00D01B8D"/>
    <w:rsid w:val="00D01E1F"/>
    <w:rsid w:val="00D04B5D"/>
    <w:rsid w:val="00D10599"/>
    <w:rsid w:val="00D10D04"/>
    <w:rsid w:val="00D13D98"/>
    <w:rsid w:val="00D15367"/>
    <w:rsid w:val="00D155C7"/>
    <w:rsid w:val="00D17D62"/>
    <w:rsid w:val="00D202EB"/>
    <w:rsid w:val="00D207A6"/>
    <w:rsid w:val="00D21891"/>
    <w:rsid w:val="00D22781"/>
    <w:rsid w:val="00D23D98"/>
    <w:rsid w:val="00D24222"/>
    <w:rsid w:val="00D2699C"/>
    <w:rsid w:val="00D279D3"/>
    <w:rsid w:val="00D30A05"/>
    <w:rsid w:val="00D30F9E"/>
    <w:rsid w:val="00D31859"/>
    <w:rsid w:val="00D31A1B"/>
    <w:rsid w:val="00D33C80"/>
    <w:rsid w:val="00D36AA1"/>
    <w:rsid w:val="00D411BB"/>
    <w:rsid w:val="00D42CEA"/>
    <w:rsid w:val="00D43637"/>
    <w:rsid w:val="00D4435F"/>
    <w:rsid w:val="00D444B3"/>
    <w:rsid w:val="00D4483A"/>
    <w:rsid w:val="00D4711A"/>
    <w:rsid w:val="00D50B53"/>
    <w:rsid w:val="00D515C2"/>
    <w:rsid w:val="00D51F11"/>
    <w:rsid w:val="00D521D1"/>
    <w:rsid w:val="00D5625F"/>
    <w:rsid w:val="00D574E2"/>
    <w:rsid w:val="00D60B26"/>
    <w:rsid w:val="00D60D8E"/>
    <w:rsid w:val="00D61884"/>
    <w:rsid w:val="00D6318F"/>
    <w:rsid w:val="00D63847"/>
    <w:rsid w:val="00D65618"/>
    <w:rsid w:val="00D667BD"/>
    <w:rsid w:val="00D67392"/>
    <w:rsid w:val="00D67C86"/>
    <w:rsid w:val="00D70675"/>
    <w:rsid w:val="00D71A09"/>
    <w:rsid w:val="00D71B8F"/>
    <w:rsid w:val="00D72A1F"/>
    <w:rsid w:val="00D73CD6"/>
    <w:rsid w:val="00D74BFE"/>
    <w:rsid w:val="00D76539"/>
    <w:rsid w:val="00D76A59"/>
    <w:rsid w:val="00D809C7"/>
    <w:rsid w:val="00D8171D"/>
    <w:rsid w:val="00D81F8F"/>
    <w:rsid w:val="00D82915"/>
    <w:rsid w:val="00D831E1"/>
    <w:rsid w:val="00D8359C"/>
    <w:rsid w:val="00D84275"/>
    <w:rsid w:val="00D843C1"/>
    <w:rsid w:val="00D8452A"/>
    <w:rsid w:val="00D847A6"/>
    <w:rsid w:val="00D867B8"/>
    <w:rsid w:val="00D86928"/>
    <w:rsid w:val="00D8708C"/>
    <w:rsid w:val="00D87E9A"/>
    <w:rsid w:val="00D9190F"/>
    <w:rsid w:val="00D92438"/>
    <w:rsid w:val="00D92683"/>
    <w:rsid w:val="00D93AD3"/>
    <w:rsid w:val="00D93B4D"/>
    <w:rsid w:val="00D954E2"/>
    <w:rsid w:val="00D9560E"/>
    <w:rsid w:val="00D95D05"/>
    <w:rsid w:val="00D97CBB"/>
    <w:rsid w:val="00D97E6F"/>
    <w:rsid w:val="00DA03CC"/>
    <w:rsid w:val="00DA0DC1"/>
    <w:rsid w:val="00DA1E63"/>
    <w:rsid w:val="00DA1F97"/>
    <w:rsid w:val="00DA2C9A"/>
    <w:rsid w:val="00DA5424"/>
    <w:rsid w:val="00DA55CB"/>
    <w:rsid w:val="00DA7F69"/>
    <w:rsid w:val="00DB1B20"/>
    <w:rsid w:val="00DB417E"/>
    <w:rsid w:val="00DB585A"/>
    <w:rsid w:val="00DB5E99"/>
    <w:rsid w:val="00DB6230"/>
    <w:rsid w:val="00DB6368"/>
    <w:rsid w:val="00DB641F"/>
    <w:rsid w:val="00DC119F"/>
    <w:rsid w:val="00DC1266"/>
    <w:rsid w:val="00DC15BD"/>
    <w:rsid w:val="00DC1C2D"/>
    <w:rsid w:val="00DC21B8"/>
    <w:rsid w:val="00DC44A6"/>
    <w:rsid w:val="00DC50CE"/>
    <w:rsid w:val="00DC5231"/>
    <w:rsid w:val="00DC5D5B"/>
    <w:rsid w:val="00DC67D9"/>
    <w:rsid w:val="00DC7A1B"/>
    <w:rsid w:val="00DD0F34"/>
    <w:rsid w:val="00DD1D60"/>
    <w:rsid w:val="00DD2350"/>
    <w:rsid w:val="00DD27A2"/>
    <w:rsid w:val="00DD2AA5"/>
    <w:rsid w:val="00DD30D2"/>
    <w:rsid w:val="00DD3F86"/>
    <w:rsid w:val="00DD4A81"/>
    <w:rsid w:val="00DD5F7E"/>
    <w:rsid w:val="00DE06E7"/>
    <w:rsid w:val="00DE1B8B"/>
    <w:rsid w:val="00DE2649"/>
    <w:rsid w:val="00DE2CE3"/>
    <w:rsid w:val="00DE4C93"/>
    <w:rsid w:val="00DE4E00"/>
    <w:rsid w:val="00DE516E"/>
    <w:rsid w:val="00DE5BF2"/>
    <w:rsid w:val="00DF0626"/>
    <w:rsid w:val="00DF10A9"/>
    <w:rsid w:val="00DF1E49"/>
    <w:rsid w:val="00E006E6"/>
    <w:rsid w:val="00E00C31"/>
    <w:rsid w:val="00E02ECF"/>
    <w:rsid w:val="00E0524D"/>
    <w:rsid w:val="00E05797"/>
    <w:rsid w:val="00E11349"/>
    <w:rsid w:val="00E11FCC"/>
    <w:rsid w:val="00E13689"/>
    <w:rsid w:val="00E148A4"/>
    <w:rsid w:val="00E15BB4"/>
    <w:rsid w:val="00E16F91"/>
    <w:rsid w:val="00E17659"/>
    <w:rsid w:val="00E17785"/>
    <w:rsid w:val="00E1793C"/>
    <w:rsid w:val="00E223CC"/>
    <w:rsid w:val="00E24E4B"/>
    <w:rsid w:val="00E25189"/>
    <w:rsid w:val="00E2679B"/>
    <w:rsid w:val="00E2790F"/>
    <w:rsid w:val="00E27D37"/>
    <w:rsid w:val="00E3136E"/>
    <w:rsid w:val="00E3326B"/>
    <w:rsid w:val="00E35A88"/>
    <w:rsid w:val="00E36ED3"/>
    <w:rsid w:val="00E373B3"/>
    <w:rsid w:val="00E4031A"/>
    <w:rsid w:val="00E450B3"/>
    <w:rsid w:val="00E45C9E"/>
    <w:rsid w:val="00E475DC"/>
    <w:rsid w:val="00E4797E"/>
    <w:rsid w:val="00E50D05"/>
    <w:rsid w:val="00E51188"/>
    <w:rsid w:val="00E5429B"/>
    <w:rsid w:val="00E54859"/>
    <w:rsid w:val="00E5573F"/>
    <w:rsid w:val="00E5786F"/>
    <w:rsid w:val="00E57FA2"/>
    <w:rsid w:val="00E60AEA"/>
    <w:rsid w:val="00E61869"/>
    <w:rsid w:val="00E61A58"/>
    <w:rsid w:val="00E61BBF"/>
    <w:rsid w:val="00E6228B"/>
    <w:rsid w:val="00E630EC"/>
    <w:rsid w:val="00E63C48"/>
    <w:rsid w:val="00E63FDD"/>
    <w:rsid w:val="00E65DA1"/>
    <w:rsid w:val="00E66FE8"/>
    <w:rsid w:val="00E71471"/>
    <w:rsid w:val="00E72E17"/>
    <w:rsid w:val="00E74108"/>
    <w:rsid w:val="00E80B93"/>
    <w:rsid w:val="00E8194A"/>
    <w:rsid w:val="00E81AE5"/>
    <w:rsid w:val="00E81C0B"/>
    <w:rsid w:val="00E81C84"/>
    <w:rsid w:val="00E832CA"/>
    <w:rsid w:val="00E842DD"/>
    <w:rsid w:val="00E84AE4"/>
    <w:rsid w:val="00E84BD4"/>
    <w:rsid w:val="00E84EE0"/>
    <w:rsid w:val="00E8778E"/>
    <w:rsid w:val="00E906E1"/>
    <w:rsid w:val="00E90883"/>
    <w:rsid w:val="00E90ACC"/>
    <w:rsid w:val="00E924CF"/>
    <w:rsid w:val="00E95AC8"/>
    <w:rsid w:val="00E963CD"/>
    <w:rsid w:val="00EA3322"/>
    <w:rsid w:val="00EA632F"/>
    <w:rsid w:val="00EB395D"/>
    <w:rsid w:val="00EB550E"/>
    <w:rsid w:val="00EB60F2"/>
    <w:rsid w:val="00EB67AB"/>
    <w:rsid w:val="00EC3510"/>
    <w:rsid w:val="00EC4794"/>
    <w:rsid w:val="00EC4CC2"/>
    <w:rsid w:val="00EC5420"/>
    <w:rsid w:val="00EC5654"/>
    <w:rsid w:val="00EC5EA5"/>
    <w:rsid w:val="00EC6A7F"/>
    <w:rsid w:val="00ED080B"/>
    <w:rsid w:val="00ED0F83"/>
    <w:rsid w:val="00ED117F"/>
    <w:rsid w:val="00ED1964"/>
    <w:rsid w:val="00ED21CB"/>
    <w:rsid w:val="00ED387D"/>
    <w:rsid w:val="00ED3E50"/>
    <w:rsid w:val="00ED4FE6"/>
    <w:rsid w:val="00ED6F1F"/>
    <w:rsid w:val="00ED78F3"/>
    <w:rsid w:val="00EE00D4"/>
    <w:rsid w:val="00EE38C6"/>
    <w:rsid w:val="00EE5559"/>
    <w:rsid w:val="00EE5E22"/>
    <w:rsid w:val="00EE6FD6"/>
    <w:rsid w:val="00EE70E2"/>
    <w:rsid w:val="00EE7521"/>
    <w:rsid w:val="00EF1265"/>
    <w:rsid w:val="00EF4B9A"/>
    <w:rsid w:val="00EF6402"/>
    <w:rsid w:val="00F00348"/>
    <w:rsid w:val="00F0035E"/>
    <w:rsid w:val="00F0179A"/>
    <w:rsid w:val="00F01C24"/>
    <w:rsid w:val="00F03A8E"/>
    <w:rsid w:val="00F03D78"/>
    <w:rsid w:val="00F047E8"/>
    <w:rsid w:val="00F04BB7"/>
    <w:rsid w:val="00F05979"/>
    <w:rsid w:val="00F05B13"/>
    <w:rsid w:val="00F10474"/>
    <w:rsid w:val="00F11901"/>
    <w:rsid w:val="00F16678"/>
    <w:rsid w:val="00F20C56"/>
    <w:rsid w:val="00F20DB2"/>
    <w:rsid w:val="00F20FDC"/>
    <w:rsid w:val="00F23ECF"/>
    <w:rsid w:val="00F2402C"/>
    <w:rsid w:val="00F25FFF"/>
    <w:rsid w:val="00F30F61"/>
    <w:rsid w:val="00F31B21"/>
    <w:rsid w:val="00F31F0F"/>
    <w:rsid w:val="00F31F4C"/>
    <w:rsid w:val="00F32B82"/>
    <w:rsid w:val="00F3378C"/>
    <w:rsid w:val="00F33B8F"/>
    <w:rsid w:val="00F346FE"/>
    <w:rsid w:val="00F35047"/>
    <w:rsid w:val="00F35ACB"/>
    <w:rsid w:val="00F36AFD"/>
    <w:rsid w:val="00F3727C"/>
    <w:rsid w:val="00F40777"/>
    <w:rsid w:val="00F4173E"/>
    <w:rsid w:val="00F422B2"/>
    <w:rsid w:val="00F43D9C"/>
    <w:rsid w:val="00F45F7E"/>
    <w:rsid w:val="00F46442"/>
    <w:rsid w:val="00F47A02"/>
    <w:rsid w:val="00F500C9"/>
    <w:rsid w:val="00F5015E"/>
    <w:rsid w:val="00F5084B"/>
    <w:rsid w:val="00F518B7"/>
    <w:rsid w:val="00F524E5"/>
    <w:rsid w:val="00F5260F"/>
    <w:rsid w:val="00F52914"/>
    <w:rsid w:val="00F52E16"/>
    <w:rsid w:val="00F6153B"/>
    <w:rsid w:val="00F628E6"/>
    <w:rsid w:val="00F63649"/>
    <w:rsid w:val="00F63A95"/>
    <w:rsid w:val="00F63B07"/>
    <w:rsid w:val="00F6495E"/>
    <w:rsid w:val="00F64F4C"/>
    <w:rsid w:val="00F651D6"/>
    <w:rsid w:val="00F651DF"/>
    <w:rsid w:val="00F671B6"/>
    <w:rsid w:val="00F675E7"/>
    <w:rsid w:val="00F70974"/>
    <w:rsid w:val="00F71958"/>
    <w:rsid w:val="00F7263A"/>
    <w:rsid w:val="00F72F0D"/>
    <w:rsid w:val="00F731A3"/>
    <w:rsid w:val="00F74423"/>
    <w:rsid w:val="00F74529"/>
    <w:rsid w:val="00F75975"/>
    <w:rsid w:val="00F75A87"/>
    <w:rsid w:val="00F764F9"/>
    <w:rsid w:val="00F76B30"/>
    <w:rsid w:val="00F76B8C"/>
    <w:rsid w:val="00F76BCF"/>
    <w:rsid w:val="00F8001A"/>
    <w:rsid w:val="00F80A02"/>
    <w:rsid w:val="00F81065"/>
    <w:rsid w:val="00F826DB"/>
    <w:rsid w:val="00F82B1A"/>
    <w:rsid w:val="00F83F1E"/>
    <w:rsid w:val="00F8406D"/>
    <w:rsid w:val="00F8470D"/>
    <w:rsid w:val="00F84D71"/>
    <w:rsid w:val="00F86279"/>
    <w:rsid w:val="00F92065"/>
    <w:rsid w:val="00F9565C"/>
    <w:rsid w:val="00FA0CB0"/>
    <w:rsid w:val="00FA10F3"/>
    <w:rsid w:val="00FA12AA"/>
    <w:rsid w:val="00FA200B"/>
    <w:rsid w:val="00FA28F0"/>
    <w:rsid w:val="00FA2DF2"/>
    <w:rsid w:val="00FA32A6"/>
    <w:rsid w:val="00FA4016"/>
    <w:rsid w:val="00FA572C"/>
    <w:rsid w:val="00FA7492"/>
    <w:rsid w:val="00FB0B2E"/>
    <w:rsid w:val="00FB17A9"/>
    <w:rsid w:val="00FB2167"/>
    <w:rsid w:val="00FB39A3"/>
    <w:rsid w:val="00FB3B5F"/>
    <w:rsid w:val="00FB565C"/>
    <w:rsid w:val="00FB5701"/>
    <w:rsid w:val="00FB7CAC"/>
    <w:rsid w:val="00FB7EE0"/>
    <w:rsid w:val="00FC0B97"/>
    <w:rsid w:val="00FC1840"/>
    <w:rsid w:val="00FC1943"/>
    <w:rsid w:val="00FC1C74"/>
    <w:rsid w:val="00FC21C2"/>
    <w:rsid w:val="00FC3B07"/>
    <w:rsid w:val="00FC4E75"/>
    <w:rsid w:val="00FC6063"/>
    <w:rsid w:val="00FD19A1"/>
    <w:rsid w:val="00FD1BE1"/>
    <w:rsid w:val="00FD2285"/>
    <w:rsid w:val="00FD262D"/>
    <w:rsid w:val="00FD3E11"/>
    <w:rsid w:val="00FD5786"/>
    <w:rsid w:val="00FD7CC2"/>
    <w:rsid w:val="00FE20C1"/>
    <w:rsid w:val="00FE2BE8"/>
    <w:rsid w:val="00FE3499"/>
    <w:rsid w:val="00FE41D6"/>
    <w:rsid w:val="00FE42D0"/>
    <w:rsid w:val="00FE486D"/>
    <w:rsid w:val="00FE6164"/>
    <w:rsid w:val="00FE61B0"/>
    <w:rsid w:val="00FE63E7"/>
    <w:rsid w:val="00FE6E87"/>
    <w:rsid w:val="00FE7A65"/>
    <w:rsid w:val="00FF0EBA"/>
    <w:rsid w:val="00FF170C"/>
    <w:rsid w:val="00FF40D6"/>
    <w:rsid w:val="00FF610A"/>
    <w:rsid w:val="00FF72E1"/>
    <w:rsid w:val="00FF7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1D0741C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aliases w:val="APIS IT Normal"/>
    <w:qFormat/>
    <w:rsid w:val="00C63EFD"/>
    <w:pPr>
      <w:suppressAutoHyphens/>
      <w:spacing w:before="120" w:after="120"/>
      <w:jc w:val="both"/>
    </w:pPr>
    <w:rPr>
      <w:rFonts w:ascii="Segoe UI" w:hAnsi="Segoe UI"/>
      <w:sz w:val="22"/>
      <w:lang w:eastAsia="en-US"/>
    </w:rPr>
  </w:style>
  <w:style w:type="paragraph" w:styleId="Heading1">
    <w:name w:val="heading 1"/>
    <w:aliases w:val="APIS IT Heading 1"/>
    <w:basedOn w:val="Normal"/>
    <w:next w:val="Normal"/>
    <w:link w:val="Heading1Char"/>
    <w:qFormat/>
    <w:rsid w:val="000D15EF"/>
    <w:pPr>
      <w:keepNext/>
      <w:numPr>
        <w:numId w:val="7"/>
      </w:numPr>
      <w:spacing w:before="240" w:after="240"/>
      <w:jc w:val="left"/>
      <w:outlineLvl w:val="0"/>
    </w:pPr>
    <w:rPr>
      <w:b/>
      <w:kern w:val="28"/>
      <w:sz w:val="26"/>
    </w:rPr>
  </w:style>
  <w:style w:type="paragraph" w:styleId="Heading2">
    <w:name w:val="heading 2"/>
    <w:aliases w:val="APIS IT Heading 2"/>
    <w:basedOn w:val="Normal"/>
    <w:next w:val="Normal"/>
    <w:link w:val="Heading2Char"/>
    <w:qFormat/>
    <w:rsid w:val="000D15EF"/>
    <w:pPr>
      <w:keepNext/>
      <w:numPr>
        <w:ilvl w:val="1"/>
        <w:numId w:val="7"/>
      </w:numPr>
      <w:spacing w:before="240" w:after="240"/>
      <w:jc w:val="left"/>
      <w:outlineLvl w:val="1"/>
    </w:pPr>
    <w:rPr>
      <w:b/>
      <w:sz w:val="24"/>
    </w:rPr>
  </w:style>
  <w:style w:type="paragraph" w:styleId="Heading3">
    <w:name w:val="heading 3"/>
    <w:aliases w:val="APIS IT Heading 3"/>
    <w:basedOn w:val="Normal"/>
    <w:next w:val="Normal"/>
    <w:link w:val="Heading3Char"/>
    <w:autoRedefine/>
    <w:qFormat/>
    <w:rsid w:val="00943369"/>
    <w:pPr>
      <w:widowControl w:val="0"/>
      <w:numPr>
        <w:ilvl w:val="2"/>
        <w:numId w:val="7"/>
      </w:numPr>
      <w:suppressAutoHyphens w:val="0"/>
      <w:spacing w:line="240" w:lineRule="atLeast"/>
      <w:ind w:left="851" w:hanging="851"/>
      <w:jc w:val="left"/>
      <w:outlineLvl w:val="2"/>
    </w:pPr>
    <w:rPr>
      <w:rFonts w:cs="Segoe UI"/>
      <w:b/>
      <w:szCs w:val="22"/>
    </w:rPr>
  </w:style>
  <w:style w:type="paragraph" w:styleId="Heading4">
    <w:name w:val="heading 4"/>
    <w:aliases w:val="APIS IT Heading 4"/>
    <w:basedOn w:val="Normal"/>
    <w:next w:val="Normal"/>
    <w:link w:val="Heading4Char"/>
    <w:autoRedefine/>
    <w:qFormat/>
    <w:rsid w:val="000D15EF"/>
    <w:pPr>
      <w:keepNext/>
      <w:numPr>
        <w:ilvl w:val="3"/>
        <w:numId w:val="7"/>
      </w:numPr>
      <w:tabs>
        <w:tab w:val="left" w:pos="709"/>
      </w:tabs>
      <w:jc w:val="left"/>
      <w:outlineLvl w:val="3"/>
    </w:pPr>
    <w:rPr>
      <w:b/>
    </w:rPr>
  </w:style>
  <w:style w:type="paragraph" w:styleId="Heading5">
    <w:name w:val="heading 5"/>
    <w:basedOn w:val="Normal"/>
    <w:next w:val="Normal"/>
    <w:rsid w:val="008562CD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rsid w:val="008562CD"/>
    <w:pPr>
      <w:numPr>
        <w:ilvl w:val="5"/>
        <w:numId w:val="2"/>
      </w:num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Heading7">
    <w:name w:val="heading 7"/>
    <w:basedOn w:val="Normal"/>
    <w:next w:val="Normal"/>
    <w:rsid w:val="008562CD"/>
    <w:pPr>
      <w:numPr>
        <w:ilvl w:val="6"/>
        <w:numId w:val="2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rsid w:val="008562CD"/>
    <w:pPr>
      <w:numPr>
        <w:ilvl w:val="7"/>
        <w:numId w:val="2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rsid w:val="008562CD"/>
    <w:pPr>
      <w:numPr>
        <w:ilvl w:val="8"/>
        <w:numId w:val="2"/>
      </w:numPr>
      <w:spacing w:before="24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</w:style>
  <w:style w:type="paragraph" w:styleId="Header">
    <w:name w:val="header"/>
    <w:basedOn w:val="Normal"/>
    <w:link w:val="HeaderChar"/>
  </w:style>
  <w:style w:type="character" w:styleId="PageNumber">
    <w:name w:val="page number"/>
  </w:style>
  <w:style w:type="paragraph" w:styleId="BodyText">
    <w:name w:val="Body Text"/>
    <w:basedOn w:val="Normal"/>
    <w:link w:val="BodyTextChar"/>
    <w:pPr>
      <w:tabs>
        <w:tab w:val="left" w:pos="709"/>
      </w:tabs>
    </w:pPr>
    <w:rPr>
      <w:rFonts w:ascii="Tahoma" w:hAnsi="Tahoma"/>
      <w:sz w:val="24"/>
    </w:rPr>
  </w:style>
  <w:style w:type="paragraph" w:styleId="BodyText2">
    <w:name w:val="Body Text 2"/>
    <w:basedOn w:val="Normal"/>
    <w:link w:val="BodyText2Char"/>
    <w:pPr>
      <w:suppressAutoHyphens w:val="0"/>
      <w:jc w:val="center"/>
    </w:pPr>
    <w:rPr>
      <w:sz w:val="18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link w:val="CommentTextChar"/>
    <w:semiHidden/>
    <w:rPr>
      <w:sz w:val="20"/>
    </w:rPr>
  </w:style>
  <w:style w:type="paragraph" w:styleId="TOC1">
    <w:name w:val="toc 1"/>
    <w:aliases w:val="APIS IT TOC1"/>
    <w:basedOn w:val="BodyText"/>
    <w:next w:val="BodyText"/>
    <w:autoRedefine/>
    <w:uiPriority w:val="39"/>
    <w:rsid w:val="00D8171D"/>
    <w:pPr>
      <w:tabs>
        <w:tab w:val="clear" w:pos="709"/>
        <w:tab w:val="left" w:pos="440"/>
        <w:tab w:val="right" w:leader="dot" w:pos="9486"/>
      </w:tabs>
      <w:jc w:val="left"/>
    </w:pPr>
    <w:rPr>
      <w:rFonts w:ascii="Segoe UI" w:hAnsi="Segoe UI"/>
      <w:b/>
      <w:bCs/>
      <w:caps/>
    </w:rPr>
  </w:style>
  <w:style w:type="paragraph" w:styleId="TOC2">
    <w:name w:val="toc 2"/>
    <w:aliases w:val="APIS IT TOC 2"/>
    <w:basedOn w:val="Normal"/>
    <w:next w:val="Normal"/>
    <w:autoRedefine/>
    <w:uiPriority w:val="39"/>
    <w:rsid w:val="003A6974"/>
    <w:pPr>
      <w:spacing w:before="0" w:after="0"/>
      <w:ind w:left="220"/>
      <w:jc w:val="left"/>
    </w:pPr>
  </w:style>
  <w:style w:type="paragraph" w:styleId="TOC3">
    <w:name w:val="toc 3"/>
    <w:aliases w:val="APIS IT TOC 3"/>
    <w:basedOn w:val="Normal"/>
    <w:next w:val="Normal"/>
    <w:autoRedefine/>
    <w:uiPriority w:val="39"/>
    <w:rsid w:val="003A6974"/>
    <w:pPr>
      <w:spacing w:before="0" w:after="0"/>
      <w:ind w:left="440"/>
      <w:jc w:val="left"/>
    </w:pPr>
    <w:rPr>
      <w:iCs/>
    </w:rPr>
  </w:style>
  <w:style w:type="paragraph" w:styleId="TOC4">
    <w:name w:val="toc 4"/>
    <w:aliases w:val="APIS IT TOC 4"/>
    <w:basedOn w:val="Normal"/>
    <w:next w:val="Normal"/>
    <w:autoRedefine/>
    <w:uiPriority w:val="39"/>
    <w:rsid w:val="00C402AC"/>
    <w:pPr>
      <w:spacing w:before="0" w:after="0"/>
      <w:ind w:left="660"/>
      <w:jc w:val="left"/>
    </w:pPr>
    <w:rPr>
      <w:sz w:val="20"/>
      <w:szCs w:val="18"/>
    </w:rPr>
  </w:style>
  <w:style w:type="paragraph" w:styleId="TOC5">
    <w:name w:val="toc 5"/>
    <w:basedOn w:val="Normal"/>
    <w:next w:val="Normal"/>
    <w:autoRedefine/>
    <w:semiHidden/>
    <w:pPr>
      <w:spacing w:before="0" w:after="0"/>
      <w:ind w:left="880"/>
      <w:jc w:val="left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semiHidden/>
    <w:pPr>
      <w:spacing w:before="0" w:after="0"/>
      <w:ind w:left="1100"/>
      <w:jc w:val="left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semiHidden/>
    <w:pPr>
      <w:spacing w:before="0" w:after="0"/>
      <w:ind w:left="1320"/>
      <w:jc w:val="left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semiHidden/>
    <w:pPr>
      <w:spacing w:before="0" w:after="0"/>
      <w:ind w:left="1540"/>
      <w:jc w:val="left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semiHidden/>
    <w:pPr>
      <w:spacing w:before="0" w:after="0"/>
      <w:ind w:left="1760"/>
      <w:jc w:val="left"/>
    </w:pPr>
    <w:rPr>
      <w:rFonts w:asciiTheme="minorHAnsi" w:hAnsiTheme="minorHAnsi"/>
      <w:sz w:val="18"/>
      <w:szCs w:val="18"/>
    </w:rPr>
  </w:style>
  <w:style w:type="paragraph" w:styleId="BodyText3">
    <w:name w:val="Body Text 3"/>
    <w:basedOn w:val="Normal"/>
    <w:pPr>
      <w:tabs>
        <w:tab w:val="left" w:pos="709"/>
      </w:tabs>
      <w:jc w:val="left"/>
    </w:pPr>
  </w:style>
  <w:style w:type="character" w:styleId="Hyperlink">
    <w:name w:val="Hyperlink"/>
    <w:uiPriority w:val="99"/>
    <w:rPr>
      <w:color w:val="0000FF"/>
      <w:u w:val="single"/>
    </w:rPr>
  </w:style>
  <w:style w:type="paragraph" w:styleId="Index1">
    <w:name w:val="index 1"/>
    <w:basedOn w:val="Normal"/>
    <w:next w:val="Normal"/>
    <w:autoRedefine/>
    <w:semiHidden/>
    <w:pPr>
      <w:ind w:left="220" w:hanging="220"/>
    </w:pPr>
  </w:style>
  <w:style w:type="paragraph" w:styleId="Index2">
    <w:name w:val="index 2"/>
    <w:basedOn w:val="Normal"/>
    <w:next w:val="Normal"/>
    <w:autoRedefine/>
    <w:semiHidden/>
    <w:pPr>
      <w:ind w:left="440" w:hanging="220"/>
    </w:pPr>
  </w:style>
  <w:style w:type="paragraph" w:styleId="Index3">
    <w:name w:val="index 3"/>
    <w:basedOn w:val="Normal"/>
    <w:next w:val="Normal"/>
    <w:autoRedefine/>
    <w:semiHidden/>
    <w:pPr>
      <w:ind w:left="660" w:hanging="220"/>
    </w:pPr>
  </w:style>
  <w:style w:type="paragraph" w:styleId="Index4">
    <w:name w:val="index 4"/>
    <w:basedOn w:val="Normal"/>
    <w:next w:val="Normal"/>
    <w:autoRedefine/>
    <w:semiHidden/>
    <w:pPr>
      <w:ind w:left="880" w:hanging="220"/>
    </w:pPr>
  </w:style>
  <w:style w:type="paragraph" w:styleId="Index5">
    <w:name w:val="index 5"/>
    <w:basedOn w:val="Normal"/>
    <w:next w:val="Normal"/>
    <w:autoRedefine/>
    <w:semiHidden/>
    <w:pPr>
      <w:ind w:left="1100" w:hanging="220"/>
    </w:pPr>
  </w:style>
  <w:style w:type="paragraph" w:styleId="Index6">
    <w:name w:val="index 6"/>
    <w:basedOn w:val="Normal"/>
    <w:next w:val="Normal"/>
    <w:autoRedefine/>
    <w:semiHidden/>
    <w:pPr>
      <w:ind w:left="1320" w:hanging="220"/>
    </w:pPr>
  </w:style>
  <w:style w:type="paragraph" w:styleId="Index7">
    <w:name w:val="index 7"/>
    <w:basedOn w:val="Normal"/>
    <w:next w:val="Normal"/>
    <w:autoRedefine/>
    <w:semiHidden/>
    <w:pPr>
      <w:ind w:left="1540" w:hanging="220"/>
    </w:pPr>
  </w:style>
  <w:style w:type="paragraph" w:styleId="Index8">
    <w:name w:val="index 8"/>
    <w:basedOn w:val="Normal"/>
    <w:next w:val="Normal"/>
    <w:autoRedefine/>
    <w:semiHidden/>
    <w:pPr>
      <w:ind w:left="1760" w:hanging="220"/>
    </w:pPr>
  </w:style>
  <w:style w:type="paragraph" w:styleId="Index9">
    <w:name w:val="index 9"/>
    <w:basedOn w:val="Normal"/>
    <w:next w:val="Normal"/>
    <w:autoRedefine/>
    <w:semiHidden/>
    <w:pPr>
      <w:ind w:left="1980" w:hanging="220"/>
    </w:pPr>
  </w:style>
  <w:style w:type="paragraph" w:styleId="IndexHeading">
    <w:name w:val="index heading"/>
    <w:basedOn w:val="Normal"/>
    <w:next w:val="Index1"/>
    <w:semiHidden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SUKNaslov1">
    <w:name w:val="SUK Naslov 1"/>
    <w:basedOn w:val="Header"/>
    <w:autoRedefine/>
    <w:pPr>
      <w:numPr>
        <w:numId w:val="1"/>
      </w:numPr>
      <w:suppressAutoHyphens w:val="0"/>
      <w:spacing w:before="240"/>
      <w:jc w:val="left"/>
    </w:pPr>
    <w:rPr>
      <w:rFonts w:ascii="Tahoma" w:hAnsi="Tahoma" w:cs="Tahoma"/>
      <w:b/>
      <w:bCs/>
      <w:noProof/>
      <w:sz w:val="24"/>
      <w:szCs w:val="24"/>
    </w:rPr>
  </w:style>
  <w:style w:type="paragraph" w:customStyle="1" w:styleId="SUKTekst2numeriran">
    <w:name w:val="SUK Tekst 2 numeriran"/>
    <w:basedOn w:val="Normal"/>
    <w:pPr>
      <w:numPr>
        <w:ilvl w:val="2"/>
        <w:numId w:val="1"/>
      </w:numPr>
      <w:tabs>
        <w:tab w:val="left" w:pos="540"/>
      </w:tabs>
      <w:suppressAutoHyphens w:val="0"/>
      <w:jc w:val="left"/>
    </w:pPr>
    <w:rPr>
      <w:rFonts w:ascii="Tahoma" w:hAnsi="Tahoma" w:cs="Tahoma"/>
      <w:bCs/>
      <w:noProof/>
      <w:sz w:val="24"/>
      <w:szCs w:val="24"/>
    </w:rPr>
  </w:style>
  <w:style w:type="paragraph" w:customStyle="1" w:styleId="SUKNaslov2">
    <w:name w:val="SUK Naslov 2"/>
    <w:basedOn w:val="Header"/>
    <w:autoRedefine/>
    <w:pPr>
      <w:tabs>
        <w:tab w:val="left" w:pos="540"/>
      </w:tabs>
      <w:suppressAutoHyphens w:val="0"/>
    </w:pPr>
    <w:rPr>
      <w:rFonts w:ascii="Tahoma" w:hAnsi="Tahoma" w:cs="Tahoma"/>
      <w:bCs/>
      <w:noProof/>
      <w:sz w:val="24"/>
      <w:szCs w:val="24"/>
    </w:rPr>
  </w:style>
  <w:style w:type="paragraph" w:customStyle="1" w:styleId="SUKTekst2">
    <w:name w:val="SUK Tekst 2"/>
    <w:basedOn w:val="SUKNaslov2"/>
    <w:autoRedefine/>
    <w:pPr>
      <w:spacing w:after="0"/>
    </w:pPr>
    <w:rPr>
      <w:bCs w:val="0"/>
    </w:rPr>
  </w:style>
  <w:style w:type="paragraph" w:styleId="FootnoteText">
    <w:name w:val="footnote text"/>
    <w:basedOn w:val="Normal"/>
    <w:semiHidden/>
    <w:pPr>
      <w:suppressAutoHyphens w:val="0"/>
      <w:jc w:val="left"/>
    </w:pPr>
    <w:rPr>
      <w:rFonts w:ascii="Times New Roman" w:hAnsi="Times New Roman"/>
      <w:sz w:val="20"/>
    </w:rPr>
  </w:style>
  <w:style w:type="character" w:styleId="FootnoteReference">
    <w:name w:val="footnote reference"/>
    <w:semiHidden/>
    <w:rPr>
      <w:vertAlign w:val="superscript"/>
    </w:rPr>
  </w:style>
  <w:style w:type="character" w:styleId="FollowedHyperlink">
    <w:name w:val="FollowedHyperlink"/>
    <w:rPr>
      <w:color w:val="800080"/>
      <w:u w:val="single"/>
    </w:rPr>
  </w:style>
  <w:style w:type="paragraph" w:styleId="CommentSubject">
    <w:name w:val="annotation subject"/>
    <w:basedOn w:val="CommentText"/>
    <w:next w:val="CommentText"/>
    <w:link w:val="CommentSubjectChar"/>
    <w:rsid w:val="009100D7"/>
    <w:rPr>
      <w:b/>
      <w:bCs/>
    </w:rPr>
  </w:style>
  <w:style w:type="character" w:customStyle="1" w:styleId="CommentTextChar">
    <w:name w:val="Comment Text Char"/>
    <w:link w:val="CommentText"/>
    <w:semiHidden/>
    <w:rsid w:val="009100D7"/>
    <w:rPr>
      <w:rFonts w:ascii="Arial" w:hAnsi="Arial"/>
      <w:lang w:val="hr-HR" w:eastAsia="en-US"/>
    </w:rPr>
  </w:style>
  <w:style w:type="character" w:customStyle="1" w:styleId="CommentSubjectChar">
    <w:name w:val="Comment Subject Char"/>
    <w:link w:val="CommentSubject"/>
    <w:rsid w:val="009100D7"/>
    <w:rPr>
      <w:rFonts w:ascii="Arial" w:hAnsi="Arial"/>
      <w:b/>
      <w:bCs/>
      <w:lang w:val="hr-HR" w:eastAsia="en-US"/>
    </w:rPr>
  </w:style>
  <w:style w:type="paragraph" w:customStyle="1" w:styleId="Tekst">
    <w:name w:val="Tekst"/>
    <w:basedOn w:val="Normal"/>
    <w:rsid w:val="009A6B05"/>
    <w:pPr>
      <w:suppressAutoHyphens w:val="0"/>
    </w:pPr>
    <w:rPr>
      <w:sz w:val="20"/>
      <w:lang w:eastAsia="hr-HR"/>
    </w:rPr>
  </w:style>
  <w:style w:type="paragraph" w:styleId="ListParagraph">
    <w:name w:val="List Paragraph"/>
    <w:basedOn w:val="Normal"/>
    <w:link w:val="ListParagraphChar"/>
    <w:uiPriority w:val="34"/>
    <w:qFormat/>
    <w:rsid w:val="008562CD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rsid w:val="003D3E04"/>
    <w:rPr>
      <w:rFonts w:ascii="Arial" w:hAnsi="Arial"/>
      <w:sz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3D3E04"/>
    <w:rPr>
      <w:rFonts w:ascii="Arial" w:hAnsi="Arial"/>
      <w:sz w:val="22"/>
      <w:lang w:eastAsia="en-US"/>
    </w:rPr>
  </w:style>
  <w:style w:type="character" w:customStyle="1" w:styleId="BodyText2Char">
    <w:name w:val="Body Text 2 Char"/>
    <w:basedOn w:val="DefaultParagraphFont"/>
    <w:link w:val="BodyText2"/>
    <w:rsid w:val="003D3E04"/>
    <w:rPr>
      <w:rFonts w:ascii="Arial" w:hAnsi="Arial"/>
      <w:sz w:val="18"/>
      <w:lang w:eastAsia="en-US"/>
    </w:rPr>
  </w:style>
  <w:style w:type="paragraph" w:customStyle="1" w:styleId="APISITHeaderiFooter">
    <w:name w:val="APIS IT Header i Footer"/>
    <w:basedOn w:val="Normal"/>
    <w:next w:val="Normal"/>
    <w:qFormat/>
    <w:rsid w:val="00BF6373"/>
    <w:pPr>
      <w:tabs>
        <w:tab w:val="center" w:pos="4536"/>
        <w:tab w:val="right" w:pos="9072"/>
      </w:tabs>
      <w:suppressAutoHyphens w:val="0"/>
      <w:spacing w:before="0" w:after="0"/>
      <w:jc w:val="left"/>
    </w:pPr>
    <w:rPr>
      <w:sz w:val="20"/>
    </w:rPr>
  </w:style>
  <w:style w:type="table" w:styleId="TableGrid">
    <w:name w:val="Table Grid"/>
    <w:basedOn w:val="TableNormal"/>
    <w:uiPriority w:val="59"/>
    <w:rsid w:val="00FE486D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3Char">
    <w:name w:val="Heading 3 Char"/>
    <w:aliases w:val="APIS IT Heading 3 Char"/>
    <w:basedOn w:val="DefaultParagraphFont"/>
    <w:link w:val="Heading3"/>
    <w:rsid w:val="00943369"/>
    <w:rPr>
      <w:rFonts w:ascii="Segoe UI" w:hAnsi="Segoe UI" w:cs="Segoe UI"/>
      <w:b/>
      <w:sz w:val="22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sid w:val="00EC4CC2"/>
    <w:rPr>
      <w:rFonts w:ascii="Tahoma" w:hAnsi="Tahoma"/>
      <w:sz w:val="24"/>
      <w:lang w:eastAsia="en-US"/>
    </w:rPr>
  </w:style>
  <w:style w:type="paragraph" w:styleId="NoSpacing">
    <w:name w:val="No Spacing"/>
    <w:uiPriority w:val="1"/>
    <w:rsid w:val="00E81C84"/>
    <w:pPr>
      <w:suppressAutoHyphens/>
      <w:jc w:val="both"/>
    </w:pPr>
    <w:rPr>
      <w:rFonts w:ascii="Arial" w:hAnsi="Arial"/>
      <w:sz w:val="22"/>
      <w:lang w:eastAsia="en-US"/>
    </w:rPr>
  </w:style>
  <w:style w:type="character" w:customStyle="1" w:styleId="Heading2Char">
    <w:name w:val="Heading 2 Char"/>
    <w:aliases w:val="APIS IT Heading 2 Char"/>
    <w:basedOn w:val="DefaultParagraphFont"/>
    <w:link w:val="Heading2"/>
    <w:rsid w:val="000D15EF"/>
    <w:rPr>
      <w:rFonts w:ascii="Segoe UI" w:hAnsi="Segoe UI"/>
      <w:b/>
      <w:sz w:val="24"/>
      <w:lang w:eastAsia="en-US"/>
    </w:rPr>
  </w:style>
  <w:style w:type="character" w:customStyle="1" w:styleId="Heading1Char">
    <w:name w:val="Heading 1 Char"/>
    <w:aliases w:val="APIS IT Heading 1 Char"/>
    <w:basedOn w:val="DefaultParagraphFont"/>
    <w:link w:val="Heading1"/>
    <w:rsid w:val="000D15EF"/>
    <w:rPr>
      <w:rFonts w:ascii="Segoe UI" w:hAnsi="Segoe UI"/>
      <w:b/>
      <w:kern w:val="28"/>
      <w:sz w:val="26"/>
      <w:lang w:eastAsia="en-US"/>
    </w:rPr>
  </w:style>
  <w:style w:type="character" w:customStyle="1" w:styleId="Heading4Char">
    <w:name w:val="Heading 4 Char"/>
    <w:aliases w:val="APIS IT Heading 4 Char"/>
    <w:basedOn w:val="DefaultParagraphFont"/>
    <w:link w:val="Heading4"/>
    <w:rsid w:val="000D15EF"/>
    <w:rPr>
      <w:rFonts w:ascii="Segoe UI" w:hAnsi="Segoe UI"/>
      <w:b/>
      <w:sz w:val="22"/>
      <w:lang w:eastAsia="en-US"/>
    </w:rPr>
  </w:style>
  <w:style w:type="paragraph" w:customStyle="1" w:styleId="APISITSadraj">
    <w:name w:val="APIS IT Sadržaj"/>
    <w:basedOn w:val="ListNumber"/>
    <w:qFormat/>
    <w:rsid w:val="00B01CAC"/>
    <w:pPr>
      <w:suppressAutoHyphens w:val="0"/>
      <w:ind w:left="357" w:hanging="357"/>
      <w:jc w:val="left"/>
    </w:pPr>
    <w:rPr>
      <w:rFonts w:cs="Segoe UI"/>
      <w:b/>
      <w:bCs/>
      <w:caps/>
      <w:szCs w:val="24"/>
    </w:rPr>
  </w:style>
  <w:style w:type="paragraph" w:styleId="TOCHeading">
    <w:name w:val="TOC Heading"/>
    <w:aliases w:val="APIS IT Tablice u tekstu"/>
    <w:basedOn w:val="Normal"/>
    <w:next w:val="Normal"/>
    <w:uiPriority w:val="39"/>
    <w:unhideWhenUsed/>
    <w:qFormat/>
    <w:rsid w:val="00E57FA2"/>
    <w:pPr>
      <w:keepLines/>
      <w:suppressAutoHyphens w:val="0"/>
      <w:spacing w:before="0" w:after="0"/>
      <w:jc w:val="left"/>
    </w:pPr>
    <w:rPr>
      <w:rFonts w:eastAsiaTheme="majorEastAsia" w:cstheme="majorBidi"/>
      <w:szCs w:val="32"/>
    </w:rPr>
  </w:style>
  <w:style w:type="paragraph" w:styleId="ListNumber">
    <w:name w:val="List Number"/>
    <w:basedOn w:val="Normal"/>
    <w:rsid w:val="00B01CAC"/>
    <w:pPr>
      <w:numPr>
        <w:numId w:val="3"/>
      </w:numPr>
      <w:contextualSpacing/>
    </w:pPr>
  </w:style>
  <w:style w:type="numbering" w:customStyle="1" w:styleId="APISITNabrajanje">
    <w:name w:val="APIS IT Nabrajanje"/>
    <w:basedOn w:val="NoList"/>
    <w:uiPriority w:val="99"/>
    <w:rsid w:val="00B01F3E"/>
    <w:pPr>
      <w:numPr>
        <w:numId w:val="4"/>
      </w:numPr>
    </w:pPr>
  </w:style>
  <w:style w:type="paragraph" w:customStyle="1" w:styleId="APISITNabarajanje">
    <w:name w:val="APIS IT Nabarajanje"/>
    <w:basedOn w:val="BodyText"/>
    <w:link w:val="APISITNabarajanjeChar"/>
    <w:qFormat/>
    <w:rsid w:val="00B01F3E"/>
    <w:pPr>
      <w:numPr>
        <w:numId w:val="5"/>
      </w:numPr>
      <w:tabs>
        <w:tab w:val="clear" w:pos="709"/>
        <w:tab w:val="left" w:pos="567"/>
      </w:tabs>
      <w:ind w:left="714" w:hanging="357"/>
    </w:pPr>
    <w:rPr>
      <w:rFonts w:ascii="Segoe UI" w:hAnsi="Segoe UI" w:cs="Segoe UI"/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4A2326"/>
    <w:rPr>
      <w:color w:val="808080"/>
    </w:rPr>
  </w:style>
  <w:style w:type="character" w:customStyle="1" w:styleId="APISITNabarajanjeChar">
    <w:name w:val="APIS IT Nabarajanje Char"/>
    <w:basedOn w:val="BodyTextChar"/>
    <w:link w:val="APISITNabarajanje"/>
    <w:rsid w:val="00B01F3E"/>
    <w:rPr>
      <w:rFonts w:ascii="Segoe UI" w:hAnsi="Segoe UI" w:cs="Segoe UI"/>
      <w:sz w:val="22"/>
      <w:szCs w:val="22"/>
      <w:lang w:eastAsia="en-US"/>
    </w:rPr>
  </w:style>
  <w:style w:type="character" w:customStyle="1" w:styleId="APISITNazivdokumenta">
    <w:name w:val="APIS IT Naziv dokumenta"/>
    <w:basedOn w:val="DefaultParagraphFont"/>
    <w:uiPriority w:val="1"/>
    <w:rsid w:val="00B34950"/>
    <w:rPr>
      <w:rFonts w:ascii="Segoe UI" w:hAnsi="Segoe UI"/>
      <w:b/>
      <w:sz w:val="48"/>
    </w:rPr>
  </w:style>
  <w:style w:type="character" w:customStyle="1" w:styleId="APISITNazivdokumentaiznaslova">
    <w:name w:val="APIS IT Naziv dokumenta iz naslova"/>
    <w:basedOn w:val="DefaultParagraphFont"/>
    <w:uiPriority w:val="1"/>
    <w:rsid w:val="00B34950"/>
    <w:rPr>
      <w:rFonts w:ascii="Segoe UI" w:hAnsi="Segoe UI"/>
      <w:sz w:val="20"/>
    </w:rPr>
  </w:style>
  <w:style w:type="character" w:customStyle="1" w:styleId="APISITNazivdokumentaufooteru">
    <w:name w:val="APIS IT Naziv dokumenta u footeru"/>
    <w:basedOn w:val="DefaultParagraphFont"/>
    <w:uiPriority w:val="1"/>
    <w:rsid w:val="00B34950"/>
    <w:rPr>
      <w:rFonts w:ascii="Segoe UI" w:hAnsi="Segoe UI"/>
      <w:sz w:val="20"/>
    </w:rPr>
  </w:style>
  <w:style w:type="numbering" w:customStyle="1" w:styleId="APISITSTILHeading">
    <w:name w:val="APIS IT STIL Heading"/>
    <w:uiPriority w:val="99"/>
    <w:rsid w:val="000D15EF"/>
    <w:pPr>
      <w:numPr>
        <w:numId w:val="6"/>
      </w:numPr>
    </w:pPr>
  </w:style>
  <w:style w:type="paragraph" w:customStyle="1" w:styleId="InfoBlue">
    <w:name w:val="InfoBlue"/>
    <w:basedOn w:val="Normal"/>
    <w:next w:val="BodyText"/>
    <w:autoRedefine/>
    <w:rsid w:val="006B2E26"/>
    <w:pPr>
      <w:tabs>
        <w:tab w:val="left" w:pos="540"/>
        <w:tab w:val="left" w:pos="1260"/>
      </w:tabs>
      <w:suppressAutoHyphens w:val="0"/>
      <w:spacing w:before="0" w:line="240" w:lineRule="atLeast"/>
      <w:jc w:val="left"/>
    </w:pPr>
    <w:rPr>
      <w:rFonts w:ascii="Verdana" w:hAnsi="Verdana"/>
      <w:i/>
      <w:color w:val="0000FF"/>
      <w:sz w:val="20"/>
      <w:lang w:val="en-US"/>
    </w:rPr>
  </w:style>
  <w:style w:type="paragraph" w:customStyle="1" w:styleId="TableText">
    <w:name w:val="Table Text"/>
    <w:basedOn w:val="BodyText"/>
    <w:rsid w:val="00C12532"/>
    <w:pPr>
      <w:tabs>
        <w:tab w:val="clear" w:pos="709"/>
      </w:tabs>
      <w:suppressAutoHyphens w:val="0"/>
      <w:overflowPunct w:val="0"/>
      <w:autoSpaceDE w:val="0"/>
      <w:autoSpaceDN w:val="0"/>
      <w:adjustRightInd w:val="0"/>
      <w:spacing w:before="40" w:after="40"/>
      <w:ind w:left="28" w:right="28"/>
      <w:jc w:val="left"/>
      <w:textAlignment w:val="baseline"/>
    </w:pPr>
    <w:rPr>
      <w:rFonts w:ascii="Verdana" w:hAnsi="Verdana"/>
      <w:sz w:val="18"/>
      <w:lang w:val="en-US"/>
    </w:rPr>
  </w:style>
  <w:style w:type="paragraph" w:customStyle="1" w:styleId="TableCell">
    <w:name w:val="TableCell"/>
    <w:basedOn w:val="Normal"/>
    <w:rsid w:val="00C12532"/>
    <w:pPr>
      <w:suppressAutoHyphens w:val="0"/>
      <w:spacing w:before="60" w:after="0"/>
      <w:jc w:val="left"/>
    </w:pPr>
    <w:rPr>
      <w:rFonts w:ascii="Arial" w:hAnsi="Arial"/>
      <w:bCs/>
      <w:sz w:val="20"/>
      <w:szCs w:val="24"/>
      <w:lang w:val="en-GB"/>
    </w:rPr>
  </w:style>
  <w:style w:type="paragraph" w:customStyle="1" w:styleId="Tabletext0">
    <w:name w:val="Tabletext"/>
    <w:basedOn w:val="Normal"/>
    <w:rsid w:val="00861E51"/>
    <w:pPr>
      <w:keepLines/>
      <w:widowControl w:val="0"/>
      <w:suppressAutoHyphens w:val="0"/>
      <w:spacing w:before="0" w:line="240" w:lineRule="atLeast"/>
    </w:pPr>
    <w:rPr>
      <w:rFonts w:asciiTheme="minorHAnsi" w:hAnsiTheme="minorHAnsi"/>
      <w:sz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2E148B"/>
    <w:rPr>
      <w:rFonts w:ascii="Segoe UI" w:hAnsi="Segoe UI"/>
      <w:sz w:val="22"/>
      <w:lang w:eastAsia="en-US"/>
    </w:rPr>
  </w:style>
  <w:style w:type="paragraph" w:styleId="Caption">
    <w:name w:val="caption"/>
    <w:basedOn w:val="Normal"/>
    <w:next w:val="Normal"/>
    <w:unhideWhenUsed/>
    <w:qFormat/>
    <w:rsid w:val="00772953"/>
    <w:pPr>
      <w:spacing w:before="0" w:after="200"/>
    </w:pPr>
    <w:rPr>
      <w:i/>
      <w:iCs/>
      <w:color w:val="44546A" w:themeColor="text2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E00C31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E00C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47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9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2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9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3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90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1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8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30makt\Downloads\Softverska%20arhitektura_predlo&#382;ak%20(1).dotx" TargetMode="External"/></Relationships>
</file>

<file path=word/theme/theme1.xml><?xml version="1.0" encoding="utf-8"?>
<a:theme xmlns:a="http://schemas.openxmlformats.org/drawingml/2006/main" name="APIS IT Word Theme v1.0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29F9EE-B9D0-4B72-8A09-59AF14F166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Softverska arhitektura_predložak (1)</Template>
  <TotalTime>0</TotalTime>
  <Pages>6</Pages>
  <Words>811</Words>
  <Characters>4623</Characters>
  <Application>Microsoft Office Word</Application>
  <DocSecurity>4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5424</CharactersWithSpaces>
  <SharedDoc>false</SharedDoc>
  <HLinks>
    <vt:vector size="126" baseType="variant">
      <vt:variant>
        <vt:i4>8323173</vt:i4>
      </vt:variant>
      <vt:variant>
        <vt:i4>123</vt:i4>
      </vt:variant>
      <vt:variant>
        <vt:i4>0</vt:i4>
      </vt:variant>
      <vt:variant>
        <vt:i4>5</vt:i4>
      </vt:variant>
      <vt:variant>
        <vt:lpwstr>http://portal.infodom.hr/organization/HR/hrm/qms/Pages/default.aspx</vt:lpwstr>
      </vt:variant>
      <vt:variant>
        <vt:lpwstr/>
      </vt:variant>
      <vt:variant>
        <vt:i4>2031666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_Toc417574688</vt:lpwstr>
      </vt:variant>
      <vt:variant>
        <vt:i4>2031666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_Toc417574687</vt:lpwstr>
      </vt:variant>
      <vt:variant>
        <vt:i4>2031666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_Toc417574686</vt:lpwstr>
      </vt:variant>
      <vt:variant>
        <vt:i4>2031666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_Toc417574685</vt:lpwstr>
      </vt:variant>
      <vt:variant>
        <vt:i4>2031666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_Toc417574684</vt:lpwstr>
      </vt:variant>
      <vt:variant>
        <vt:i4>2031666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_Toc417574683</vt:lpwstr>
      </vt:variant>
      <vt:variant>
        <vt:i4>2031666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_Toc417574682</vt:lpwstr>
      </vt:variant>
      <vt:variant>
        <vt:i4>2031666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_Toc417574681</vt:lpwstr>
      </vt:variant>
      <vt:variant>
        <vt:i4>2031666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_Toc417574680</vt:lpwstr>
      </vt:variant>
      <vt:variant>
        <vt:i4>1048626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_Toc417574679</vt:lpwstr>
      </vt:variant>
      <vt:variant>
        <vt:i4>1048626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_Toc417574678</vt:lpwstr>
      </vt:variant>
      <vt:variant>
        <vt:i4>1048626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_Toc417574677</vt:lpwstr>
      </vt:variant>
      <vt:variant>
        <vt:i4>1048626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_Toc417574676</vt:lpwstr>
      </vt:variant>
      <vt:variant>
        <vt:i4>1048626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_Toc417574675</vt:lpwstr>
      </vt:variant>
      <vt:variant>
        <vt:i4>1048626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_Toc417574674</vt:lpwstr>
      </vt:variant>
      <vt:variant>
        <vt:i4>1048626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_Toc417574673</vt:lpwstr>
      </vt:variant>
      <vt:variant>
        <vt:i4>1048626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_Toc417574672</vt:lpwstr>
      </vt:variant>
      <vt:variant>
        <vt:i4>1048626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_Toc417574671</vt:lpwstr>
      </vt:variant>
      <vt:variant>
        <vt:i4>1048626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_Toc417574670</vt:lpwstr>
      </vt:variant>
      <vt:variant>
        <vt:i4>1114162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_Toc417574669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2024-03-15T11:14:00Z</dcterms:created>
  <dcterms:modified xsi:type="dcterms:W3CDTF">2024-03-15T11:14:00Z</dcterms:modified>
</cp:coreProperties>
</file>