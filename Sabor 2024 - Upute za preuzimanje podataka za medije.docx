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4ADF" w14:textId="77777777" w:rsidR="00F25DBC" w:rsidRDefault="00F25DBC" w:rsidP="00F25DBC">
      <w:pPr>
        <w:jc w:val="center"/>
        <w:rPr>
          <w:rFonts w:cs="Segoe UI"/>
          <w:b/>
        </w:rPr>
      </w:pPr>
      <w:r>
        <w:rPr>
          <w:rFonts w:cs="Segoe UI"/>
          <w:b/>
        </w:rPr>
        <w:t>Upute za preuzimanje podataka za medije</w:t>
      </w:r>
    </w:p>
    <w:p w14:paraId="382F0941" w14:textId="5B87C09F" w:rsidR="00F25DBC" w:rsidRDefault="00F25DBC" w:rsidP="00F25DBC">
      <w:pPr>
        <w:jc w:val="center"/>
        <w:rPr>
          <w:rFonts w:cs="Segoe UI"/>
          <w:b/>
        </w:rPr>
      </w:pPr>
      <w:r>
        <w:rPr>
          <w:rFonts w:cs="Segoe UI"/>
          <w:b/>
        </w:rPr>
        <w:t xml:space="preserve">Izbori za </w:t>
      </w:r>
      <w:r w:rsidR="00E503F5">
        <w:rPr>
          <w:rFonts w:cs="Segoe UI"/>
          <w:b/>
        </w:rPr>
        <w:t>zastupnike u Hrvatski sabor</w:t>
      </w:r>
      <w:r>
        <w:rPr>
          <w:rFonts w:cs="Segoe UI"/>
          <w:b/>
        </w:rPr>
        <w:t xml:space="preserve"> 20</w:t>
      </w:r>
      <w:r w:rsidR="00E503F5">
        <w:rPr>
          <w:rFonts w:cs="Segoe UI"/>
          <w:b/>
        </w:rPr>
        <w:t>2</w:t>
      </w:r>
      <w:r w:rsidR="00C61C55">
        <w:rPr>
          <w:rFonts w:cs="Segoe UI"/>
          <w:b/>
        </w:rPr>
        <w:t>4</w:t>
      </w:r>
    </w:p>
    <w:p w14:paraId="7F82DDF3" w14:textId="77777777" w:rsidR="00B42C23" w:rsidRPr="00F25DBC" w:rsidRDefault="00B42C23" w:rsidP="00B42C23">
      <w:pPr>
        <w:rPr>
          <w:sz w:val="12"/>
          <w:szCs w:val="12"/>
        </w:rPr>
      </w:pPr>
    </w:p>
    <w:p w14:paraId="5A899D3A" w14:textId="77777777" w:rsidR="00F25DBC" w:rsidRDefault="00F25DBC" w:rsidP="00F25DBC">
      <w:pPr>
        <w:pStyle w:val="ListParagraph"/>
        <w:numPr>
          <w:ilvl w:val="0"/>
          <w:numId w:val="36"/>
        </w:numPr>
        <w:suppressAutoHyphens w:val="0"/>
        <w:spacing w:before="0" w:after="160" w:line="259" w:lineRule="auto"/>
        <w:jc w:val="left"/>
        <w:rPr>
          <w:rFonts w:cs="Segoe UI"/>
          <w:b/>
        </w:rPr>
      </w:pPr>
      <w:r>
        <w:rPr>
          <w:rFonts w:cs="Segoe UI"/>
          <w:b/>
        </w:rPr>
        <w:t>Opis sustava</w:t>
      </w:r>
    </w:p>
    <w:p w14:paraId="6C618DEA" w14:textId="05B302BE" w:rsidR="00F25DBC" w:rsidRDefault="00F25DBC" w:rsidP="00F25DBC">
      <w:pPr>
        <w:rPr>
          <w:rFonts w:cs="Segoe UI"/>
        </w:rPr>
      </w:pPr>
      <w:r>
        <w:rPr>
          <w:rFonts w:cs="Segoe UI"/>
        </w:rPr>
        <w:t xml:space="preserve">Preuzimanje podataka za izbore za </w:t>
      </w:r>
      <w:r w:rsidR="00E503F5">
        <w:rPr>
          <w:rFonts w:cs="Segoe UI"/>
        </w:rPr>
        <w:t xml:space="preserve">zastupnike u Hrvatski sabor </w:t>
      </w:r>
      <w:r>
        <w:rPr>
          <w:rFonts w:cs="Segoe UI"/>
        </w:rPr>
        <w:t>20</w:t>
      </w:r>
      <w:r w:rsidR="00E503F5">
        <w:rPr>
          <w:rFonts w:cs="Segoe UI"/>
        </w:rPr>
        <w:t>2</w:t>
      </w:r>
      <w:r w:rsidR="00C61C55">
        <w:rPr>
          <w:rFonts w:cs="Segoe UI"/>
        </w:rPr>
        <w:t>4</w:t>
      </w:r>
      <w:r>
        <w:rPr>
          <w:rFonts w:cs="Segoe UI"/>
        </w:rPr>
        <w:t xml:space="preserve"> omogućeno je preko </w:t>
      </w:r>
      <w:r w:rsidR="00891CE4">
        <w:rPr>
          <w:rFonts w:cs="Segoe UI"/>
        </w:rPr>
        <w:t>i</w:t>
      </w:r>
      <w:r>
        <w:rPr>
          <w:rFonts w:cs="Segoe UI"/>
        </w:rPr>
        <w:t xml:space="preserve">nterneta korištenjem HTTPS protokola. HTTPS protokol omogućava enkripciju i siguran prijenos podataka. Za autentikaciju i provjeru prava pristupa korisnika koriste se korisničko ime i zaporka. </w:t>
      </w:r>
      <w:r w:rsidRPr="00476C2C">
        <w:rPr>
          <w:rFonts w:cs="Segoe UI"/>
          <w:u w:val="single"/>
        </w:rPr>
        <w:t xml:space="preserve">Pristup stranicama dozvoljen je isključivo preko </w:t>
      </w:r>
      <w:r w:rsidR="00476C2C" w:rsidRPr="00476C2C">
        <w:rPr>
          <w:rFonts w:cs="Segoe UI"/>
          <w:u w:val="single"/>
        </w:rPr>
        <w:t>do</w:t>
      </w:r>
      <w:r w:rsidR="00476C2C">
        <w:rPr>
          <w:rFonts w:cs="Segoe UI"/>
          <w:u w:val="single"/>
        </w:rPr>
        <w:t>stavlje</w:t>
      </w:r>
      <w:r w:rsidR="00476C2C" w:rsidRPr="00476C2C">
        <w:rPr>
          <w:rFonts w:cs="Segoe UI"/>
          <w:u w:val="single"/>
        </w:rPr>
        <w:t>nih</w:t>
      </w:r>
      <w:r w:rsidRPr="00476C2C">
        <w:rPr>
          <w:rFonts w:cs="Segoe UI"/>
          <w:u w:val="single"/>
        </w:rPr>
        <w:t xml:space="preserve"> IP adresa</w:t>
      </w:r>
      <w:r>
        <w:rPr>
          <w:rFonts w:cs="Segoe UI"/>
        </w:rPr>
        <w:t>. Korisnik preuzima podatke korištenjem web</w:t>
      </w:r>
      <w:r w:rsidR="00891CE4">
        <w:rPr>
          <w:rFonts w:cs="Segoe UI"/>
        </w:rPr>
        <w:t>-</w:t>
      </w:r>
      <w:r>
        <w:rPr>
          <w:rFonts w:cs="Segoe UI"/>
        </w:rPr>
        <w:t>preglednika.</w:t>
      </w:r>
    </w:p>
    <w:p w14:paraId="5F7FB336" w14:textId="77777777" w:rsidR="00282BAA" w:rsidRDefault="00282BAA" w:rsidP="00F25DBC">
      <w:pPr>
        <w:rPr>
          <w:rFonts w:cs="Segoe UI"/>
        </w:rPr>
      </w:pPr>
    </w:p>
    <w:p w14:paraId="7FC72BD6" w14:textId="77777777" w:rsidR="00C5570E" w:rsidRDefault="00C5570E" w:rsidP="00F25DBC">
      <w:pPr>
        <w:rPr>
          <w:rFonts w:cs="Segoe UI"/>
        </w:rPr>
      </w:pPr>
    </w:p>
    <w:p w14:paraId="4EE18CEC" w14:textId="703A4799" w:rsidR="00C5570E" w:rsidRDefault="00BC458B" w:rsidP="00C5570E">
      <w:pPr>
        <w:keepNext/>
      </w:pPr>
      <w:r>
        <w:object w:dxaOrig="10585" w:dyaOrig="2700" w14:anchorId="76D48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11.75pt" o:ole="">
            <v:imagedata r:id="rId8" o:title=""/>
          </v:shape>
          <o:OLEObject Type="Embed" ProgID="Visio.Drawing.15" ShapeID="_x0000_i1025" DrawAspect="Content" ObjectID="_1772281225" r:id="rId9"/>
        </w:object>
      </w:r>
    </w:p>
    <w:p w14:paraId="6A7A9CB6" w14:textId="585EFB75" w:rsidR="00F25DBC" w:rsidRPr="00C5570E" w:rsidRDefault="00F25DBC" w:rsidP="00C5570E">
      <w:pPr>
        <w:keepNext/>
      </w:pPr>
      <w:r w:rsidRPr="002106F6">
        <w:rPr>
          <w:rFonts w:cs="Segoe UI"/>
        </w:rPr>
        <w:t xml:space="preserve">Slika </w:t>
      </w:r>
      <w:r w:rsidRPr="002106F6">
        <w:rPr>
          <w:rFonts w:cs="Segoe UI"/>
        </w:rPr>
        <w:fldChar w:fldCharType="begin"/>
      </w:r>
      <w:r w:rsidRPr="002106F6">
        <w:rPr>
          <w:rFonts w:cs="Segoe UI"/>
        </w:rPr>
        <w:instrText xml:space="preserve"> SEQ Slika \* ARABIC </w:instrText>
      </w:r>
      <w:r w:rsidRPr="002106F6">
        <w:rPr>
          <w:rFonts w:cs="Segoe UI"/>
        </w:rPr>
        <w:fldChar w:fldCharType="separate"/>
      </w:r>
      <w:r w:rsidRPr="002106F6">
        <w:rPr>
          <w:rFonts w:cs="Segoe UI"/>
          <w:noProof/>
        </w:rPr>
        <w:t>1</w:t>
      </w:r>
      <w:r w:rsidRPr="002106F6">
        <w:rPr>
          <w:rFonts w:cs="Segoe UI"/>
        </w:rPr>
        <w:fldChar w:fldCharType="end"/>
      </w:r>
      <w:r w:rsidRPr="002106F6">
        <w:rPr>
          <w:rFonts w:cs="Segoe UI"/>
        </w:rPr>
        <w:t>. Prikaz sustava za preuzimanje podataka</w:t>
      </w:r>
    </w:p>
    <w:p w14:paraId="3AAEA0E3" w14:textId="77777777" w:rsidR="00C5570E" w:rsidRDefault="00C5570E" w:rsidP="00F25DBC">
      <w:pPr>
        <w:rPr>
          <w:rFonts w:cs="Segoe UI"/>
        </w:rPr>
      </w:pPr>
    </w:p>
    <w:p w14:paraId="616DFE2F" w14:textId="77777777" w:rsidR="00282BAA" w:rsidRDefault="00282BAA" w:rsidP="00F25DBC">
      <w:pPr>
        <w:rPr>
          <w:rFonts w:cs="Segoe UI"/>
        </w:rPr>
      </w:pPr>
    </w:p>
    <w:p w14:paraId="7CDAD6BE" w14:textId="75355087" w:rsidR="00F25DBC" w:rsidRPr="002106F6" w:rsidRDefault="00F25DBC" w:rsidP="00F25DBC">
      <w:pPr>
        <w:rPr>
          <w:rFonts w:cs="Segoe UI"/>
        </w:rPr>
      </w:pPr>
      <w:r w:rsidRPr="002106F6">
        <w:rPr>
          <w:rFonts w:cs="Segoe UI"/>
        </w:rPr>
        <w:t>Za pristup podacima korisnik mora:</w:t>
      </w:r>
    </w:p>
    <w:p w14:paraId="726D350D" w14:textId="4F813B90" w:rsidR="00F25DBC" w:rsidRDefault="00F25DBC" w:rsidP="00F25DBC">
      <w:pPr>
        <w:pStyle w:val="ListParagraph"/>
        <w:numPr>
          <w:ilvl w:val="0"/>
          <w:numId w:val="37"/>
        </w:numPr>
        <w:suppressAutoHyphens w:val="0"/>
        <w:spacing w:before="0" w:after="160" w:line="259" w:lineRule="auto"/>
        <w:jc w:val="left"/>
        <w:rPr>
          <w:rFonts w:cs="Segoe UI"/>
        </w:rPr>
      </w:pPr>
      <w:r w:rsidRPr="002106F6">
        <w:rPr>
          <w:rFonts w:cs="Segoe UI"/>
        </w:rPr>
        <w:t xml:space="preserve">Dostaviti </w:t>
      </w:r>
      <w:r w:rsidR="00476C2C">
        <w:rPr>
          <w:rFonts w:cs="Segoe UI"/>
        </w:rPr>
        <w:t xml:space="preserve">svoju </w:t>
      </w:r>
      <w:r w:rsidRPr="002106F6">
        <w:rPr>
          <w:rFonts w:cs="Segoe UI"/>
        </w:rPr>
        <w:t>javnu IP adresu s koje će raditi pristup stranicama za preuzimanje podataka</w:t>
      </w:r>
    </w:p>
    <w:p w14:paraId="7AD7B058" w14:textId="77777777" w:rsidR="00F37410" w:rsidRDefault="00476C2C" w:rsidP="00476C2C">
      <w:pPr>
        <w:pStyle w:val="ListParagraph"/>
        <w:suppressAutoHyphens w:val="0"/>
        <w:spacing w:before="0" w:after="160" w:line="259" w:lineRule="auto"/>
        <w:jc w:val="left"/>
        <w:rPr>
          <w:rFonts w:cs="Segoe UI"/>
        </w:rPr>
      </w:pPr>
      <w:r>
        <w:rPr>
          <w:rFonts w:cs="Segoe UI"/>
        </w:rPr>
        <w:t xml:space="preserve">VAŽNO: </w:t>
      </w:r>
      <w:r w:rsidRPr="00476C2C">
        <w:rPr>
          <w:rFonts w:cs="Segoe UI"/>
        </w:rPr>
        <w:t>Ako korisnik ima dinamičku javnu adresu</w:t>
      </w:r>
      <w:r>
        <w:rPr>
          <w:rFonts w:cs="Segoe UI"/>
        </w:rPr>
        <w:t xml:space="preserve"> </w:t>
      </w:r>
      <w:r w:rsidRPr="00476C2C">
        <w:rPr>
          <w:rFonts w:cs="Segoe UI"/>
        </w:rPr>
        <w:t>(</w:t>
      </w:r>
      <w:r w:rsidR="00891CE4">
        <w:rPr>
          <w:rFonts w:cs="Segoe UI"/>
        </w:rPr>
        <w:t>i</w:t>
      </w:r>
      <w:r w:rsidRPr="00476C2C">
        <w:rPr>
          <w:rFonts w:cs="Segoe UI"/>
        </w:rPr>
        <w:t>nternet provider mu je mijenja svaki dan) treba je dostaviti</w:t>
      </w:r>
      <w:r w:rsidR="00F37410">
        <w:rPr>
          <w:rFonts w:cs="Segoe UI"/>
        </w:rPr>
        <w:t>:</w:t>
      </w:r>
    </w:p>
    <w:p w14:paraId="5867597D" w14:textId="65467805" w:rsidR="00F37410" w:rsidRDefault="00F37410" w:rsidP="00F37410">
      <w:pPr>
        <w:pStyle w:val="ListParagraph"/>
        <w:numPr>
          <w:ilvl w:val="0"/>
          <w:numId w:val="38"/>
        </w:numPr>
        <w:suppressAutoHyphens w:val="0"/>
        <w:spacing w:before="0" w:after="160" w:line="259" w:lineRule="auto"/>
        <w:jc w:val="left"/>
        <w:rPr>
          <w:rFonts w:cs="Segoe UI"/>
        </w:rPr>
      </w:pPr>
      <w:r>
        <w:rPr>
          <w:rFonts w:cs="Segoe UI"/>
        </w:rPr>
        <w:t>Na dan generalnog testa</w:t>
      </w:r>
    </w:p>
    <w:p w14:paraId="26594736" w14:textId="3AA4E042" w:rsidR="00476C2C" w:rsidRPr="00476C2C" w:rsidRDefault="00F37410" w:rsidP="00F37410">
      <w:pPr>
        <w:pStyle w:val="ListParagraph"/>
        <w:numPr>
          <w:ilvl w:val="0"/>
          <w:numId w:val="38"/>
        </w:numPr>
        <w:suppressAutoHyphens w:val="0"/>
        <w:spacing w:before="0" w:after="160" w:line="259" w:lineRule="auto"/>
        <w:jc w:val="left"/>
        <w:rPr>
          <w:rFonts w:cs="Segoe UI"/>
        </w:rPr>
      </w:pPr>
      <w:r>
        <w:rPr>
          <w:rFonts w:cs="Segoe UI"/>
        </w:rPr>
        <w:t>K</w:t>
      </w:r>
      <w:r w:rsidR="00476C2C" w:rsidRPr="00476C2C">
        <w:rPr>
          <w:rFonts w:cs="Segoe UI"/>
        </w:rPr>
        <w:t>asno popodne/predvečer</w:t>
      </w:r>
      <w:r w:rsidR="00C91F79">
        <w:rPr>
          <w:rFonts w:cs="Segoe UI"/>
        </w:rPr>
        <w:t xml:space="preserve"> na dan izbora</w:t>
      </w:r>
      <w:r w:rsidR="00476C2C" w:rsidRPr="00476C2C">
        <w:rPr>
          <w:rFonts w:cs="Segoe UI"/>
        </w:rPr>
        <w:t xml:space="preserve"> da bi se </w:t>
      </w:r>
      <w:r>
        <w:rPr>
          <w:rFonts w:cs="Segoe UI"/>
        </w:rPr>
        <w:t xml:space="preserve">nova IP adresa </w:t>
      </w:r>
      <w:r w:rsidR="00476C2C" w:rsidRPr="00476C2C">
        <w:rPr>
          <w:rFonts w:cs="Segoe UI"/>
        </w:rPr>
        <w:t xml:space="preserve">upisala na listu   </w:t>
      </w:r>
    </w:p>
    <w:p w14:paraId="0BA3FFFB" w14:textId="77777777" w:rsidR="00476C2C" w:rsidRPr="00476C2C" w:rsidRDefault="00476C2C" w:rsidP="00476C2C">
      <w:pPr>
        <w:pStyle w:val="ListParagraph"/>
        <w:suppressAutoHyphens w:val="0"/>
        <w:spacing w:before="0" w:after="160" w:line="259" w:lineRule="auto"/>
        <w:jc w:val="left"/>
        <w:rPr>
          <w:rFonts w:cs="Segoe UI"/>
        </w:rPr>
      </w:pPr>
    </w:p>
    <w:p w14:paraId="629921A4" w14:textId="77777777" w:rsidR="00F25DBC" w:rsidRDefault="00F25DBC" w:rsidP="00F25DBC">
      <w:pPr>
        <w:pStyle w:val="ListParagraph"/>
        <w:numPr>
          <w:ilvl w:val="0"/>
          <w:numId w:val="37"/>
        </w:numPr>
        <w:suppressAutoHyphens w:val="0"/>
        <w:spacing w:before="0" w:after="160" w:line="259" w:lineRule="auto"/>
        <w:jc w:val="left"/>
        <w:rPr>
          <w:rFonts w:cs="Segoe UI"/>
        </w:rPr>
      </w:pPr>
      <w:r w:rsidRPr="002106F6">
        <w:rPr>
          <w:rFonts w:cs="Segoe UI"/>
        </w:rPr>
        <w:t>Preuzeti korisničko ime i zapork</w:t>
      </w:r>
      <w:r>
        <w:rPr>
          <w:rFonts w:cs="Segoe UI"/>
        </w:rPr>
        <w:t>u</w:t>
      </w:r>
    </w:p>
    <w:p w14:paraId="27AC7C67" w14:textId="06D9B950" w:rsidR="00F25DBC" w:rsidRDefault="00F25DBC" w:rsidP="00F25DBC">
      <w:pPr>
        <w:rPr>
          <w:rFonts w:cs="Segoe UI"/>
        </w:rPr>
      </w:pPr>
    </w:p>
    <w:p w14:paraId="69A6E7EF" w14:textId="77777777" w:rsidR="00BC458B" w:rsidRDefault="00BC458B" w:rsidP="00F25DBC">
      <w:pPr>
        <w:rPr>
          <w:rFonts w:cs="Segoe UI"/>
        </w:rPr>
      </w:pPr>
    </w:p>
    <w:p w14:paraId="1F2D3D82" w14:textId="77777777" w:rsidR="00F25DBC" w:rsidRDefault="00F25DBC" w:rsidP="00F25DBC">
      <w:pPr>
        <w:pStyle w:val="ListParagraph"/>
        <w:numPr>
          <w:ilvl w:val="0"/>
          <w:numId w:val="36"/>
        </w:numPr>
        <w:suppressAutoHyphens w:val="0"/>
        <w:spacing w:before="0" w:after="160" w:line="259" w:lineRule="auto"/>
        <w:jc w:val="left"/>
        <w:rPr>
          <w:rFonts w:cs="Segoe UI"/>
          <w:b/>
        </w:rPr>
      </w:pPr>
      <w:r>
        <w:rPr>
          <w:rFonts w:cs="Segoe UI"/>
          <w:b/>
        </w:rPr>
        <w:t>Upute za korištenje</w:t>
      </w:r>
    </w:p>
    <w:p w14:paraId="259D5FA6" w14:textId="7B49D93D" w:rsidR="00F25DBC" w:rsidRDefault="00F25DBC" w:rsidP="00F25DBC">
      <w:pPr>
        <w:rPr>
          <w:rFonts w:cs="Segoe UI"/>
        </w:rPr>
      </w:pPr>
      <w:r>
        <w:rPr>
          <w:rFonts w:cs="Segoe UI"/>
        </w:rPr>
        <w:t xml:space="preserve">Za preuzimanje podataka potrebno je unijeti URL adresu u </w:t>
      </w:r>
      <w:r w:rsidR="00891CE4">
        <w:rPr>
          <w:rFonts w:cs="Segoe UI"/>
        </w:rPr>
        <w:t>i</w:t>
      </w:r>
      <w:r>
        <w:rPr>
          <w:rFonts w:cs="Segoe UI"/>
        </w:rPr>
        <w:t>nternet</w:t>
      </w:r>
      <w:r w:rsidR="00891CE4">
        <w:rPr>
          <w:rFonts w:cs="Segoe UI"/>
        </w:rPr>
        <w:t>ski</w:t>
      </w:r>
      <w:r>
        <w:rPr>
          <w:rFonts w:cs="Segoe UI"/>
        </w:rPr>
        <w:t xml:space="preserve"> preglednik:</w:t>
      </w:r>
    </w:p>
    <w:p w14:paraId="216B185B" w14:textId="2E1E5292" w:rsidR="00F25DBC" w:rsidRDefault="00F37410" w:rsidP="00282BAA">
      <w:pPr>
        <w:rPr>
          <w:rFonts w:cs="Segoe UI"/>
        </w:rPr>
      </w:pPr>
      <w:hyperlink r:id="rId10" w:history="1">
        <w:r w:rsidR="00282BAA" w:rsidRPr="002054EC">
          <w:rPr>
            <w:rStyle w:val="Hyperlink"/>
            <w:rFonts w:cs="Segoe UI"/>
          </w:rPr>
          <w:t>https://www.apis-it.hr:8443/izbori/</w:t>
        </w:r>
      </w:hyperlink>
    </w:p>
    <w:p w14:paraId="1FC46F66" w14:textId="77777777" w:rsidR="00282BAA" w:rsidRDefault="00282BAA" w:rsidP="00F25DBC">
      <w:pPr>
        <w:rPr>
          <w:rFonts w:cs="Segoe UI"/>
        </w:rPr>
      </w:pPr>
    </w:p>
    <w:p w14:paraId="6814F5B5" w14:textId="77777777" w:rsidR="00282BAA" w:rsidRDefault="00282BAA" w:rsidP="00F25DBC">
      <w:pPr>
        <w:rPr>
          <w:rFonts w:cs="Segoe UI"/>
        </w:rPr>
      </w:pPr>
    </w:p>
    <w:p w14:paraId="2492259D" w14:textId="4DF26B8E" w:rsidR="00F25DBC" w:rsidRDefault="00F25DBC" w:rsidP="00F25DBC">
      <w:pPr>
        <w:rPr>
          <w:rFonts w:cs="Segoe UI"/>
        </w:rPr>
      </w:pPr>
      <w:r>
        <w:rPr>
          <w:rFonts w:cs="Segoe UI"/>
        </w:rPr>
        <w:t>Pojavljuje se ekran za prijavu korisnika na kojem se unose korisničko ime i zaporka:</w:t>
      </w:r>
    </w:p>
    <w:p w14:paraId="15B9C79D" w14:textId="77777777" w:rsidR="00F25DBC" w:rsidRPr="002106F6" w:rsidRDefault="00F25DBC" w:rsidP="00F25DBC">
      <w:pPr>
        <w:rPr>
          <w:rFonts w:cs="Segoe UI"/>
        </w:rPr>
      </w:pPr>
      <w:r>
        <w:rPr>
          <w:noProof/>
          <w:lang w:eastAsia="hr-HR"/>
        </w:rPr>
        <w:drawing>
          <wp:inline distT="0" distB="0" distL="0" distR="0" wp14:anchorId="3A7941CA" wp14:editId="58DDC7E9">
            <wp:extent cx="56388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34FB" w14:textId="77777777" w:rsidR="00BC458B" w:rsidRDefault="00BC458B" w:rsidP="00F25DBC">
      <w:pPr>
        <w:rPr>
          <w:rFonts w:cs="Segoe UI"/>
        </w:rPr>
      </w:pPr>
    </w:p>
    <w:p w14:paraId="4BA553E6" w14:textId="77777777" w:rsidR="00BC458B" w:rsidRDefault="00BC458B" w:rsidP="00F25DBC">
      <w:pPr>
        <w:rPr>
          <w:rFonts w:cs="Segoe UI"/>
        </w:rPr>
      </w:pPr>
    </w:p>
    <w:p w14:paraId="132B81C4" w14:textId="2028788C" w:rsidR="00F25DBC" w:rsidRDefault="00F25DBC" w:rsidP="00F25DBC">
      <w:pPr>
        <w:rPr>
          <w:rFonts w:cs="Segoe UI"/>
        </w:rPr>
      </w:pPr>
      <w:r>
        <w:rPr>
          <w:rFonts w:cs="Segoe UI"/>
        </w:rPr>
        <w:t>Nakon uspješne prijave pojavljuje se popis datoteka za preuzimanje:</w:t>
      </w:r>
    </w:p>
    <w:p w14:paraId="071E0ABB" w14:textId="247C24E8" w:rsidR="00F25DBC" w:rsidRDefault="00FF713F" w:rsidP="00F25DBC">
      <w:pPr>
        <w:rPr>
          <w:rFonts w:cs="Segoe UI"/>
        </w:rPr>
      </w:pPr>
      <w:r>
        <w:rPr>
          <w:noProof/>
          <w:lang w:eastAsia="hr-HR"/>
        </w:rPr>
        <w:drawing>
          <wp:inline distT="0" distB="0" distL="0" distR="0" wp14:anchorId="51DC924C" wp14:editId="3D7578EC">
            <wp:extent cx="5764530" cy="42621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2C57" w14:textId="77777777" w:rsidR="00282BAA" w:rsidRDefault="00282BAA" w:rsidP="00F25DBC">
      <w:pPr>
        <w:rPr>
          <w:rFonts w:cs="Segoe UI"/>
        </w:rPr>
      </w:pPr>
    </w:p>
    <w:p w14:paraId="3E18E4BA" w14:textId="77777777" w:rsidR="00BC458B" w:rsidRDefault="00BC458B" w:rsidP="00F25DBC">
      <w:pPr>
        <w:rPr>
          <w:rFonts w:cs="Segoe UI"/>
        </w:rPr>
      </w:pPr>
    </w:p>
    <w:p w14:paraId="424B262C" w14:textId="77777777" w:rsidR="00BC458B" w:rsidRDefault="00BC458B" w:rsidP="00F25DBC">
      <w:pPr>
        <w:rPr>
          <w:rFonts w:cs="Segoe UI"/>
        </w:rPr>
      </w:pPr>
    </w:p>
    <w:p w14:paraId="32E997AA" w14:textId="77777777" w:rsidR="00BC458B" w:rsidRDefault="00BC458B" w:rsidP="00F25DBC">
      <w:pPr>
        <w:rPr>
          <w:rFonts w:cs="Segoe UI"/>
        </w:rPr>
      </w:pPr>
    </w:p>
    <w:p w14:paraId="404449BF" w14:textId="77777777" w:rsidR="00BC458B" w:rsidRDefault="00BC458B" w:rsidP="00F25DBC">
      <w:pPr>
        <w:rPr>
          <w:rFonts w:cs="Segoe UI"/>
        </w:rPr>
      </w:pPr>
    </w:p>
    <w:p w14:paraId="74548EA2" w14:textId="77777777" w:rsidR="00BC458B" w:rsidRDefault="00BC458B" w:rsidP="00F25DBC">
      <w:pPr>
        <w:rPr>
          <w:rFonts w:cs="Segoe UI"/>
        </w:rPr>
      </w:pPr>
    </w:p>
    <w:p w14:paraId="268E6933" w14:textId="6AF0C872" w:rsidR="00F25DBC" w:rsidRDefault="00F25DBC" w:rsidP="00F25DBC">
      <w:pPr>
        <w:rPr>
          <w:rFonts w:cs="Segoe UI"/>
        </w:rPr>
      </w:pPr>
      <w:r>
        <w:rPr>
          <w:rFonts w:cs="Segoe UI"/>
        </w:rPr>
        <w:t>Odabirom željene datoteke pojavljuje se poruka:</w:t>
      </w:r>
    </w:p>
    <w:p w14:paraId="40668505" w14:textId="4669E4A5" w:rsidR="00F25DBC" w:rsidRDefault="00FF713F" w:rsidP="00F25DBC">
      <w:pPr>
        <w:jc w:val="center"/>
        <w:rPr>
          <w:rFonts w:cs="Segoe UI"/>
        </w:rPr>
      </w:pPr>
      <w:r>
        <w:rPr>
          <w:noProof/>
          <w:lang w:eastAsia="hr-HR"/>
        </w:rPr>
        <w:drawing>
          <wp:inline distT="0" distB="0" distL="0" distR="0" wp14:anchorId="6E35DC6C" wp14:editId="5B4805EF">
            <wp:extent cx="3943985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888C" w14:textId="77777777" w:rsidR="00282BAA" w:rsidRDefault="00282BAA" w:rsidP="00F25DBC">
      <w:pPr>
        <w:rPr>
          <w:rFonts w:cs="Segoe UI"/>
        </w:rPr>
      </w:pPr>
    </w:p>
    <w:p w14:paraId="3809F333" w14:textId="5B1FFCE2" w:rsidR="00F25DBC" w:rsidRDefault="00F25DBC" w:rsidP="00F25DBC">
      <w:pPr>
        <w:rPr>
          <w:rFonts w:cs="Segoe UI"/>
        </w:rPr>
      </w:pPr>
      <w:r>
        <w:rPr>
          <w:rFonts w:cs="Segoe UI"/>
        </w:rPr>
        <w:t>Klikom na „OK“ podaci se spremaju na željenu lokaciju na računalu.</w:t>
      </w:r>
    </w:p>
    <w:p w14:paraId="70C3B1F5" w14:textId="77777777" w:rsidR="00F25DBC" w:rsidRPr="009F4E7B" w:rsidRDefault="00F25DBC" w:rsidP="00F25DBC">
      <w:pPr>
        <w:rPr>
          <w:rFonts w:cs="Segoe UI"/>
        </w:rPr>
      </w:pPr>
      <w:r>
        <w:rPr>
          <w:rFonts w:cs="Segoe UI"/>
        </w:rPr>
        <w:t>Podaci su preuzeti u zip formatu.</w:t>
      </w:r>
    </w:p>
    <w:sectPr w:rsidR="00F25DBC" w:rsidRPr="009F4E7B" w:rsidSect="00386F12">
      <w:headerReference w:type="default" r:id="rId14"/>
      <w:footerReference w:type="default" r:id="rId15"/>
      <w:footerReference w:type="first" r:id="rId16"/>
      <w:pgSz w:w="11906" w:h="16838" w:code="9"/>
      <w:pgMar w:top="1440" w:right="1077" w:bottom="1440" w:left="1442" w:header="709" w:footer="1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F188F" w14:textId="77777777" w:rsidR="00B73C9E" w:rsidRDefault="00B73C9E">
      <w:r>
        <w:separator/>
      </w:r>
    </w:p>
  </w:endnote>
  <w:endnote w:type="continuationSeparator" w:id="0">
    <w:p w14:paraId="2403179B" w14:textId="77777777" w:rsidR="00B73C9E" w:rsidRDefault="00B7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5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30"/>
      <w:gridCol w:w="922"/>
      <w:gridCol w:w="2436"/>
      <w:gridCol w:w="1371"/>
    </w:tblGrid>
    <w:tr w:rsidR="003D7430" w:rsidRPr="00827529" w14:paraId="15F227F5" w14:textId="77777777" w:rsidTr="00642144">
      <w:trPr>
        <w:jc w:val="center"/>
      </w:trPr>
      <w:tc>
        <w:tcPr>
          <w:tcW w:w="4962" w:type="dxa"/>
          <w:vAlign w:val="center"/>
        </w:tcPr>
        <w:p w14:paraId="3057328D" w14:textId="600B5BD5" w:rsidR="003D7430" w:rsidRPr="00827529" w:rsidRDefault="00F25DBC" w:rsidP="00E503F5">
          <w:pPr>
            <w:pStyle w:val="APISITHeaderiFooter"/>
            <w:rPr>
              <w:lang w:val="hr-HR"/>
            </w:rPr>
          </w:pPr>
          <w:r w:rsidRPr="00F25DBC">
            <w:rPr>
              <w:lang w:val="hr-HR"/>
            </w:rPr>
            <w:t>Upute za preuzimanje podataka za medije</w:t>
          </w:r>
          <w:r>
            <w:rPr>
              <w:lang w:val="hr-HR"/>
            </w:rPr>
            <w:t xml:space="preserve"> - </w:t>
          </w:r>
          <w:r w:rsidRPr="00F25DBC">
            <w:rPr>
              <w:lang w:val="hr-HR"/>
            </w:rPr>
            <w:t xml:space="preserve">Izbori za </w:t>
          </w:r>
          <w:r w:rsidR="00E503F5">
            <w:rPr>
              <w:lang w:val="hr-HR"/>
            </w:rPr>
            <w:t>zastupnike u Hrvatski sabor 202</w:t>
          </w:r>
          <w:r w:rsidR="00891CE4">
            <w:rPr>
              <w:lang w:val="hr-HR"/>
            </w:rPr>
            <w:t>4</w:t>
          </w:r>
          <w:r w:rsidR="00E503F5">
            <w:rPr>
              <w:lang w:val="hr-HR"/>
            </w:rPr>
            <w:t>.</w:t>
          </w:r>
        </w:p>
      </w:tc>
      <w:tc>
        <w:tcPr>
          <w:tcW w:w="850" w:type="dxa"/>
          <w:vAlign w:val="center"/>
        </w:tcPr>
        <w:p w14:paraId="1C3B2630" w14:textId="77777777" w:rsidR="003D7430" w:rsidRPr="00827529" w:rsidRDefault="003D7430" w:rsidP="00C82DA5">
          <w:pPr>
            <w:pStyle w:val="APISITHeaderiFooter"/>
            <w:rPr>
              <w:lang w:val="hr-HR"/>
            </w:rPr>
          </w:pPr>
          <w:r>
            <w:rPr>
              <w:lang w:val="hr-HR"/>
            </w:rPr>
            <w:t>Izradio:</w:t>
          </w:r>
        </w:p>
      </w:tc>
      <w:tc>
        <w:tcPr>
          <w:tcW w:w="2268" w:type="dxa"/>
          <w:vAlign w:val="center"/>
        </w:tcPr>
        <w:p w14:paraId="2434C68C" w14:textId="77777777" w:rsidR="003D7430" w:rsidRPr="00827529" w:rsidRDefault="00B42C23" w:rsidP="00C82DA5">
          <w:pPr>
            <w:pStyle w:val="APISITHeaderiFooter"/>
            <w:rPr>
              <w:lang w:val="hr-HR"/>
            </w:rPr>
          </w:pPr>
          <w:r>
            <w:rPr>
              <w:lang w:val="hr-HR"/>
            </w:rPr>
            <w:t>APIS IT d.o.o.</w:t>
          </w:r>
        </w:p>
      </w:tc>
      <w:tc>
        <w:tcPr>
          <w:tcW w:w="1276" w:type="dxa"/>
        </w:tcPr>
        <w:p w14:paraId="17B1AACD" w14:textId="77777777" w:rsidR="003D7430" w:rsidRPr="00827529" w:rsidRDefault="003D7430" w:rsidP="00C82DA5">
          <w:pPr>
            <w:pStyle w:val="APISITHeaderiFooter"/>
            <w:rPr>
              <w:lang w:val="hr-HR"/>
            </w:rPr>
          </w:pPr>
          <w:r w:rsidRPr="00827529">
            <w:rPr>
              <w:lang w:val="hr-HR"/>
            </w:rPr>
            <w:t xml:space="preserve">Str. </w:t>
          </w:r>
          <w:r w:rsidRPr="00827529">
            <w:rPr>
              <w:lang w:val="hr-HR"/>
            </w:rPr>
            <w:fldChar w:fldCharType="begin"/>
          </w:r>
          <w:r w:rsidRPr="00827529">
            <w:rPr>
              <w:lang w:val="hr-HR"/>
            </w:rPr>
            <w:instrText xml:space="preserve"> PAGE </w:instrText>
          </w:r>
          <w:r w:rsidRPr="00827529">
            <w:rPr>
              <w:lang w:val="hr-HR"/>
            </w:rPr>
            <w:fldChar w:fldCharType="separate"/>
          </w:r>
          <w:r w:rsidR="00E503F5">
            <w:rPr>
              <w:noProof/>
              <w:lang w:val="hr-HR"/>
            </w:rPr>
            <w:t>1</w:t>
          </w:r>
          <w:r w:rsidRPr="00827529">
            <w:rPr>
              <w:lang w:val="hr-HR"/>
            </w:rPr>
            <w:fldChar w:fldCharType="end"/>
          </w:r>
          <w:r w:rsidRPr="00827529">
            <w:rPr>
              <w:lang w:val="hr-HR"/>
            </w:rPr>
            <w:t xml:space="preserve"> od </w:t>
          </w:r>
          <w:r w:rsidRPr="00827529">
            <w:rPr>
              <w:lang w:val="hr-HR"/>
            </w:rPr>
            <w:fldChar w:fldCharType="begin"/>
          </w:r>
          <w:r w:rsidRPr="00827529">
            <w:rPr>
              <w:lang w:val="hr-HR"/>
            </w:rPr>
            <w:instrText xml:space="preserve"> NUMPAGES  \* Arabic  \* MERGEFORMAT </w:instrText>
          </w:r>
          <w:r w:rsidRPr="00827529">
            <w:rPr>
              <w:lang w:val="hr-HR"/>
            </w:rPr>
            <w:fldChar w:fldCharType="separate"/>
          </w:r>
          <w:r w:rsidR="00E503F5">
            <w:rPr>
              <w:noProof/>
              <w:lang w:val="hr-HR"/>
            </w:rPr>
            <w:t>2</w:t>
          </w:r>
          <w:r w:rsidRPr="00827529">
            <w:rPr>
              <w:lang w:val="hr-HR"/>
            </w:rPr>
            <w:fldChar w:fldCharType="end"/>
          </w:r>
        </w:p>
      </w:tc>
    </w:tr>
  </w:tbl>
  <w:p w14:paraId="05F39F4D" w14:textId="77777777" w:rsidR="00C82DA5" w:rsidRDefault="00C82DA5" w:rsidP="00C82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lang w:val="en-US"/>
      </w:rPr>
      <w:id w:val="1739515556"/>
      <w:docPartObj>
        <w:docPartGallery w:val="Page Numbers (Bottom of Page)"/>
        <w:docPartUnique/>
      </w:docPartObj>
    </w:sdtPr>
    <w:sdtEndPr>
      <w:rPr>
        <w:rFonts w:eastAsiaTheme="minorHAnsi" w:cstheme="minorBidi"/>
        <w:szCs w:val="22"/>
      </w:rPr>
    </w:sdtEndPr>
    <w:sdtContent>
      <w:p w14:paraId="333DE920" w14:textId="77777777" w:rsidR="00B34950" w:rsidRDefault="00B34950" w:rsidP="00B34950">
        <w:pPr>
          <w:pStyle w:val="Footer"/>
          <w:jc w:val="right"/>
        </w:pPr>
      </w:p>
      <w:tbl>
        <w:tblPr>
          <w:tblStyle w:val="TableGrid"/>
          <w:tblW w:w="10079" w:type="dxa"/>
          <w:tblInd w:w="-39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7785"/>
          <w:gridCol w:w="2294"/>
        </w:tblGrid>
        <w:tr w:rsidR="00B34950" w:rsidRPr="00924A7B" w14:paraId="2291E89F" w14:textId="77777777" w:rsidTr="00B34950">
          <w:tc>
            <w:tcPr>
              <w:tcW w:w="7785" w:type="dxa"/>
            </w:tcPr>
            <w:p w14:paraId="69254990" w14:textId="77777777" w:rsidR="00B34950" w:rsidRPr="00924A7B" w:rsidRDefault="005C03AE" w:rsidP="00B34950">
              <w:pPr>
                <w:pStyle w:val="APISITHeaderiFooter"/>
              </w:pPr>
              <w:r>
                <w:t>[NAZIV DOKUMENTA]</w:t>
              </w:r>
            </w:p>
          </w:tc>
          <w:tc>
            <w:tcPr>
              <w:tcW w:w="2294" w:type="dxa"/>
            </w:tcPr>
            <w:p w14:paraId="56840A74" w14:textId="77777777" w:rsidR="00B34950" w:rsidRPr="00924A7B" w:rsidRDefault="0057773B" w:rsidP="0057773B">
              <w:pPr>
                <w:pStyle w:val="APISITHeaderiFooter"/>
                <w:tabs>
                  <w:tab w:val="clear" w:pos="4536"/>
                  <w:tab w:val="clear" w:pos="9072"/>
                  <w:tab w:val="center" w:pos="1039"/>
                </w:tabs>
              </w:pPr>
              <w:r>
                <w:tab/>
              </w:r>
              <w:r w:rsidRPr="00924A7B">
                <w:t xml:space="preserve">Str. </w:t>
              </w:r>
              <w:r w:rsidRPr="00924A7B">
                <w:fldChar w:fldCharType="begin"/>
              </w:r>
              <w:r w:rsidRPr="00924A7B">
                <w:instrText xml:space="preserve"> PAGE </w:instrText>
              </w:r>
              <w:r w:rsidRPr="00924A7B">
                <w:fldChar w:fldCharType="separate"/>
              </w:r>
              <w:r w:rsidR="00DD2350">
                <w:rPr>
                  <w:noProof/>
                </w:rPr>
                <w:t>2</w:t>
              </w:r>
              <w:r w:rsidRPr="00924A7B">
                <w:fldChar w:fldCharType="end"/>
              </w:r>
              <w:r w:rsidRPr="00924A7B">
                <w:t xml:space="preserve"> od </w:t>
              </w:r>
              <w:fldSimple w:instr=" NUMPAGES  \* Arabic  \* MERGEFORMAT ">
                <w:r w:rsidR="00B42C23">
                  <w:rPr>
                    <w:noProof/>
                  </w:rPr>
                  <w:t>1</w:t>
                </w:r>
              </w:fldSimple>
            </w:p>
          </w:tc>
        </w:tr>
      </w:tbl>
    </w:sdtContent>
  </w:sdt>
  <w:p w14:paraId="5295E57E" w14:textId="77777777" w:rsidR="00B34950" w:rsidRDefault="00B34950" w:rsidP="00B3495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D72D" w14:textId="77777777" w:rsidR="00B73C9E" w:rsidRDefault="00B73C9E">
      <w:r>
        <w:separator/>
      </w:r>
    </w:p>
  </w:footnote>
  <w:footnote w:type="continuationSeparator" w:id="0">
    <w:p w14:paraId="0C43952A" w14:textId="77777777" w:rsidR="00B73C9E" w:rsidRDefault="00B73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59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09"/>
      <w:gridCol w:w="2146"/>
      <w:gridCol w:w="947"/>
      <w:gridCol w:w="947"/>
      <w:gridCol w:w="3610"/>
    </w:tblGrid>
    <w:tr w:rsidR="001B664A" w:rsidRPr="00827529" w14:paraId="3FD7DEAF" w14:textId="77777777" w:rsidTr="00CC4FE9">
      <w:trPr>
        <w:trHeight w:val="340"/>
      </w:trPr>
      <w:tc>
        <w:tcPr>
          <w:tcW w:w="2409" w:type="dxa"/>
          <w:vMerge w:val="restart"/>
          <w:shd w:val="clear" w:color="auto" w:fill="auto"/>
          <w:vAlign w:val="center"/>
          <w:hideMark/>
        </w:tcPr>
        <w:p w14:paraId="03F936C1" w14:textId="77777777" w:rsidR="001B664A" w:rsidRPr="00827529" w:rsidRDefault="001B664A" w:rsidP="00CC4FE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  <w:r>
            <w:rPr>
              <w:rFonts w:cs="Segoe UI"/>
              <w:noProof/>
              <w:sz w:val="18"/>
              <w:lang w:val="hr-HR" w:eastAsia="hr-HR"/>
            </w:rPr>
            <w:drawing>
              <wp:inline distT="0" distB="0" distL="0" distR="0" wp14:anchorId="7BD1FC03" wp14:editId="41BDE717">
                <wp:extent cx="1368000" cy="334800"/>
                <wp:effectExtent l="0" t="0" r="3810" b="825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olor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6" w:type="dxa"/>
          <w:shd w:val="clear" w:color="auto" w:fill="auto"/>
          <w:vAlign w:val="center"/>
        </w:tcPr>
        <w:p w14:paraId="0AB64C0E" w14:textId="77777777" w:rsidR="001B664A" w:rsidRPr="00016BB7" w:rsidRDefault="001B664A" w:rsidP="00CC4FE9">
          <w:pPr>
            <w:pStyle w:val="APISITHeaderiFooter"/>
            <w:rPr>
              <w:rFonts w:eastAsia="Arial Narrow"/>
              <w:lang w:val="hr-HR"/>
            </w:rPr>
          </w:pPr>
          <w:r w:rsidRPr="00016BB7">
            <w:rPr>
              <w:rFonts w:eastAsia="Arial Narrow"/>
              <w:lang w:val="hr-HR"/>
            </w:rPr>
            <w:t>Područje primjene:</w:t>
          </w:r>
        </w:p>
      </w:tc>
      <w:sdt>
        <w:sdtPr>
          <w:rPr>
            <w:rFonts w:eastAsia="Arial Narrow"/>
            <w:lang w:val="hr-HR"/>
          </w:rPr>
          <w:alias w:val="Proizvod"/>
          <w:tag w:val="Proizvod"/>
          <w:id w:val="-1575816967"/>
          <w:text/>
        </w:sdtPr>
        <w:sdtEndPr/>
        <w:sdtContent>
          <w:tc>
            <w:tcPr>
              <w:tcW w:w="947" w:type="dxa"/>
              <w:tcBorders>
                <w:right w:val="nil"/>
              </w:tcBorders>
              <w:shd w:val="clear" w:color="auto" w:fill="auto"/>
              <w:vAlign w:val="center"/>
            </w:tcPr>
            <w:p w14:paraId="0E906292" w14:textId="77777777" w:rsidR="001B664A" w:rsidRPr="00016BB7" w:rsidRDefault="00B42C23" w:rsidP="00B42C23">
              <w:pPr>
                <w:pStyle w:val="APISITHeaderiFooter"/>
                <w:jc w:val="center"/>
                <w:rPr>
                  <w:rFonts w:eastAsia="Arial Narrow"/>
                  <w:lang w:val="hr-HR"/>
                </w:rPr>
              </w:pPr>
              <w:r>
                <w:rPr>
                  <w:rFonts w:eastAsia="Arial Narrow"/>
                  <w:lang w:val="hr-HR"/>
                </w:rPr>
                <w:t>Izbori</w:t>
              </w:r>
            </w:p>
          </w:tc>
        </w:sdtContent>
      </w:sdt>
      <w:tc>
        <w:tcPr>
          <w:tcW w:w="4557" w:type="dxa"/>
          <w:gridSpan w:val="2"/>
          <w:tcBorders>
            <w:left w:val="nil"/>
          </w:tcBorders>
          <w:shd w:val="clear" w:color="auto" w:fill="auto"/>
          <w:vAlign w:val="center"/>
        </w:tcPr>
        <w:p w14:paraId="54223854" w14:textId="77777777" w:rsidR="001B664A" w:rsidRPr="00827529" w:rsidRDefault="00F37410" w:rsidP="00CC4FE9">
          <w:pPr>
            <w:pStyle w:val="APISITHeaderiFooter"/>
            <w:rPr>
              <w:rFonts w:eastAsia="Arial Narrow"/>
            </w:rPr>
          </w:pPr>
          <w:sdt>
            <w:sdtPr>
              <w:rPr>
                <w:rFonts w:eastAsia="Arial Narrow"/>
              </w:rPr>
              <w:alias w:val="Područje primjene"/>
              <w:tag w:val="Područje primjene"/>
              <w:id w:val="712304655"/>
              <w:dropDownList>
                <w:listItem w:displayText="Odaberi" w:value="Odaberi"/>
                <w:listItem w:displayText=" " w:value=" "/>
                <w:listItem w:displayText="APIS IT" w:value="APIS IT"/>
                <w:listItem w:displayText="Uprava" w:value="Uprava"/>
                <w:listItem w:displayText="Ured Uprave" w:value="Ured Uprave"/>
                <w:listItem w:displayText="Ured interne revizije" w:value="Ured interne revizije"/>
                <w:listItem w:displayText="Ured sigurnosti" w:value="Ured sigurnosti"/>
                <w:listItem w:displayText="Ured za ljudske potencijale" w:value="Ured za ljudske potencijale"/>
                <w:listItem w:displayText="Sektor poslovnih operacija" w:value="Sektor poslovnih operacija"/>
                <w:listItem w:displayText="Sektor informatičkih operacija" w:value="Sektor informatičkih operacija"/>
                <w:listItem w:displayText="Sektor korporativnog upravljanja" w:value="Sektor korporativnog upravljanja"/>
                <w:listItem w:displayText="Sektor za CDU" w:value="Sektor za CDU"/>
                <w:listItem w:displayText="Služba za IS Porezne uprave" w:value="Služba za IS Porezne uprave"/>
                <w:listItem w:displayText="Služba za IS Carinske uprave" w:value="Služba za IS Carinske uprave"/>
                <w:listItem w:displayText="Služba za centralne registre i umreženu upravu" w:value="Služba za centralne registre i umreženu upravu"/>
                <w:listItem w:displayText="Služba za podršku poslovnim sustavima" w:value="Služba za podršku poslovnim sustavima"/>
                <w:listItem w:displayText="Služba za razvoj aplikacija" w:value="Služba za razvoj aplikacija"/>
                <w:listItem w:displayText="Služba za IT podršku" w:value="Služba za IT podršku"/>
                <w:listItem w:displayText="Služba za internu podršku i prodaju" w:value="Služba za internu podršku i prodaju"/>
                <w:listItem w:displayText="Odjel za registre i zajedničke evidencije" w:value="Odjel za registre i zajedničke evidencije"/>
                <w:listItem w:displayText="Odjel za utvrđivanje poreza" w:value="Odjel za utvrđivanje poreza"/>
                <w:listItem w:displayText="Odjel za porezno knjigovodstvo" w:value="Odjel za porezno knjigovodstvo"/>
                <w:listItem w:displayText="Odjel za poslovna rješenja" w:value="Odjel za poslovna rješenja"/>
                <w:listItem w:displayText="Odjel za carinska davanja i evidencije" w:value="Odjel za carinska davanja i evidencije"/>
                <w:listItem w:displayText="Odjel za carinske postupke i trošarine" w:value="Odjel za carinske postupke i trošarine"/>
                <w:listItem w:displayText="Odjel za GIS i podršku državnoj upravi" w:value="Odjel za GIS i podršku državnoj upravi"/>
                <w:listItem w:displayText="Odjel za podršku izborima i registrima" w:value="Odjel za podršku izborima i registrima"/>
                <w:listItem w:displayText="Odjel za sustave naplate" w:value="Odjel za sustave naplate"/>
                <w:listItem w:displayText="Odjel za poslovne sustave" w:value="Odjel za poslovne sustave"/>
                <w:listItem w:displayText="Odjel za poslovno izvještavanje" w:value="Odjel za poslovno izvještavanje"/>
                <w:listItem w:displayText="Odjel za podršku korisnicima i kontrolu kvalitete" w:value="Odjel za podršku korisnicima i kontrolu kvalitete"/>
                <w:listItem w:displayText="Odjel za podršku sustavu procjene, sukladnosti i upravljanja rizicima" w:value="Odjel za podršku sustavu procjene, sukladnosti i upravljanja rizicima"/>
                <w:listItem w:displayText="Odjel za aplikativne podsustave" w:value="Odjel za aplikativne podsustave"/>
                <w:listItem w:displayText="Odjel za podršku bazama podataka" w:value="Odjel za podršku bazama podataka"/>
                <w:listItem w:displayText="Odjel za distribuirane sustave" w:value="Odjel za distribuirane sustave"/>
                <w:listItem w:displayText="Odjel za upravljanje sigurnosnim rješenjima" w:value="Odjel za upravljanje sigurnosnim rješenjima"/>
                <w:listItem w:displayText="Odjel za centralni sustav" w:value="Odjel za centralni sustav"/>
                <w:listItem w:displayText="Odjel za mrežne tehnologije" w:value="Odjel za mrežne tehnologije"/>
                <w:listItem w:displayText="Odjel za IT arhitekturu" w:value="Odjel za IT arhitekturu"/>
                <w:listItem w:displayText="Odjel za koordinaciju i upravljanje uslugama CDU" w:value="Odjel za koordinaciju i upravljanje uslugama CDU"/>
                <w:listItem w:displayText="Odjel za Cloud usluge infrastrukture i platformi" w:value="Odjel za Cloud usluge infrastrukture i platformi"/>
                <w:listItem w:displayText="Odjel za Cloud softver usluge i interoperabilnost" w:value="Odjel za Cloud softver usluge i interoperabilnost"/>
                <w:listItem w:displayText="Odjel za izradu komponenti sustava" w:value="Odjel za izradu komponenti sustava"/>
                <w:listItem w:displayText="Odjel za JAVA razvoj" w:value="Odjel za JAVA razvoj"/>
                <w:listItem w:displayText="Odjel za testiranje aplikacija" w:value="Odjel za testiranje aplikacija"/>
                <w:listItem w:displayText="Odjel za .NET razvoj" w:value="Odjel za .NET razvoj"/>
                <w:listItem w:displayText="Odjel za izradu web i mobilnih aplikacija" w:value="Odjel za izradu web i mobilnih aplikacija"/>
                <w:listItem w:displayText="Odjel za Panther razvoj" w:value="Odjel za Panther razvoj"/>
                <w:listItem w:displayText="Odjel za nabavu" w:value="Odjel za nabavu"/>
                <w:listItem w:displayText="Odjel za financije i računovodstvo" w:value="Odjel za financije i računovodstvo"/>
                <w:listItem w:displayText="Odjel za fondove Europske unije" w:value="Odjel za fondove Europske unije"/>
                <w:listItem w:displayText="Odjel za strategiju" w:value="Odjel za strategiju"/>
                <w:listItem w:displayText="Odjel za vođenje projekata" w:value="Odjel za vođenje projekata"/>
                <w:listItem w:displayText="Odjel pravnih poslova" w:value="Odjel pravnih poslova"/>
                <w:listItem w:displayText="Odjel komunikacija i marketinga" w:value="Odjel komunikacija i marketinga"/>
                <w:listItem w:displayText="Odjel skladišta" w:value="Odjel skladišta"/>
                <w:listItem w:displayText="Odjel općih poslova" w:value="Odjel općih poslova"/>
                <w:listItem w:displayText="Odjel tehničkog održavanja" w:value="Odjel tehničkog održavanja"/>
                <w:listItem w:displayText="Odjel za internu IT podršku" w:value="Odjel za internu IT podršku"/>
                <w:listItem w:displayText="Odjel za produkciju dokumenata" w:value="Odjel za produkciju dokumenata"/>
                <w:listItem w:displayText="Odjel prodaje" w:value="Odjel prodaje"/>
              </w:dropDownList>
            </w:sdtPr>
            <w:sdtEndPr/>
            <w:sdtContent>
              <w:r w:rsidR="00B42C23">
                <w:rPr>
                  <w:rFonts w:eastAsia="Arial Narrow"/>
                </w:rPr>
                <w:t>APIS IT</w:t>
              </w:r>
            </w:sdtContent>
          </w:sdt>
        </w:p>
      </w:tc>
    </w:tr>
    <w:tr w:rsidR="001B664A" w:rsidRPr="00827529" w14:paraId="1C1E372A" w14:textId="77777777" w:rsidTr="00CC4FE9">
      <w:trPr>
        <w:trHeight w:val="340"/>
      </w:trPr>
      <w:tc>
        <w:tcPr>
          <w:tcW w:w="2409" w:type="dxa"/>
          <w:vMerge/>
          <w:shd w:val="clear" w:color="auto" w:fill="auto"/>
          <w:vAlign w:val="center"/>
          <w:hideMark/>
        </w:tcPr>
        <w:p w14:paraId="5786B631" w14:textId="77777777" w:rsidR="001B664A" w:rsidRPr="00827529" w:rsidRDefault="001B664A" w:rsidP="00CC4FE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146" w:type="dxa"/>
          <w:shd w:val="clear" w:color="auto" w:fill="auto"/>
          <w:vAlign w:val="center"/>
        </w:tcPr>
        <w:p w14:paraId="66084EBD" w14:textId="77777777" w:rsidR="001B664A" w:rsidRPr="00016BB7" w:rsidRDefault="001B664A" w:rsidP="00CC4FE9">
          <w:pPr>
            <w:pStyle w:val="APISITHeaderiFooter"/>
            <w:rPr>
              <w:rFonts w:eastAsia="Arial Narrow"/>
              <w:lang w:val="hr-HR"/>
            </w:rPr>
          </w:pPr>
          <w:r w:rsidRPr="00016BB7">
            <w:rPr>
              <w:rFonts w:eastAsia="Arial Narrow"/>
              <w:lang w:val="hr-HR"/>
            </w:rPr>
            <w:t>Verzija dokumenta:</w:t>
          </w:r>
        </w:p>
      </w:tc>
      <w:tc>
        <w:tcPr>
          <w:tcW w:w="947" w:type="dxa"/>
          <w:shd w:val="clear" w:color="auto" w:fill="auto"/>
          <w:vAlign w:val="center"/>
        </w:tcPr>
        <w:sdt>
          <w:sdtPr>
            <w:rPr>
              <w:rFonts w:eastAsia="Arial Narrow"/>
            </w:rPr>
            <w:alias w:val="Verzija dokumenta"/>
            <w:tag w:val="Verzija dokumenta"/>
            <w:id w:val="-1873452574"/>
          </w:sdtPr>
          <w:sdtEndPr/>
          <w:sdtContent>
            <w:p w14:paraId="67C199CD" w14:textId="77777777" w:rsidR="001B664A" w:rsidRPr="00827529" w:rsidRDefault="00B42C23" w:rsidP="00B42C23">
              <w:pPr>
                <w:pStyle w:val="APISITHeaderiFooter"/>
                <w:jc w:val="cen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1.0.</w:t>
              </w:r>
              <w:r w:rsidR="001B664A" w:rsidRPr="00827529">
                <w:rPr>
                  <w:rFonts w:eastAsia="Arial Narrow"/>
                </w:rPr>
                <w:t xml:space="preserve"> </w:t>
              </w:r>
            </w:p>
          </w:sdtContent>
        </w:sdt>
      </w:tc>
      <w:tc>
        <w:tcPr>
          <w:tcW w:w="947" w:type="dxa"/>
          <w:shd w:val="clear" w:color="auto" w:fill="auto"/>
          <w:vAlign w:val="center"/>
        </w:tcPr>
        <w:p w14:paraId="093631F5" w14:textId="77777777" w:rsidR="001B664A" w:rsidRPr="00827529" w:rsidRDefault="001B664A" w:rsidP="00CC4FE9">
          <w:pPr>
            <w:pStyle w:val="APISITHeaderiFooter"/>
            <w:rPr>
              <w:rFonts w:eastAsia="Arial Narrow"/>
            </w:rPr>
          </w:pPr>
          <w:r>
            <w:rPr>
              <w:rFonts w:eastAsia="Arial Narrow"/>
            </w:rPr>
            <w:t>Datum:</w:t>
          </w:r>
        </w:p>
      </w:tc>
      <w:tc>
        <w:tcPr>
          <w:tcW w:w="3610" w:type="dxa"/>
          <w:shd w:val="clear" w:color="auto" w:fill="auto"/>
          <w:vAlign w:val="center"/>
        </w:tcPr>
        <w:sdt>
          <w:sdtPr>
            <w:rPr>
              <w:rFonts w:eastAsia="Arial Narrow"/>
              <w:lang w:val="hr-HR"/>
            </w:rPr>
            <w:alias w:val="Datum"/>
            <w:tag w:val="Datum"/>
            <w:id w:val="1945728414"/>
          </w:sdtPr>
          <w:sdtEndPr/>
          <w:sdtContent>
            <w:p w14:paraId="7F27275E" w14:textId="44C12021" w:rsidR="001B664A" w:rsidRPr="00016BB7" w:rsidRDefault="00C61C55" w:rsidP="00E503F5">
              <w:pPr>
                <w:pStyle w:val="APISITHeaderiFooter"/>
                <w:rPr>
                  <w:rFonts w:eastAsia="Arial Narrow"/>
                  <w:lang w:val="hr-HR"/>
                </w:rPr>
              </w:pPr>
              <w:r>
                <w:rPr>
                  <w:rFonts w:eastAsia="Arial Narrow"/>
                  <w:lang w:val="hr-HR"/>
                </w:rPr>
                <w:t>17</w:t>
              </w:r>
              <w:r w:rsidR="00B42C23">
                <w:rPr>
                  <w:rFonts w:eastAsia="Arial Narrow"/>
                  <w:lang w:val="hr-HR"/>
                </w:rPr>
                <w:t>.</w:t>
              </w:r>
              <w:r>
                <w:rPr>
                  <w:rFonts w:eastAsia="Arial Narrow"/>
                  <w:lang w:val="hr-HR"/>
                </w:rPr>
                <w:t>3</w:t>
              </w:r>
              <w:r w:rsidR="00B42C23">
                <w:rPr>
                  <w:rFonts w:eastAsia="Arial Narrow"/>
                  <w:lang w:val="hr-HR"/>
                </w:rPr>
                <w:t>.20</w:t>
              </w:r>
              <w:r w:rsidR="00E503F5">
                <w:rPr>
                  <w:rFonts w:eastAsia="Arial Narrow"/>
                  <w:lang w:val="hr-HR"/>
                </w:rPr>
                <w:t>2</w:t>
              </w:r>
              <w:r>
                <w:rPr>
                  <w:rFonts w:eastAsia="Arial Narrow"/>
                  <w:lang w:val="hr-HR"/>
                </w:rPr>
                <w:t>4</w:t>
              </w:r>
              <w:r w:rsidR="00B42C23">
                <w:rPr>
                  <w:rFonts w:eastAsia="Arial Narrow"/>
                  <w:lang w:val="hr-HR"/>
                </w:rPr>
                <w:t>.</w:t>
              </w:r>
            </w:p>
          </w:sdtContent>
        </w:sdt>
      </w:tc>
    </w:tr>
    <w:tr w:rsidR="001B664A" w:rsidRPr="00827529" w14:paraId="076CC533" w14:textId="77777777" w:rsidTr="00CC4FE9">
      <w:trPr>
        <w:trHeight w:val="340"/>
      </w:trPr>
      <w:tc>
        <w:tcPr>
          <w:tcW w:w="2409" w:type="dxa"/>
          <w:vMerge/>
          <w:shd w:val="clear" w:color="auto" w:fill="auto"/>
          <w:vAlign w:val="center"/>
        </w:tcPr>
        <w:p w14:paraId="4E36FD08" w14:textId="77777777" w:rsidR="001B664A" w:rsidRPr="00827529" w:rsidRDefault="001B664A" w:rsidP="00CC4FE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146" w:type="dxa"/>
          <w:shd w:val="clear" w:color="auto" w:fill="auto"/>
          <w:vAlign w:val="center"/>
        </w:tcPr>
        <w:p w14:paraId="2E95ED48" w14:textId="77777777" w:rsidR="001B664A" w:rsidRPr="00016BB7" w:rsidRDefault="001B664A" w:rsidP="00CC4FE9">
          <w:pPr>
            <w:pStyle w:val="APISITHeaderiFooter"/>
            <w:rPr>
              <w:rFonts w:eastAsia="Arial Narrow"/>
              <w:lang w:val="hr-HR"/>
            </w:rPr>
          </w:pPr>
          <w:r w:rsidRPr="00016BB7">
            <w:rPr>
              <w:rFonts w:eastAsia="Arial Narrow"/>
              <w:lang w:val="hr-HR"/>
            </w:rPr>
            <w:t>Razina povjerljivosti:</w:t>
          </w:r>
        </w:p>
      </w:tc>
      <w:sdt>
        <w:sdtPr>
          <w:rPr>
            <w:rFonts w:eastAsia="Arial Narrow"/>
          </w:rPr>
          <w:alias w:val="Povjerljivost"/>
          <w:tag w:val="Povjerljivost"/>
          <w:id w:val="-365910079"/>
          <w:dropDownList>
            <w:listItem w:displayText="Odaberi " w:value="Odaberi "/>
            <w:listItem w:displayText="Poslovna tajna 1. stupnja" w:value="Poslovna tajna 1. stupnja"/>
            <w:listItem w:displayText="Poslovna tajna 2. stupnja" w:value="Poslovna tajna 2. stupnja"/>
            <w:listItem w:displayText="Javno" w:value="Javno"/>
          </w:dropDownList>
        </w:sdtPr>
        <w:sdtEndPr/>
        <w:sdtContent>
          <w:tc>
            <w:tcPr>
              <w:tcW w:w="5504" w:type="dxa"/>
              <w:gridSpan w:val="3"/>
              <w:shd w:val="clear" w:color="auto" w:fill="auto"/>
              <w:vAlign w:val="center"/>
            </w:tcPr>
            <w:p w14:paraId="48BCA0AC" w14:textId="77777777" w:rsidR="001B664A" w:rsidRPr="00827529" w:rsidRDefault="00DA083D" w:rsidP="00CC4FE9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Javno</w:t>
              </w:r>
            </w:p>
          </w:tc>
        </w:sdtContent>
      </w:sdt>
    </w:tr>
  </w:tbl>
  <w:p w14:paraId="72D5D96A" w14:textId="77777777" w:rsidR="003200E9" w:rsidRPr="00F25DBC" w:rsidRDefault="003200E9" w:rsidP="00C82DA5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0EED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422EB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57287"/>
    <w:multiLevelType w:val="multilevel"/>
    <w:tmpl w:val="61C8B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61"/>
        </w:tabs>
        <w:ind w:left="1935" w:hanging="12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BBB3E57"/>
    <w:multiLevelType w:val="multilevel"/>
    <w:tmpl w:val="4880DF38"/>
    <w:numStyleLink w:val="APISITNabrajanje"/>
  </w:abstractNum>
  <w:abstractNum w:abstractNumId="4" w15:restartNumberingAfterBreak="0">
    <w:nsid w:val="0FF31552"/>
    <w:multiLevelType w:val="hybridMultilevel"/>
    <w:tmpl w:val="45624B48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4487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0F83648"/>
    <w:multiLevelType w:val="multilevel"/>
    <w:tmpl w:val="BEAEB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9335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E0219F"/>
    <w:multiLevelType w:val="hybridMultilevel"/>
    <w:tmpl w:val="09B4AFE2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FE5"/>
    <w:multiLevelType w:val="hybridMultilevel"/>
    <w:tmpl w:val="EC1A637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5A357C"/>
    <w:multiLevelType w:val="hybridMultilevel"/>
    <w:tmpl w:val="8AB4AD86"/>
    <w:lvl w:ilvl="0" w:tplc="3422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C33991"/>
    <w:multiLevelType w:val="multilevel"/>
    <w:tmpl w:val="DAC44DE4"/>
    <w:lvl w:ilvl="0">
      <w:start w:val="1"/>
      <w:numFmt w:val="decimal"/>
      <w:pStyle w:val="SUKNaslov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SUKTekst2numeriran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2B476E81"/>
    <w:multiLevelType w:val="multilevel"/>
    <w:tmpl w:val="4880DF38"/>
    <w:styleLink w:val="APISITNabrajanje"/>
    <w:lvl w:ilvl="0">
      <w:start w:val="1"/>
      <w:numFmt w:val="bullet"/>
      <w:pStyle w:val="APISITNabarajanj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42DE7"/>
    <w:multiLevelType w:val="hybridMultilevel"/>
    <w:tmpl w:val="581E11C2"/>
    <w:lvl w:ilvl="0" w:tplc="152CB030">
      <w:start w:val="3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D79A8"/>
    <w:multiLevelType w:val="multilevel"/>
    <w:tmpl w:val="D068CA3C"/>
    <w:styleLink w:val="APISITSTILHeading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06E7FDE"/>
    <w:multiLevelType w:val="hybridMultilevel"/>
    <w:tmpl w:val="450E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30995"/>
    <w:multiLevelType w:val="hybridMultilevel"/>
    <w:tmpl w:val="4880DF38"/>
    <w:lvl w:ilvl="0" w:tplc="0C5C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E4DCD"/>
    <w:multiLevelType w:val="hybridMultilevel"/>
    <w:tmpl w:val="789C73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5646E"/>
    <w:multiLevelType w:val="hybridMultilevel"/>
    <w:tmpl w:val="D4E0408E"/>
    <w:lvl w:ilvl="0" w:tplc="B0181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55638"/>
    <w:multiLevelType w:val="hybridMultilevel"/>
    <w:tmpl w:val="EB4ECDEE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903AF"/>
    <w:multiLevelType w:val="hybridMultilevel"/>
    <w:tmpl w:val="EAAC737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C23BE"/>
    <w:multiLevelType w:val="hybridMultilevel"/>
    <w:tmpl w:val="C6BE07CE"/>
    <w:lvl w:ilvl="0" w:tplc="9F90C6E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3"/>
  </w:num>
  <w:num w:numId="7">
    <w:abstractNumId w:val="19"/>
  </w:num>
  <w:num w:numId="8">
    <w:abstractNumId w:val="21"/>
  </w:num>
  <w:num w:numId="9">
    <w:abstractNumId w:val="5"/>
  </w:num>
  <w:num w:numId="10">
    <w:abstractNumId w:val="20"/>
  </w:num>
  <w:num w:numId="11">
    <w:abstractNumId w:val="2"/>
  </w:num>
  <w:num w:numId="12">
    <w:abstractNumId w:val="2"/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6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5"/>
  </w:num>
  <w:num w:numId="24">
    <w:abstractNumId w:val="1"/>
  </w:num>
  <w:num w:numId="25">
    <w:abstractNumId w:val="6"/>
  </w:num>
  <w:num w:numId="26">
    <w:abstractNumId w:val="7"/>
  </w:num>
  <w:num w:numId="27">
    <w:abstractNumId w:val="0"/>
  </w:num>
  <w:num w:numId="28">
    <w:abstractNumId w:val="12"/>
  </w:num>
  <w:num w:numId="29">
    <w:abstractNumId w:val="3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4"/>
  </w:num>
  <w:num w:numId="34">
    <w:abstractNumId w:val="9"/>
  </w:num>
  <w:num w:numId="35">
    <w:abstractNumId w:val="14"/>
  </w:num>
  <w:num w:numId="36">
    <w:abstractNumId w:val="17"/>
  </w:num>
  <w:num w:numId="37">
    <w:abstractNumId w:val="18"/>
  </w:num>
  <w:num w:numId="3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C23"/>
    <w:rsid w:val="00000461"/>
    <w:rsid w:val="00004528"/>
    <w:rsid w:val="00004C35"/>
    <w:rsid w:val="00016BB7"/>
    <w:rsid w:val="00026BD1"/>
    <w:rsid w:val="0003060F"/>
    <w:rsid w:val="0003092C"/>
    <w:rsid w:val="00033676"/>
    <w:rsid w:val="00034CC9"/>
    <w:rsid w:val="000400B1"/>
    <w:rsid w:val="00040311"/>
    <w:rsid w:val="00041D93"/>
    <w:rsid w:val="00045D0A"/>
    <w:rsid w:val="00046D0C"/>
    <w:rsid w:val="00050FF5"/>
    <w:rsid w:val="00085EBA"/>
    <w:rsid w:val="0008683A"/>
    <w:rsid w:val="00090BB8"/>
    <w:rsid w:val="00094F5A"/>
    <w:rsid w:val="000965E1"/>
    <w:rsid w:val="000A5E67"/>
    <w:rsid w:val="000B3D47"/>
    <w:rsid w:val="000D3F91"/>
    <w:rsid w:val="000E1DB6"/>
    <w:rsid w:val="000E422D"/>
    <w:rsid w:val="000E736C"/>
    <w:rsid w:val="000F0491"/>
    <w:rsid w:val="000F1840"/>
    <w:rsid w:val="000F1937"/>
    <w:rsid w:val="000F29B5"/>
    <w:rsid w:val="000F2AC4"/>
    <w:rsid w:val="00100258"/>
    <w:rsid w:val="001104B0"/>
    <w:rsid w:val="00111E6F"/>
    <w:rsid w:val="00127A07"/>
    <w:rsid w:val="0013266F"/>
    <w:rsid w:val="00133748"/>
    <w:rsid w:val="001373A1"/>
    <w:rsid w:val="00144EE8"/>
    <w:rsid w:val="001543CE"/>
    <w:rsid w:val="00155907"/>
    <w:rsid w:val="00156B19"/>
    <w:rsid w:val="0016441D"/>
    <w:rsid w:val="00166DC2"/>
    <w:rsid w:val="00170A93"/>
    <w:rsid w:val="001807B9"/>
    <w:rsid w:val="00185AF7"/>
    <w:rsid w:val="001A6DE4"/>
    <w:rsid w:val="001B029B"/>
    <w:rsid w:val="001B3EF5"/>
    <w:rsid w:val="001B5E01"/>
    <w:rsid w:val="001B664A"/>
    <w:rsid w:val="001B7098"/>
    <w:rsid w:val="001C3582"/>
    <w:rsid w:val="001C3FEC"/>
    <w:rsid w:val="001C4CE0"/>
    <w:rsid w:val="001C5083"/>
    <w:rsid w:val="001C7BB9"/>
    <w:rsid w:val="001D2290"/>
    <w:rsid w:val="001D6C2B"/>
    <w:rsid w:val="001D7C51"/>
    <w:rsid w:val="001E3588"/>
    <w:rsid w:val="001E75C9"/>
    <w:rsid w:val="001E7E37"/>
    <w:rsid w:val="001F0C3F"/>
    <w:rsid w:val="001F0C6C"/>
    <w:rsid w:val="001F472E"/>
    <w:rsid w:val="001F7386"/>
    <w:rsid w:val="00200853"/>
    <w:rsid w:val="002049A8"/>
    <w:rsid w:val="002070FB"/>
    <w:rsid w:val="00215244"/>
    <w:rsid w:val="00215261"/>
    <w:rsid w:val="0022060E"/>
    <w:rsid w:val="00221A7F"/>
    <w:rsid w:val="00224B8F"/>
    <w:rsid w:val="00231A51"/>
    <w:rsid w:val="00232E54"/>
    <w:rsid w:val="002370B0"/>
    <w:rsid w:val="00240534"/>
    <w:rsid w:val="00245FDC"/>
    <w:rsid w:val="002509C0"/>
    <w:rsid w:val="00256B56"/>
    <w:rsid w:val="00257934"/>
    <w:rsid w:val="002650ED"/>
    <w:rsid w:val="002668EA"/>
    <w:rsid w:val="00271EF2"/>
    <w:rsid w:val="00282BAA"/>
    <w:rsid w:val="0028461D"/>
    <w:rsid w:val="00285807"/>
    <w:rsid w:val="0029536C"/>
    <w:rsid w:val="002A3307"/>
    <w:rsid w:val="002B008E"/>
    <w:rsid w:val="002B023F"/>
    <w:rsid w:val="002B0547"/>
    <w:rsid w:val="002B6B02"/>
    <w:rsid w:val="002E390F"/>
    <w:rsid w:val="002E3BA9"/>
    <w:rsid w:val="002F070F"/>
    <w:rsid w:val="002F4354"/>
    <w:rsid w:val="0030336C"/>
    <w:rsid w:val="0031140D"/>
    <w:rsid w:val="003200E9"/>
    <w:rsid w:val="00321E9B"/>
    <w:rsid w:val="00323E82"/>
    <w:rsid w:val="003248EF"/>
    <w:rsid w:val="00330C64"/>
    <w:rsid w:val="00335B55"/>
    <w:rsid w:val="00335D97"/>
    <w:rsid w:val="00346835"/>
    <w:rsid w:val="00346F34"/>
    <w:rsid w:val="003565B6"/>
    <w:rsid w:val="00360EDC"/>
    <w:rsid w:val="00362BFB"/>
    <w:rsid w:val="00365F70"/>
    <w:rsid w:val="003669B8"/>
    <w:rsid w:val="00367108"/>
    <w:rsid w:val="00372373"/>
    <w:rsid w:val="003757DC"/>
    <w:rsid w:val="00375C0F"/>
    <w:rsid w:val="003806C8"/>
    <w:rsid w:val="00385180"/>
    <w:rsid w:val="00386F12"/>
    <w:rsid w:val="003906D8"/>
    <w:rsid w:val="003967CD"/>
    <w:rsid w:val="003A6974"/>
    <w:rsid w:val="003A697C"/>
    <w:rsid w:val="003B1883"/>
    <w:rsid w:val="003C128D"/>
    <w:rsid w:val="003D3E04"/>
    <w:rsid w:val="003D5DAA"/>
    <w:rsid w:val="003D7430"/>
    <w:rsid w:val="003E2838"/>
    <w:rsid w:val="003E334F"/>
    <w:rsid w:val="003E72FD"/>
    <w:rsid w:val="003F14DB"/>
    <w:rsid w:val="00400828"/>
    <w:rsid w:val="004009A6"/>
    <w:rsid w:val="00403D35"/>
    <w:rsid w:val="00407FA5"/>
    <w:rsid w:val="00417BEE"/>
    <w:rsid w:val="004324DA"/>
    <w:rsid w:val="00435809"/>
    <w:rsid w:val="00441019"/>
    <w:rsid w:val="004417E5"/>
    <w:rsid w:val="0046029F"/>
    <w:rsid w:val="004602E4"/>
    <w:rsid w:val="004728D2"/>
    <w:rsid w:val="004760A6"/>
    <w:rsid w:val="00476A69"/>
    <w:rsid w:val="00476C2C"/>
    <w:rsid w:val="00485E32"/>
    <w:rsid w:val="00487C1E"/>
    <w:rsid w:val="00492A68"/>
    <w:rsid w:val="00493367"/>
    <w:rsid w:val="004954BB"/>
    <w:rsid w:val="004957F6"/>
    <w:rsid w:val="004A0B1D"/>
    <w:rsid w:val="004A1F85"/>
    <w:rsid w:val="004A2326"/>
    <w:rsid w:val="004B64B3"/>
    <w:rsid w:val="004C058B"/>
    <w:rsid w:val="004C6167"/>
    <w:rsid w:val="004C690C"/>
    <w:rsid w:val="004D39E1"/>
    <w:rsid w:val="004D4A9C"/>
    <w:rsid w:val="004E6A3F"/>
    <w:rsid w:val="0050606C"/>
    <w:rsid w:val="00506988"/>
    <w:rsid w:val="00511E88"/>
    <w:rsid w:val="005137F0"/>
    <w:rsid w:val="00515491"/>
    <w:rsid w:val="0051596E"/>
    <w:rsid w:val="00520F03"/>
    <w:rsid w:val="00527109"/>
    <w:rsid w:val="00532E66"/>
    <w:rsid w:val="0053399F"/>
    <w:rsid w:val="0054093E"/>
    <w:rsid w:val="00543231"/>
    <w:rsid w:val="00543B63"/>
    <w:rsid w:val="00550287"/>
    <w:rsid w:val="00557B85"/>
    <w:rsid w:val="00564A73"/>
    <w:rsid w:val="005656CA"/>
    <w:rsid w:val="00570D14"/>
    <w:rsid w:val="00573C09"/>
    <w:rsid w:val="0057773B"/>
    <w:rsid w:val="00585DAB"/>
    <w:rsid w:val="00585F92"/>
    <w:rsid w:val="00587B41"/>
    <w:rsid w:val="0059723B"/>
    <w:rsid w:val="005A0D24"/>
    <w:rsid w:val="005A1286"/>
    <w:rsid w:val="005A330C"/>
    <w:rsid w:val="005A4ABC"/>
    <w:rsid w:val="005B3332"/>
    <w:rsid w:val="005B683A"/>
    <w:rsid w:val="005B68DD"/>
    <w:rsid w:val="005C03AE"/>
    <w:rsid w:val="005C0421"/>
    <w:rsid w:val="005C334C"/>
    <w:rsid w:val="005D637F"/>
    <w:rsid w:val="005E3788"/>
    <w:rsid w:val="005E3838"/>
    <w:rsid w:val="005E690E"/>
    <w:rsid w:val="005E7E28"/>
    <w:rsid w:val="005F1731"/>
    <w:rsid w:val="006005F0"/>
    <w:rsid w:val="0060390C"/>
    <w:rsid w:val="006101AF"/>
    <w:rsid w:val="006140BF"/>
    <w:rsid w:val="00614764"/>
    <w:rsid w:val="00614E7D"/>
    <w:rsid w:val="006231FA"/>
    <w:rsid w:val="006260B0"/>
    <w:rsid w:val="00630F9D"/>
    <w:rsid w:val="00636140"/>
    <w:rsid w:val="006400BE"/>
    <w:rsid w:val="00642144"/>
    <w:rsid w:val="00645E29"/>
    <w:rsid w:val="0065210B"/>
    <w:rsid w:val="00652490"/>
    <w:rsid w:val="00666FC8"/>
    <w:rsid w:val="00670BAE"/>
    <w:rsid w:val="00675EDB"/>
    <w:rsid w:val="006767C5"/>
    <w:rsid w:val="00691C84"/>
    <w:rsid w:val="0069610C"/>
    <w:rsid w:val="0069665E"/>
    <w:rsid w:val="006B2B99"/>
    <w:rsid w:val="006C1137"/>
    <w:rsid w:val="006C6F7A"/>
    <w:rsid w:val="006E04A3"/>
    <w:rsid w:val="006E12C7"/>
    <w:rsid w:val="006E2010"/>
    <w:rsid w:val="006E77AB"/>
    <w:rsid w:val="006F2E7C"/>
    <w:rsid w:val="0070014C"/>
    <w:rsid w:val="0070123F"/>
    <w:rsid w:val="00707686"/>
    <w:rsid w:val="00716C42"/>
    <w:rsid w:val="00721E5F"/>
    <w:rsid w:val="00722757"/>
    <w:rsid w:val="007254F6"/>
    <w:rsid w:val="0073294A"/>
    <w:rsid w:val="0073476C"/>
    <w:rsid w:val="00734D13"/>
    <w:rsid w:val="00736EAB"/>
    <w:rsid w:val="00740E25"/>
    <w:rsid w:val="00741F54"/>
    <w:rsid w:val="007519ED"/>
    <w:rsid w:val="007531EE"/>
    <w:rsid w:val="00754ECA"/>
    <w:rsid w:val="00755A7A"/>
    <w:rsid w:val="007613E5"/>
    <w:rsid w:val="00761491"/>
    <w:rsid w:val="007637D8"/>
    <w:rsid w:val="0076551D"/>
    <w:rsid w:val="00776D56"/>
    <w:rsid w:val="00782144"/>
    <w:rsid w:val="00787E22"/>
    <w:rsid w:val="00792616"/>
    <w:rsid w:val="0079384D"/>
    <w:rsid w:val="00795A96"/>
    <w:rsid w:val="007A31CD"/>
    <w:rsid w:val="007A512F"/>
    <w:rsid w:val="007A61F9"/>
    <w:rsid w:val="007A7240"/>
    <w:rsid w:val="007A73AD"/>
    <w:rsid w:val="007A73E7"/>
    <w:rsid w:val="007B29C3"/>
    <w:rsid w:val="007B45E4"/>
    <w:rsid w:val="007C1705"/>
    <w:rsid w:val="007C5901"/>
    <w:rsid w:val="007D472D"/>
    <w:rsid w:val="007E0FAA"/>
    <w:rsid w:val="007E343D"/>
    <w:rsid w:val="007E351E"/>
    <w:rsid w:val="007F4538"/>
    <w:rsid w:val="007F5A09"/>
    <w:rsid w:val="007F7623"/>
    <w:rsid w:val="00810AB5"/>
    <w:rsid w:val="00825C95"/>
    <w:rsid w:val="00827529"/>
    <w:rsid w:val="00837E27"/>
    <w:rsid w:val="0084613C"/>
    <w:rsid w:val="00850CD1"/>
    <w:rsid w:val="00853F16"/>
    <w:rsid w:val="008562CD"/>
    <w:rsid w:val="00866DBC"/>
    <w:rsid w:val="008768CF"/>
    <w:rsid w:val="00885144"/>
    <w:rsid w:val="00886793"/>
    <w:rsid w:val="00891A83"/>
    <w:rsid w:val="00891CE4"/>
    <w:rsid w:val="008920E4"/>
    <w:rsid w:val="00895458"/>
    <w:rsid w:val="00895496"/>
    <w:rsid w:val="008972BD"/>
    <w:rsid w:val="0089761A"/>
    <w:rsid w:val="008A5B3D"/>
    <w:rsid w:val="008B08F2"/>
    <w:rsid w:val="008B2323"/>
    <w:rsid w:val="008B2CF1"/>
    <w:rsid w:val="008B63CC"/>
    <w:rsid w:val="008C06F0"/>
    <w:rsid w:val="008C3176"/>
    <w:rsid w:val="008C6C1E"/>
    <w:rsid w:val="008D0FAD"/>
    <w:rsid w:val="008E0455"/>
    <w:rsid w:val="008E089A"/>
    <w:rsid w:val="008E2EE2"/>
    <w:rsid w:val="008F025C"/>
    <w:rsid w:val="008F28B8"/>
    <w:rsid w:val="008F303B"/>
    <w:rsid w:val="008F3D9C"/>
    <w:rsid w:val="008F46B3"/>
    <w:rsid w:val="008F4C5C"/>
    <w:rsid w:val="00901703"/>
    <w:rsid w:val="00902B1D"/>
    <w:rsid w:val="0090385A"/>
    <w:rsid w:val="009100D7"/>
    <w:rsid w:val="00924A2C"/>
    <w:rsid w:val="00924A7B"/>
    <w:rsid w:val="009252DD"/>
    <w:rsid w:val="0092719F"/>
    <w:rsid w:val="00930FCF"/>
    <w:rsid w:val="00935E31"/>
    <w:rsid w:val="0094245C"/>
    <w:rsid w:val="009455D2"/>
    <w:rsid w:val="00953CC1"/>
    <w:rsid w:val="00955E20"/>
    <w:rsid w:val="0095696A"/>
    <w:rsid w:val="00961989"/>
    <w:rsid w:val="009658A9"/>
    <w:rsid w:val="009712C3"/>
    <w:rsid w:val="00995505"/>
    <w:rsid w:val="009A6B05"/>
    <w:rsid w:val="009A7261"/>
    <w:rsid w:val="009B0DE9"/>
    <w:rsid w:val="009B605C"/>
    <w:rsid w:val="009D3A4D"/>
    <w:rsid w:val="009D7395"/>
    <w:rsid w:val="009E1A91"/>
    <w:rsid w:val="009E786E"/>
    <w:rsid w:val="009F308D"/>
    <w:rsid w:val="009F37AA"/>
    <w:rsid w:val="009F6664"/>
    <w:rsid w:val="00A03546"/>
    <w:rsid w:val="00A060C8"/>
    <w:rsid w:val="00A072E4"/>
    <w:rsid w:val="00A206F6"/>
    <w:rsid w:val="00A21DE9"/>
    <w:rsid w:val="00A256D9"/>
    <w:rsid w:val="00A32C12"/>
    <w:rsid w:val="00A43942"/>
    <w:rsid w:val="00A47CC7"/>
    <w:rsid w:val="00A52996"/>
    <w:rsid w:val="00A5304A"/>
    <w:rsid w:val="00A55A8F"/>
    <w:rsid w:val="00A566C0"/>
    <w:rsid w:val="00A70470"/>
    <w:rsid w:val="00A8132E"/>
    <w:rsid w:val="00A82467"/>
    <w:rsid w:val="00A82601"/>
    <w:rsid w:val="00A87DEA"/>
    <w:rsid w:val="00A929B5"/>
    <w:rsid w:val="00A9481C"/>
    <w:rsid w:val="00A952CF"/>
    <w:rsid w:val="00AB3360"/>
    <w:rsid w:val="00AB4BFE"/>
    <w:rsid w:val="00AD560D"/>
    <w:rsid w:val="00AE2838"/>
    <w:rsid w:val="00AE3A14"/>
    <w:rsid w:val="00AE6670"/>
    <w:rsid w:val="00AF01D0"/>
    <w:rsid w:val="00AF17A2"/>
    <w:rsid w:val="00AF1B6A"/>
    <w:rsid w:val="00AF37B4"/>
    <w:rsid w:val="00AF4F3B"/>
    <w:rsid w:val="00B01112"/>
    <w:rsid w:val="00B01CAC"/>
    <w:rsid w:val="00B01F3E"/>
    <w:rsid w:val="00B100A1"/>
    <w:rsid w:val="00B130DB"/>
    <w:rsid w:val="00B17091"/>
    <w:rsid w:val="00B21539"/>
    <w:rsid w:val="00B305D8"/>
    <w:rsid w:val="00B34950"/>
    <w:rsid w:val="00B354FC"/>
    <w:rsid w:val="00B42C23"/>
    <w:rsid w:val="00B4432F"/>
    <w:rsid w:val="00B47011"/>
    <w:rsid w:val="00B5171C"/>
    <w:rsid w:val="00B56B20"/>
    <w:rsid w:val="00B60EEF"/>
    <w:rsid w:val="00B6397B"/>
    <w:rsid w:val="00B6780E"/>
    <w:rsid w:val="00B70F23"/>
    <w:rsid w:val="00B73C9E"/>
    <w:rsid w:val="00B83D15"/>
    <w:rsid w:val="00B92C72"/>
    <w:rsid w:val="00B935A6"/>
    <w:rsid w:val="00B93C7C"/>
    <w:rsid w:val="00BA6E6C"/>
    <w:rsid w:val="00BA735C"/>
    <w:rsid w:val="00BB0C5E"/>
    <w:rsid w:val="00BB54BF"/>
    <w:rsid w:val="00BC419B"/>
    <w:rsid w:val="00BC458B"/>
    <w:rsid w:val="00BC50D3"/>
    <w:rsid w:val="00BD2281"/>
    <w:rsid w:val="00BD3A23"/>
    <w:rsid w:val="00BD6553"/>
    <w:rsid w:val="00BD7A8F"/>
    <w:rsid w:val="00BE2837"/>
    <w:rsid w:val="00BE2F67"/>
    <w:rsid w:val="00BF0DA3"/>
    <w:rsid w:val="00BF2751"/>
    <w:rsid w:val="00BF620E"/>
    <w:rsid w:val="00BF6837"/>
    <w:rsid w:val="00BF73CD"/>
    <w:rsid w:val="00C04B6F"/>
    <w:rsid w:val="00C10FBA"/>
    <w:rsid w:val="00C15A53"/>
    <w:rsid w:val="00C25388"/>
    <w:rsid w:val="00C256E8"/>
    <w:rsid w:val="00C26B26"/>
    <w:rsid w:val="00C402AC"/>
    <w:rsid w:val="00C45061"/>
    <w:rsid w:val="00C4563B"/>
    <w:rsid w:val="00C5058F"/>
    <w:rsid w:val="00C5570E"/>
    <w:rsid w:val="00C56E94"/>
    <w:rsid w:val="00C61C55"/>
    <w:rsid w:val="00C63EFD"/>
    <w:rsid w:val="00C722BE"/>
    <w:rsid w:val="00C774B2"/>
    <w:rsid w:val="00C82DA5"/>
    <w:rsid w:val="00C91F79"/>
    <w:rsid w:val="00C938B0"/>
    <w:rsid w:val="00C947EB"/>
    <w:rsid w:val="00C9626D"/>
    <w:rsid w:val="00CA2242"/>
    <w:rsid w:val="00CB14C7"/>
    <w:rsid w:val="00CB6B9D"/>
    <w:rsid w:val="00CD4C9F"/>
    <w:rsid w:val="00CE5CB1"/>
    <w:rsid w:val="00CE647D"/>
    <w:rsid w:val="00CF0B1D"/>
    <w:rsid w:val="00CF13FA"/>
    <w:rsid w:val="00CF2DF2"/>
    <w:rsid w:val="00D00D09"/>
    <w:rsid w:val="00D00D0E"/>
    <w:rsid w:val="00D01B8D"/>
    <w:rsid w:val="00D01E1F"/>
    <w:rsid w:val="00D207A6"/>
    <w:rsid w:val="00D21891"/>
    <w:rsid w:val="00D30A05"/>
    <w:rsid w:val="00D31859"/>
    <w:rsid w:val="00D31A1B"/>
    <w:rsid w:val="00D36AA1"/>
    <w:rsid w:val="00D409A9"/>
    <w:rsid w:val="00D444B3"/>
    <w:rsid w:val="00D51F11"/>
    <w:rsid w:val="00D574E2"/>
    <w:rsid w:val="00D61884"/>
    <w:rsid w:val="00D6318F"/>
    <w:rsid w:val="00D67C86"/>
    <w:rsid w:val="00D70675"/>
    <w:rsid w:val="00D809C7"/>
    <w:rsid w:val="00D8171D"/>
    <w:rsid w:val="00D86928"/>
    <w:rsid w:val="00D9190F"/>
    <w:rsid w:val="00D93AD3"/>
    <w:rsid w:val="00D9786E"/>
    <w:rsid w:val="00DA083D"/>
    <w:rsid w:val="00DA0DC1"/>
    <w:rsid w:val="00DA2C9A"/>
    <w:rsid w:val="00DA55CB"/>
    <w:rsid w:val="00DA7F69"/>
    <w:rsid w:val="00DB6230"/>
    <w:rsid w:val="00DC1266"/>
    <w:rsid w:val="00DC21B8"/>
    <w:rsid w:val="00DC5D5B"/>
    <w:rsid w:val="00DD1D60"/>
    <w:rsid w:val="00DD2350"/>
    <w:rsid w:val="00DE2649"/>
    <w:rsid w:val="00DE4E00"/>
    <w:rsid w:val="00DE516E"/>
    <w:rsid w:val="00DE5BF2"/>
    <w:rsid w:val="00E02ECF"/>
    <w:rsid w:val="00E13689"/>
    <w:rsid w:val="00E17785"/>
    <w:rsid w:val="00E25189"/>
    <w:rsid w:val="00E3326B"/>
    <w:rsid w:val="00E40C5C"/>
    <w:rsid w:val="00E45C9E"/>
    <w:rsid w:val="00E475DC"/>
    <w:rsid w:val="00E503F5"/>
    <w:rsid w:val="00E54859"/>
    <w:rsid w:val="00E60AEA"/>
    <w:rsid w:val="00E61A58"/>
    <w:rsid w:val="00E61BBF"/>
    <w:rsid w:val="00E63C48"/>
    <w:rsid w:val="00E74108"/>
    <w:rsid w:val="00E80B93"/>
    <w:rsid w:val="00E81C0B"/>
    <w:rsid w:val="00E81C84"/>
    <w:rsid w:val="00E832CA"/>
    <w:rsid w:val="00E84EE0"/>
    <w:rsid w:val="00E924CF"/>
    <w:rsid w:val="00EA3322"/>
    <w:rsid w:val="00EB550E"/>
    <w:rsid w:val="00EC4CC2"/>
    <w:rsid w:val="00EC5654"/>
    <w:rsid w:val="00EC5EA5"/>
    <w:rsid w:val="00ED1964"/>
    <w:rsid w:val="00EE38C6"/>
    <w:rsid w:val="00EE5559"/>
    <w:rsid w:val="00EF4B9A"/>
    <w:rsid w:val="00F00348"/>
    <w:rsid w:val="00F0035E"/>
    <w:rsid w:val="00F0179A"/>
    <w:rsid w:val="00F01C24"/>
    <w:rsid w:val="00F05979"/>
    <w:rsid w:val="00F10474"/>
    <w:rsid w:val="00F20C56"/>
    <w:rsid w:val="00F20CE9"/>
    <w:rsid w:val="00F20DB2"/>
    <w:rsid w:val="00F20FDC"/>
    <w:rsid w:val="00F23ECF"/>
    <w:rsid w:val="00F2402C"/>
    <w:rsid w:val="00F25DBC"/>
    <w:rsid w:val="00F320F2"/>
    <w:rsid w:val="00F33B8F"/>
    <w:rsid w:val="00F35047"/>
    <w:rsid w:val="00F35ACB"/>
    <w:rsid w:val="00F3727C"/>
    <w:rsid w:val="00F37410"/>
    <w:rsid w:val="00F422B2"/>
    <w:rsid w:val="00F46442"/>
    <w:rsid w:val="00F47A02"/>
    <w:rsid w:val="00F500C9"/>
    <w:rsid w:val="00F63B07"/>
    <w:rsid w:val="00F6495E"/>
    <w:rsid w:val="00F651DF"/>
    <w:rsid w:val="00F671B6"/>
    <w:rsid w:val="00F7263A"/>
    <w:rsid w:val="00F75975"/>
    <w:rsid w:val="00F76BCF"/>
    <w:rsid w:val="00F83F1E"/>
    <w:rsid w:val="00F8470D"/>
    <w:rsid w:val="00FA32A6"/>
    <w:rsid w:val="00FA572C"/>
    <w:rsid w:val="00FA7492"/>
    <w:rsid w:val="00FB17A9"/>
    <w:rsid w:val="00FB39A3"/>
    <w:rsid w:val="00FB3B5F"/>
    <w:rsid w:val="00FB565C"/>
    <w:rsid w:val="00FB7CAC"/>
    <w:rsid w:val="00FB7EE0"/>
    <w:rsid w:val="00FC0B97"/>
    <w:rsid w:val="00FC1943"/>
    <w:rsid w:val="00FC4E75"/>
    <w:rsid w:val="00FD19A1"/>
    <w:rsid w:val="00FD2285"/>
    <w:rsid w:val="00FE20C1"/>
    <w:rsid w:val="00FE486D"/>
    <w:rsid w:val="00FE6E87"/>
    <w:rsid w:val="00FE7A65"/>
    <w:rsid w:val="00FF170C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0699C315"/>
  <w15:docId w15:val="{16E0C2ED-2034-45DC-B34E-9EF210D9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IS IT Normal"/>
    <w:qFormat/>
    <w:rsid w:val="00C63EFD"/>
    <w:pPr>
      <w:suppressAutoHyphens/>
      <w:spacing w:before="120" w:after="120"/>
      <w:jc w:val="both"/>
    </w:pPr>
    <w:rPr>
      <w:rFonts w:ascii="Segoe UI" w:hAnsi="Segoe UI"/>
      <w:sz w:val="22"/>
      <w:lang w:eastAsia="en-US"/>
    </w:rPr>
  </w:style>
  <w:style w:type="paragraph" w:styleId="Heading1">
    <w:name w:val="heading 1"/>
    <w:aliases w:val="APIS IT Heading 1"/>
    <w:basedOn w:val="Normal"/>
    <w:next w:val="Normal"/>
    <w:link w:val="Heading1Char"/>
    <w:qFormat/>
    <w:rsid w:val="00B21539"/>
    <w:pPr>
      <w:keepNext/>
      <w:numPr>
        <w:numId w:val="30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Heading2">
    <w:name w:val="heading 2"/>
    <w:aliases w:val="APIS IT Heading 2"/>
    <w:basedOn w:val="Normal"/>
    <w:next w:val="Normal"/>
    <w:link w:val="Heading2Char"/>
    <w:qFormat/>
    <w:rsid w:val="00C256E8"/>
    <w:pPr>
      <w:keepNext/>
      <w:numPr>
        <w:ilvl w:val="1"/>
        <w:numId w:val="30"/>
      </w:numPr>
      <w:spacing w:before="240" w:after="240"/>
      <w:jc w:val="left"/>
      <w:outlineLvl w:val="1"/>
    </w:pPr>
    <w:rPr>
      <w:b/>
      <w:sz w:val="24"/>
    </w:rPr>
  </w:style>
  <w:style w:type="paragraph" w:styleId="Heading3">
    <w:name w:val="heading 3"/>
    <w:aliases w:val="APIS IT Heading 3"/>
    <w:basedOn w:val="Normal"/>
    <w:next w:val="Normal"/>
    <w:link w:val="Heading3Char"/>
    <w:autoRedefine/>
    <w:qFormat/>
    <w:rsid w:val="00C256E8"/>
    <w:pPr>
      <w:keepNext/>
      <w:numPr>
        <w:ilvl w:val="2"/>
        <w:numId w:val="30"/>
      </w:numPr>
      <w:tabs>
        <w:tab w:val="left" w:pos="567"/>
      </w:tabs>
      <w:spacing w:before="240" w:after="240"/>
      <w:ind w:left="1117"/>
      <w:jc w:val="left"/>
      <w:outlineLvl w:val="2"/>
    </w:pPr>
    <w:rPr>
      <w:rFonts w:cs="Segoe UI"/>
      <w:b/>
      <w:szCs w:val="22"/>
    </w:rPr>
  </w:style>
  <w:style w:type="paragraph" w:styleId="Heading4">
    <w:name w:val="heading 4"/>
    <w:aliases w:val="APIS IT Heading 4"/>
    <w:basedOn w:val="Normal"/>
    <w:next w:val="Normal"/>
    <w:link w:val="Heading4Char"/>
    <w:qFormat/>
    <w:rsid w:val="00C256E8"/>
    <w:pPr>
      <w:keepNext/>
      <w:numPr>
        <w:ilvl w:val="3"/>
        <w:numId w:val="30"/>
      </w:numPr>
      <w:tabs>
        <w:tab w:val="left" w:pos="709"/>
      </w:tabs>
      <w:ind w:left="1372" w:hanging="862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8562CD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562CD"/>
    <w:pPr>
      <w:numPr>
        <w:ilvl w:val="5"/>
        <w:numId w:val="2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8562CD"/>
    <w:pPr>
      <w:numPr>
        <w:ilvl w:val="6"/>
        <w:numId w:val="2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8562CD"/>
    <w:pPr>
      <w:numPr>
        <w:ilvl w:val="7"/>
        <w:numId w:val="2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8562CD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</w:style>
  <w:style w:type="paragraph" w:styleId="Header">
    <w:name w:val="header"/>
    <w:basedOn w:val="Normal"/>
    <w:link w:val="HeaderChar"/>
  </w:style>
  <w:style w:type="character" w:styleId="PageNumber">
    <w:name w:val="page number"/>
  </w:style>
  <w:style w:type="paragraph" w:styleId="BodyText">
    <w:name w:val="Body Text"/>
    <w:basedOn w:val="Normal"/>
    <w:link w:val="BodyTextChar"/>
    <w:pPr>
      <w:tabs>
        <w:tab w:val="left" w:pos="709"/>
      </w:tabs>
    </w:pPr>
    <w:rPr>
      <w:rFonts w:ascii="Tahoma" w:hAnsi="Tahoma"/>
      <w:sz w:val="24"/>
    </w:rPr>
  </w:style>
  <w:style w:type="paragraph" w:styleId="BodyText2">
    <w:name w:val="Body Text 2"/>
    <w:basedOn w:val="Normal"/>
    <w:link w:val="BodyText2Char"/>
    <w:pPr>
      <w:suppressAutoHyphens w:val="0"/>
      <w:jc w:val="center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OC1">
    <w:name w:val="toc 1"/>
    <w:aliases w:val="APIS IT TOC1"/>
    <w:basedOn w:val="BodyText"/>
    <w:next w:val="BodyText"/>
    <w:autoRedefine/>
    <w:uiPriority w:val="39"/>
    <w:rsid w:val="00D8171D"/>
    <w:pPr>
      <w:tabs>
        <w:tab w:val="clear" w:pos="709"/>
        <w:tab w:val="left" w:pos="440"/>
        <w:tab w:val="right" w:leader="dot" w:pos="9486"/>
      </w:tabs>
      <w:jc w:val="left"/>
    </w:pPr>
    <w:rPr>
      <w:rFonts w:ascii="Segoe UI" w:hAnsi="Segoe UI"/>
      <w:b/>
      <w:bCs/>
      <w:caps/>
    </w:rPr>
  </w:style>
  <w:style w:type="paragraph" w:styleId="TOC2">
    <w:name w:val="toc 2"/>
    <w:aliases w:val="APIS IT TOC 2"/>
    <w:basedOn w:val="Normal"/>
    <w:next w:val="Normal"/>
    <w:autoRedefine/>
    <w:uiPriority w:val="39"/>
    <w:rsid w:val="003A6974"/>
    <w:pPr>
      <w:spacing w:before="0" w:after="0"/>
      <w:ind w:left="220"/>
      <w:jc w:val="left"/>
    </w:pPr>
  </w:style>
  <w:style w:type="paragraph" w:styleId="TOC3">
    <w:name w:val="toc 3"/>
    <w:aliases w:val="APIS IT TOC 3"/>
    <w:basedOn w:val="Normal"/>
    <w:next w:val="Normal"/>
    <w:autoRedefine/>
    <w:uiPriority w:val="39"/>
    <w:rsid w:val="003A6974"/>
    <w:pPr>
      <w:spacing w:before="0" w:after="0"/>
      <w:ind w:left="440"/>
      <w:jc w:val="left"/>
    </w:pPr>
    <w:rPr>
      <w:iCs/>
    </w:rPr>
  </w:style>
  <w:style w:type="paragraph" w:styleId="TOC4">
    <w:name w:val="toc 4"/>
    <w:aliases w:val="APIS IT TOC 4"/>
    <w:basedOn w:val="Normal"/>
    <w:next w:val="Normal"/>
    <w:autoRedefine/>
    <w:uiPriority w:val="39"/>
    <w:rsid w:val="00C402AC"/>
    <w:pPr>
      <w:spacing w:before="0" w:after="0"/>
      <w:ind w:left="660"/>
      <w:jc w:val="left"/>
    </w:pPr>
    <w:rPr>
      <w:sz w:val="20"/>
      <w:szCs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BodyText3">
    <w:name w:val="Body Text 3"/>
    <w:basedOn w:val="Normal"/>
    <w:pPr>
      <w:tabs>
        <w:tab w:val="left" w:pos="709"/>
      </w:tabs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UKNaslov1">
    <w:name w:val="SUK Naslov 1"/>
    <w:basedOn w:val="Header"/>
    <w:autoRedefine/>
    <w:pPr>
      <w:numPr>
        <w:numId w:val="2"/>
      </w:numPr>
      <w:suppressAutoHyphens w:val="0"/>
      <w:spacing w:before="240"/>
      <w:jc w:val="left"/>
    </w:pPr>
    <w:rPr>
      <w:rFonts w:ascii="Tahoma" w:hAnsi="Tahoma" w:cs="Tahoma"/>
      <w:b/>
      <w:bCs/>
      <w:noProof/>
      <w:sz w:val="24"/>
      <w:szCs w:val="24"/>
    </w:rPr>
  </w:style>
  <w:style w:type="paragraph" w:customStyle="1" w:styleId="SUKTekst2numeriran">
    <w:name w:val="SUK Tekst 2 numeriran"/>
    <w:basedOn w:val="Normal"/>
    <w:pPr>
      <w:numPr>
        <w:ilvl w:val="2"/>
        <w:numId w:val="2"/>
      </w:numPr>
      <w:tabs>
        <w:tab w:val="left" w:pos="540"/>
      </w:tabs>
      <w:suppressAutoHyphens w:val="0"/>
      <w:jc w:val="left"/>
    </w:pPr>
    <w:rPr>
      <w:rFonts w:ascii="Tahoma" w:hAnsi="Tahoma" w:cs="Tahoma"/>
      <w:bCs/>
      <w:noProof/>
      <w:sz w:val="24"/>
      <w:szCs w:val="24"/>
    </w:rPr>
  </w:style>
  <w:style w:type="paragraph" w:customStyle="1" w:styleId="SUKNaslov2">
    <w:name w:val="SUK Naslov 2"/>
    <w:basedOn w:val="Header"/>
    <w:autoRedefine/>
    <w:pPr>
      <w:tabs>
        <w:tab w:val="left" w:pos="540"/>
      </w:tabs>
      <w:suppressAutoHyphens w:val="0"/>
    </w:pPr>
    <w:rPr>
      <w:rFonts w:ascii="Tahoma" w:hAnsi="Tahoma" w:cs="Tahoma"/>
      <w:bCs/>
      <w:noProof/>
      <w:sz w:val="24"/>
      <w:szCs w:val="24"/>
    </w:rPr>
  </w:style>
  <w:style w:type="paragraph" w:customStyle="1" w:styleId="SUKTekst2">
    <w:name w:val="SUK Tekst 2"/>
    <w:basedOn w:val="SUKNaslov2"/>
    <w:autoRedefine/>
    <w:pPr>
      <w:spacing w:after="0"/>
    </w:pPr>
    <w:rPr>
      <w:bCs w:val="0"/>
    </w:rPr>
  </w:style>
  <w:style w:type="paragraph" w:styleId="FootnoteText">
    <w:name w:val="footnote text"/>
    <w:basedOn w:val="Normal"/>
    <w:semiHidden/>
    <w:pPr>
      <w:suppressAutoHyphens w:val="0"/>
      <w:jc w:val="left"/>
    </w:pPr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9100D7"/>
    <w:rPr>
      <w:b/>
      <w:bCs/>
    </w:rPr>
  </w:style>
  <w:style w:type="character" w:customStyle="1" w:styleId="CommentTextChar">
    <w:name w:val="Comment Text Char"/>
    <w:link w:val="CommentText"/>
    <w:semiHidden/>
    <w:rsid w:val="009100D7"/>
    <w:rPr>
      <w:rFonts w:ascii="Arial" w:hAnsi="Arial"/>
      <w:lang w:val="hr-HR" w:eastAsia="en-US"/>
    </w:rPr>
  </w:style>
  <w:style w:type="character" w:customStyle="1" w:styleId="CommentSubjectChar">
    <w:name w:val="Comment Subject Char"/>
    <w:link w:val="CommentSubject"/>
    <w:rsid w:val="009100D7"/>
    <w:rPr>
      <w:rFonts w:ascii="Arial" w:hAnsi="Arial"/>
      <w:b/>
      <w:bCs/>
      <w:lang w:val="hr-HR" w:eastAsia="en-US"/>
    </w:rPr>
  </w:style>
  <w:style w:type="paragraph" w:customStyle="1" w:styleId="Tekst">
    <w:name w:val="Tekst"/>
    <w:basedOn w:val="Normal"/>
    <w:rsid w:val="009A6B05"/>
    <w:pPr>
      <w:suppressAutoHyphens w:val="0"/>
    </w:pPr>
    <w:rPr>
      <w:sz w:val="20"/>
      <w:lang w:eastAsia="hr-HR"/>
    </w:rPr>
  </w:style>
  <w:style w:type="paragraph" w:styleId="ListParagraph">
    <w:name w:val="List Paragraph"/>
    <w:basedOn w:val="Normal"/>
    <w:link w:val="ListParagraphChar"/>
    <w:uiPriority w:val="34"/>
    <w:qFormat/>
    <w:rsid w:val="008562C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3D3E04"/>
    <w:rPr>
      <w:rFonts w:ascii="Arial" w:hAnsi="Arial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D3E04"/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3D3E04"/>
    <w:rPr>
      <w:rFonts w:ascii="Arial" w:hAnsi="Arial"/>
      <w:sz w:val="18"/>
      <w:lang w:eastAsia="en-US"/>
    </w:rPr>
  </w:style>
  <w:style w:type="paragraph" w:customStyle="1" w:styleId="APISITHeaderiFooter">
    <w:name w:val="APIS IT Header i Footer"/>
    <w:basedOn w:val="Normal"/>
    <w:next w:val="Normal"/>
    <w:qFormat/>
    <w:rsid w:val="004A2326"/>
    <w:pPr>
      <w:tabs>
        <w:tab w:val="center" w:pos="4536"/>
        <w:tab w:val="right" w:pos="9072"/>
      </w:tabs>
      <w:suppressAutoHyphens w:val="0"/>
      <w:spacing w:before="0" w:after="0"/>
      <w:jc w:val="left"/>
    </w:pPr>
    <w:rPr>
      <w:sz w:val="20"/>
      <w:lang w:val="en-US"/>
    </w:rPr>
  </w:style>
  <w:style w:type="table" w:styleId="TableGrid">
    <w:name w:val="Table Grid"/>
    <w:basedOn w:val="TableNormal"/>
    <w:uiPriority w:val="59"/>
    <w:rsid w:val="00FE486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aliases w:val="APIS IT Heading 3 Char"/>
    <w:basedOn w:val="DefaultParagraphFont"/>
    <w:link w:val="Heading3"/>
    <w:rsid w:val="00C256E8"/>
    <w:rPr>
      <w:rFonts w:ascii="Segoe UI" w:hAnsi="Segoe UI" w:cs="Segoe UI"/>
      <w:b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EC4CC2"/>
    <w:rPr>
      <w:rFonts w:ascii="Tahoma" w:hAnsi="Tahoma"/>
      <w:sz w:val="24"/>
      <w:lang w:eastAsia="en-US"/>
    </w:rPr>
  </w:style>
  <w:style w:type="paragraph" w:styleId="NoSpacing">
    <w:name w:val="No Spacing"/>
    <w:uiPriority w:val="1"/>
    <w:rsid w:val="00E81C84"/>
    <w:pPr>
      <w:suppressAutoHyphens/>
      <w:jc w:val="both"/>
    </w:pPr>
    <w:rPr>
      <w:rFonts w:ascii="Arial" w:hAnsi="Arial"/>
      <w:sz w:val="22"/>
      <w:lang w:eastAsia="en-US"/>
    </w:rPr>
  </w:style>
  <w:style w:type="character" w:customStyle="1" w:styleId="Heading2Char">
    <w:name w:val="Heading 2 Char"/>
    <w:aliases w:val="APIS IT Heading 2 Char"/>
    <w:basedOn w:val="DefaultParagraphFont"/>
    <w:link w:val="Heading2"/>
    <w:rsid w:val="00C256E8"/>
    <w:rPr>
      <w:rFonts w:ascii="Segoe UI" w:hAnsi="Segoe UI"/>
      <w:b/>
      <w:sz w:val="24"/>
      <w:lang w:eastAsia="en-US"/>
    </w:rPr>
  </w:style>
  <w:style w:type="character" w:customStyle="1" w:styleId="Heading1Char">
    <w:name w:val="Heading 1 Char"/>
    <w:aliases w:val="APIS IT Heading 1 Char"/>
    <w:basedOn w:val="DefaultParagraphFont"/>
    <w:link w:val="Heading1"/>
    <w:rsid w:val="00B21539"/>
    <w:rPr>
      <w:rFonts w:ascii="Segoe UI" w:hAnsi="Segoe UI"/>
      <w:b/>
      <w:kern w:val="28"/>
      <w:sz w:val="26"/>
      <w:lang w:eastAsia="en-US"/>
    </w:rPr>
  </w:style>
  <w:style w:type="character" w:customStyle="1" w:styleId="Heading4Char">
    <w:name w:val="Heading 4 Char"/>
    <w:aliases w:val="APIS IT Heading 4 Char"/>
    <w:basedOn w:val="DefaultParagraphFont"/>
    <w:link w:val="Heading4"/>
    <w:rsid w:val="00C256E8"/>
    <w:rPr>
      <w:rFonts w:ascii="Segoe UI" w:hAnsi="Segoe UI"/>
      <w:b/>
      <w:sz w:val="22"/>
      <w:lang w:eastAsia="en-US"/>
    </w:rPr>
  </w:style>
  <w:style w:type="paragraph" w:customStyle="1" w:styleId="APISITSadraj">
    <w:name w:val="APIS IT Sadržaj"/>
    <w:basedOn w:val="ListNumber"/>
    <w:qFormat/>
    <w:rsid w:val="00B01CAC"/>
    <w:pPr>
      <w:suppressAutoHyphens w:val="0"/>
      <w:ind w:left="357" w:hanging="357"/>
      <w:jc w:val="left"/>
    </w:pPr>
    <w:rPr>
      <w:rFonts w:cs="Segoe UI"/>
      <w:b/>
      <w:bCs/>
      <w:caps/>
      <w:szCs w:val="24"/>
    </w:rPr>
  </w:style>
  <w:style w:type="paragraph" w:styleId="TOCHeading">
    <w:name w:val="TOC Heading"/>
    <w:aliases w:val="APIS IT Tablice u tekstu"/>
    <w:basedOn w:val="Normal"/>
    <w:next w:val="Normal"/>
    <w:uiPriority w:val="39"/>
    <w:unhideWhenUsed/>
    <w:qFormat/>
    <w:rsid w:val="001F472E"/>
    <w:pPr>
      <w:keepLines/>
      <w:suppressAutoHyphens w:val="0"/>
      <w:spacing w:before="0" w:after="0"/>
      <w:jc w:val="left"/>
    </w:pPr>
    <w:rPr>
      <w:rFonts w:eastAsiaTheme="majorEastAsia" w:cstheme="majorBidi"/>
      <w:szCs w:val="32"/>
    </w:rPr>
  </w:style>
  <w:style w:type="paragraph" w:styleId="ListNumber">
    <w:name w:val="List Number"/>
    <w:basedOn w:val="Normal"/>
    <w:rsid w:val="00B01CAC"/>
    <w:pPr>
      <w:numPr>
        <w:numId w:val="27"/>
      </w:numPr>
      <w:contextualSpacing/>
    </w:pPr>
  </w:style>
  <w:style w:type="numbering" w:customStyle="1" w:styleId="APISITNabrajanje">
    <w:name w:val="APIS IT Nabrajanje"/>
    <w:basedOn w:val="NoList"/>
    <w:uiPriority w:val="99"/>
    <w:rsid w:val="00B01F3E"/>
    <w:pPr>
      <w:numPr>
        <w:numId w:val="28"/>
      </w:numPr>
    </w:pPr>
  </w:style>
  <w:style w:type="paragraph" w:customStyle="1" w:styleId="APISITNabarajanje">
    <w:name w:val="APIS IT Nabarajanje"/>
    <w:basedOn w:val="BodyText"/>
    <w:link w:val="APISITNabarajanjeChar"/>
    <w:qFormat/>
    <w:rsid w:val="00B01F3E"/>
    <w:pPr>
      <w:numPr>
        <w:numId w:val="29"/>
      </w:numPr>
      <w:tabs>
        <w:tab w:val="clear" w:pos="709"/>
        <w:tab w:val="left" w:pos="567"/>
      </w:tabs>
      <w:ind w:left="714" w:hanging="357"/>
    </w:pPr>
    <w:rPr>
      <w:rFonts w:ascii="Segoe UI" w:hAnsi="Segoe UI" w:cs="Segoe U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2326"/>
    <w:rPr>
      <w:color w:val="808080"/>
    </w:rPr>
  </w:style>
  <w:style w:type="character" w:customStyle="1" w:styleId="APISITNabarajanjeChar">
    <w:name w:val="APIS IT Nabarajanje Char"/>
    <w:basedOn w:val="BodyTextChar"/>
    <w:link w:val="APISITNabarajanje"/>
    <w:rsid w:val="00B01F3E"/>
    <w:rPr>
      <w:rFonts w:ascii="Segoe UI" w:hAnsi="Segoe UI" w:cs="Segoe UI"/>
      <w:sz w:val="22"/>
      <w:szCs w:val="22"/>
      <w:lang w:eastAsia="en-US"/>
    </w:rPr>
  </w:style>
  <w:style w:type="character" w:customStyle="1" w:styleId="APISITNazivdokumenta">
    <w:name w:val="APIS IT Naziv dokumenta"/>
    <w:basedOn w:val="DefaultParagraphFont"/>
    <w:uiPriority w:val="1"/>
    <w:rsid w:val="00B34950"/>
    <w:rPr>
      <w:rFonts w:ascii="Segoe UI" w:hAnsi="Segoe UI"/>
      <w:b/>
      <w:sz w:val="48"/>
    </w:rPr>
  </w:style>
  <w:style w:type="character" w:customStyle="1" w:styleId="APISITNazivdokumentaiznaslova">
    <w:name w:val="APIS IT Naziv dokumenta iz naslova"/>
    <w:basedOn w:val="DefaultParagraphFont"/>
    <w:uiPriority w:val="1"/>
    <w:rsid w:val="00B34950"/>
    <w:rPr>
      <w:rFonts w:ascii="Segoe UI" w:hAnsi="Segoe UI"/>
      <w:sz w:val="20"/>
    </w:rPr>
  </w:style>
  <w:style w:type="character" w:customStyle="1" w:styleId="APISITNazivdokumentaufooteru">
    <w:name w:val="APIS IT Naziv dokumenta u footeru"/>
    <w:basedOn w:val="DefaultParagraphFont"/>
    <w:uiPriority w:val="1"/>
    <w:rsid w:val="00B34950"/>
    <w:rPr>
      <w:rFonts w:ascii="Segoe UI" w:hAnsi="Segoe UI"/>
      <w:sz w:val="20"/>
    </w:rPr>
  </w:style>
  <w:style w:type="numbering" w:customStyle="1" w:styleId="APISITSTILHeading">
    <w:name w:val="APIS IT STIL Heading"/>
    <w:uiPriority w:val="99"/>
    <w:rsid w:val="00C256E8"/>
    <w:pPr>
      <w:numPr>
        <w:numId w:val="3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2C23"/>
    <w:rPr>
      <w:rFonts w:ascii="Segoe UI" w:hAnsi="Segoe UI"/>
      <w:sz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25DBC"/>
    <w:pPr>
      <w:suppressAutoHyphens w:val="0"/>
      <w:spacing w:before="0"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82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pis-it.hr:8443/izbori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0alla\AppData\Local\Microsoft\Windows\Temporary%20Internet%20Files\Content.IE5\UFSYRVWV\Jednostavni%20Portrait%20APIS%20IT_predlo&#382;ak.dotx" TargetMode="External"/></Relationships>
</file>

<file path=word/theme/theme1.xml><?xml version="1.0" encoding="utf-8"?>
<a:theme xmlns:a="http://schemas.openxmlformats.org/drawingml/2006/main" name="APIS IT Word Theme v1.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799D-DD19-4D91-BED4-A635DA7E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Jednostavni Portrait APIS IT_predložak.dotx</Template>
  <TotalTime>71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Links>
    <vt:vector size="126" baseType="variant">
      <vt:variant>
        <vt:i4>8323173</vt:i4>
      </vt:variant>
      <vt:variant>
        <vt:i4>123</vt:i4>
      </vt:variant>
      <vt:variant>
        <vt:i4>0</vt:i4>
      </vt:variant>
      <vt:variant>
        <vt:i4>5</vt:i4>
      </vt:variant>
      <vt:variant>
        <vt:lpwstr>http://portal.infodom.hr/organization/HR/hrm/qms/Pages/default.aspx</vt:lpwstr>
      </vt:variant>
      <vt:variant>
        <vt:lpwstr/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_Toc417574688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_Toc417574687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_Toc417574686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_Toc417574685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_Toc417574684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_Toc417574683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_Toc417574682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_Toc417574681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_Toc417574680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_Toc417574679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_Toc417574678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_Toc417574677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_Toc417574676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_Toc417574675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_Toc417574674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_Toc417574673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_Toc417574672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_Toc417574671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_Toc417574670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_Toc417574669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 Lambaša-Meić</dc:creator>
  <cp:lastModifiedBy>Robert Semenić</cp:lastModifiedBy>
  <cp:revision>17</cp:revision>
  <dcterms:created xsi:type="dcterms:W3CDTF">2019-12-09T09:02:00Z</dcterms:created>
  <dcterms:modified xsi:type="dcterms:W3CDTF">2024-03-18T14:34:00Z</dcterms:modified>
</cp:coreProperties>
</file>